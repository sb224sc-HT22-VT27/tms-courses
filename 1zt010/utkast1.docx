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0D5F94" w14:paraId="0AC3A628" w14:textId="77777777" w:rsidTr="00165B9F">
        <w:trPr>
          <w:trHeight w:val="2195"/>
        </w:trPr>
        <w:tc>
          <w:tcPr>
            <w:tcW w:w="7709" w:type="dxa"/>
          </w:tcPr>
          <w:p w14:paraId="38D2D1B4" w14:textId="77777777" w:rsidR="00077D8F" w:rsidRPr="000D5F94" w:rsidRDefault="009671BF" w:rsidP="00077D8F">
            <w:pPr>
              <w:pStyle w:val="FrRubrik"/>
              <w:tabs>
                <w:tab w:val="center" w:pos="4536"/>
                <w:tab w:val="right" w:pos="9072"/>
              </w:tabs>
              <w:rPr>
                <w:i w:val="0"/>
                <w:sz w:val="44"/>
                <w:szCs w:val="44"/>
              </w:rPr>
            </w:pPr>
            <w:commentRangeStart w:id="0"/>
            <w:r w:rsidRPr="000D5F94">
              <w:rPr>
                <w:i w:val="0"/>
                <w:sz w:val="44"/>
                <w:szCs w:val="44"/>
              </w:rPr>
              <w:t>Rapport</w:t>
            </w:r>
            <w:commentRangeEnd w:id="0"/>
            <w:r w:rsidR="00BF0003">
              <w:rPr>
                <w:rStyle w:val="Kommentarsreferens"/>
                <w:i w:val="0"/>
              </w:rPr>
              <w:commentReference w:id="0"/>
            </w:r>
          </w:p>
        </w:tc>
      </w:tr>
    </w:tbl>
    <w:bookmarkStart w:id="1" w:name="Text2"/>
    <w:p w14:paraId="0ECA161D" w14:textId="77777777" w:rsidR="0028592E" w:rsidRPr="000D5F94" w:rsidRDefault="008D5CF8" w:rsidP="00457107">
      <w:pPr>
        <w:pStyle w:val="Brdtext"/>
        <w:rPr>
          <w:sz w:val="60"/>
          <w:szCs w:val="60"/>
        </w:rPr>
      </w:pPr>
      <w:r w:rsidRPr="000D5F94">
        <w:rPr>
          <w:sz w:val="60"/>
          <w:szCs w:val="60"/>
        </w:rPr>
        <w:fldChar w:fldCharType="begin">
          <w:ffData>
            <w:name w:val="Text2"/>
            <w:enabled/>
            <w:calcOnExit w:val="0"/>
            <w:textInput>
              <w:default w:val="Rubrik"/>
            </w:textInput>
          </w:ffData>
        </w:fldChar>
      </w:r>
      <w:r w:rsidR="001361DC" w:rsidRPr="000D5F94">
        <w:rPr>
          <w:sz w:val="60"/>
          <w:szCs w:val="60"/>
        </w:rPr>
        <w:instrText xml:space="preserve"> FORMTEXT </w:instrText>
      </w:r>
      <w:r w:rsidRPr="000D5F94">
        <w:rPr>
          <w:sz w:val="60"/>
          <w:szCs w:val="60"/>
        </w:rPr>
      </w:r>
      <w:r w:rsidRPr="000D5F94">
        <w:rPr>
          <w:sz w:val="60"/>
          <w:szCs w:val="60"/>
        </w:rPr>
        <w:fldChar w:fldCharType="separate"/>
      </w:r>
      <w:r w:rsidR="001361DC" w:rsidRPr="000D5F94">
        <w:rPr>
          <w:noProof/>
          <w:sz w:val="60"/>
          <w:szCs w:val="60"/>
        </w:rPr>
        <w:t>Rubrik</w:t>
      </w:r>
      <w:r w:rsidRPr="000D5F94">
        <w:rPr>
          <w:sz w:val="60"/>
          <w:szCs w:val="60"/>
        </w:rPr>
        <w:fldChar w:fldCharType="end"/>
      </w:r>
      <w:bookmarkEnd w:id="1"/>
    </w:p>
    <w:bookmarkStart w:id="2" w:name="Text1"/>
    <w:p w14:paraId="79BF183E" w14:textId="77777777" w:rsidR="00165B9F" w:rsidRPr="000D5F94" w:rsidRDefault="008D5CF8" w:rsidP="00457107">
      <w:pPr>
        <w:pStyle w:val="FramsideText"/>
        <w:rPr>
          <w:i/>
          <w:sz w:val="36"/>
          <w:szCs w:val="36"/>
        </w:rPr>
      </w:pPr>
      <w:r w:rsidRPr="000D5F94">
        <w:rPr>
          <w:i/>
          <w:sz w:val="36"/>
          <w:szCs w:val="36"/>
        </w:rPr>
        <w:fldChar w:fldCharType="begin">
          <w:ffData>
            <w:name w:val="Text1"/>
            <w:enabled/>
            <w:calcOnExit w:val="0"/>
            <w:textInput>
              <w:default w:val="Underrubrik"/>
            </w:textInput>
          </w:ffData>
        </w:fldChar>
      </w:r>
      <w:r w:rsidR="001361DC" w:rsidRPr="000D5F94">
        <w:rPr>
          <w:i/>
          <w:sz w:val="36"/>
          <w:szCs w:val="36"/>
        </w:rPr>
        <w:instrText xml:space="preserve"> FORMTEXT </w:instrText>
      </w:r>
      <w:r w:rsidRPr="000D5F94">
        <w:rPr>
          <w:i/>
          <w:sz w:val="36"/>
          <w:szCs w:val="36"/>
        </w:rPr>
      </w:r>
      <w:r w:rsidRPr="000D5F94">
        <w:rPr>
          <w:i/>
          <w:sz w:val="36"/>
          <w:szCs w:val="36"/>
        </w:rPr>
        <w:fldChar w:fldCharType="separate"/>
      </w:r>
      <w:r w:rsidR="001361DC" w:rsidRPr="000D5F94">
        <w:rPr>
          <w:i/>
          <w:noProof/>
          <w:sz w:val="36"/>
          <w:szCs w:val="36"/>
        </w:rPr>
        <w:t>Underrubrik</w:t>
      </w:r>
      <w:r w:rsidRPr="000D5F94">
        <w:rPr>
          <w:i/>
          <w:sz w:val="36"/>
          <w:szCs w:val="36"/>
        </w:rPr>
        <w:fldChar w:fldCharType="end"/>
      </w:r>
      <w:bookmarkEnd w:id="2"/>
    </w:p>
    <w:p w14:paraId="33120E31" w14:textId="77777777" w:rsidR="00077D8F" w:rsidRPr="000D5F94" w:rsidRDefault="00077D8F" w:rsidP="00391F0A">
      <w:pPr>
        <w:pStyle w:val="Brd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0D5F94" w14:paraId="38930FE3" w14:textId="77777777" w:rsidTr="00457107">
        <w:trPr>
          <w:trHeight w:val="3492"/>
        </w:trPr>
        <w:tc>
          <w:tcPr>
            <w:tcW w:w="3589" w:type="dxa"/>
            <w:shd w:val="clear" w:color="auto" w:fill="auto"/>
            <w:vAlign w:val="bottom"/>
          </w:tcPr>
          <w:bookmarkStart w:id="3" w:name="Text4"/>
          <w:p w14:paraId="56B73774" w14:textId="57F46264" w:rsidR="001361DC" w:rsidRPr="000D5F94" w:rsidRDefault="008D5CF8" w:rsidP="00507C1B">
            <w:pPr>
              <w:pStyle w:val="Dokumentinfo"/>
              <w:framePr w:hSpace="0" w:wrap="auto" w:vAnchor="margin" w:hAnchor="text" w:xAlign="left" w:yAlign="inline"/>
            </w:pPr>
            <w:r w:rsidRPr="000D5F94">
              <w:rPr>
                <w:i/>
              </w:rPr>
              <w:fldChar w:fldCharType="begin">
                <w:ffData>
                  <w:name w:val="Text4"/>
                  <w:enabled/>
                  <w:calcOnExit w:val="0"/>
                  <w:textInput>
                    <w:default w:val="Författare:"/>
                  </w:textInput>
                </w:ffData>
              </w:fldChar>
            </w:r>
            <w:r w:rsidR="00690B1D" w:rsidRPr="000D5F94">
              <w:rPr>
                <w:i/>
              </w:rPr>
              <w:instrText xml:space="preserve"> FORMTEXT </w:instrText>
            </w:r>
            <w:r w:rsidRPr="000D5F94">
              <w:rPr>
                <w:i/>
              </w:rPr>
            </w:r>
            <w:r w:rsidRPr="000D5F94">
              <w:rPr>
                <w:i/>
              </w:rPr>
              <w:fldChar w:fldCharType="separate"/>
            </w:r>
            <w:r w:rsidR="00690B1D" w:rsidRPr="000D5F94">
              <w:rPr>
                <w:i/>
                <w:noProof/>
              </w:rPr>
              <w:t>Författare:</w:t>
            </w:r>
            <w:r w:rsidRPr="000D5F94">
              <w:rPr>
                <w:i/>
              </w:rPr>
              <w:fldChar w:fldCharType="end"/>
            </w:r>
            <w:bookmarkEnd w:id="3"/>
            <w:r w:rsidR="001361DC" w:rsidRPr="000D5F94">
              <w:rPr>
                <w:i/>
              </w:rPr>
              <w:t xml:space="preserve"> </w:t>
            </w:r>
            <w:r w:rsidR="00FE7A3F" w:rsidRPr="000D5F94">
              <w:fldChar w:fldCharType="begin">
                <w:ffData>
                  <w:name w:val=""/>
                  <w:enabled/>
                  <w:calcOnExit w:val="0"/>
                  <w:textInput>
                    <w:default w:val="Samuel Berg"/>
                  </w:textInput>
                </w:ffData>
              </w:fldChar>
            </w:r>
            <w:r w:rsidR="00FE7A3F" w:rsidRPr="000D5F94">
              <w:instrText xml:space="preserve"> FORMTEXT </w:instrText>
            </w:r>
            <w:r w:rsidR="00FE7A3F" w:rsidRPr="000D5F94">
              <w:fldChar w:fldCharType="separate"/>
            </w:r>
            <w:r w:rsidR="00FE7A3F" w:rsidRPr="000D5F94">
              <w:rPr>
                <w:noProof/>
              </w:rPr>
              <w:t>Samuel Berg</w:t>
            </w:r>
            <w:r w:rsidR="00FE7A3F" w:rsidRPr="000D5F94">
              <w:fldChar w:fldCharType="end"/>
            </w:r>
          </w:p>
          <w:p w14:paraId="4DD74C2F" w14:textId="22D8E2DC" w:rsidR="00507C1B" w:rsidRPr="000D5F94" w:rsidRDefault="008D5CF8" w:rsidP="00507C1B">
            <w:pPr>
              <w:pStyle w:val="Dokumentinfo"/>
              <w:framePr w:hSpace="0" w:wrap="auto" w:vAnchor="margin" w:hAnchor="text" w:xAlign="left" w:yAlign="inline"/>
            </w:pPr>
            <w:r w:rsidRPr="000D5F94">
              <w:rPr>
                <w:i/>
              </w:rPr>
              <w:fldChar w:fldCharType="begin">
                <w:ffData>
                  <w:name w:val=""/>
                  <w:enabled/>
                  <w:calcOnExit w:val="0"/>
                  <w:textInput>
                    <w:default w:val="Termin:"/>
                  </w:textInput>
                </w:ffData>
              </w:fldChar>
            </w:r>
            <w:r w:rsidR="00690B1D" w:rsidRPr="000D5F94">
              <w:rPr>
                <w:i/>
              </w:rPr>
              <w:instrText xml:space="preserve"> FORMTEXT </w:instrText>
            </w:r>
            <w:r w:rsidRPr="000D5F94">
              <w:rPr>
                <w:i/>
              </w:rPr>
            </w:r>
            <w:r w:rsidRPr="000D5F94">
              <w:rPr>
                <w:i/>
              </w:rPr>
              <w:fldChar w:fldCharType="separate"/>
            </w:r>
            <w:r w:rsidR="00690B1D" w:rsidRPr="000D5F94">
              <w:rPr>
                <w:i/>
                <w:noProof/>
              </w:rPr>
              <w:t>Termin:</w:t>
            </w:r>
            <w:r w:rsidRPr="000D5F94">
              <w:rPr>
                <w:i/>
              </w:rPr>
              <w:fldChar w:fldCharType="end"/>
            </w:r>
            <w:r w:rsidR="001361DC" w:rsidRPr="000D5F94">
              <w:rPr>
                <w:i/>
              </w:rPr>
              <w:t xml:space="preserve"> </w:t>
            </w:r>
            <w:r w:rsidR="00FE7A3F" w:rsidRPr="000D5F94">
              <w:fldChar w:fldCharType="begin">
                <w:ffData>
                  <w:name w:val="Text5"/>
                  <w:enabled/>
                  <w:calcOnExit w:val="0"/>
                  <w:textInput>
                    <w:default w:val="Ht 23"/>
                  </w:textInput>
                </w:ffData>
              </w:fldChar>
            </w:r>
            <w:bookmarkStart w:id="4" w:name="Text5"/>
            <w:r w:rsidR="00FE7A3F" w:rsidRPr="000D5F94">
              <w:instrText xml:space="preserve"> FORMTEXT </w:instrText>
            </w:r>
            <w:r w:rsidR="00FE7A3F" w:rsidRPr="000D5F94">
              <w:fldChar w:fldCharType="separate"/>
            </w:r>
            <w:r w:rsidR="00FE7A3F" w:rsidRPr="000D5F94">
              <w:rPr>
                <w:noProof/>
              </w:rPr>
              <w:t>Ht 23</w:t>
            </w:r>
            <w:r w:rsidR="00FE7A3F" w:rsidRPr="000D5F94">
              <w:fldChar w:fldCharType="end"/>
            </w:r>
            <w:bookmarkEnd w:id="4"/>
          </w:p>
          <w:p w14:paraId="57928841" w14:textId="77777777" w:rsidR="00690B1D" w:rsidRPr="000D5F94" w:rsidRDefault="00D43075" w:rsidP="00507C1B">
            <w:pPr>
              <w:pStyle w:val="Dokumentinfo"/>
              <w:framePr w:hSpace="0" w:wrap="auto" w:vAnchor="margin" w:hAnchor="text" w:xAlign="left" w:yAlign="inline"/>
            </w:pPr>
            <w:r w:rsidRPr="000D5F94">
              <w:rPr>
                <w:i/>
              </w:rPr>
              <w:fldChar w:fldCharType="begin">
                <w:ffData>
                  <w:name w:val=""/>
                  <w:enabled/>
                  <w:calcOnExit w:val="0"/>
                  <w:textInput>
                    <w:default w:val="Kursnamn:"/>
                  </w:textInput>
                </w:ffData>
              </w:fldChar>
            </w:r>
            <w:r w:rsidRPr="000D5F94">
              <w:rPr>
                <w:i/>
              </w:rPr>
              <w:instrText xml:space="preserve"> FORMTEXT </w:instrText>
            </w:r>
            <w:r w:rsidRPr="000D5F94">
              <w:rPr>
                <w:i/>
              </w:rPr>
            </w:r>
            <w:r w:rsidRPr="000D5F94">
              <w:rPr>
                <w:i/>
              </w:rPr>
              <w:fldChar w:fldCharType="separate"/>
            </w:r>
            <w:r w:rsidRPr="000D5F94">
              <w:rPr>
                <w:i/>
                <w:noProof/>
              </w:rPr>
              <w:t>Kursnamn:</w:t>
            </w:r>
            <w:r w:rsidRPr="000D5F94">
              <w:rPr>
                <w:i/>
              </w:rPr>
              <w:fldChar w:fldCharType="end"/>
            </w:r>
            <w:r w:rsidR="00690B1D" w:rsidRPr="000D5F94">
              <w:rPr>
                <w:i/>
              </w:rPr>
              <w:t xml:space="preserve"> </w:t>
            </w:r>
            <w:r w:rsidR="00753BCA" w:rsidRPr="000D5F94">
              <w:fldChar w:fldCharType="begin">
                <w:ffData>
                  <w:name w:val=""/>
                  <w:enabled/>
                  <w:calcOnExit w:val="0"/>
                  <w:textInput>
                    <w:default w:val="Teknisk kommunikation"/>
                  </w:textInput>
                </w:ffData>
              </w:fldChar>
            </w:r>
            <w:r w:rsidR="00753BCA" w:rsidRPr="000D5F94">
              <w:instrText xml:space="preserve"> FORMTEXT </w:instrText>
            </w:r>
            <w:r w:rsidR="00753BCA" w:rsidRPr="000D5F94">
              <w:fldChar w:fldCharType="separate"/>
            </w:r>
            <w:r w:rsidR="00753BCA" w:rsidRPr="000D5F94">
              <w:rPr>
                <w:noProof/>
              </w:rPr>
              <w:t>Teknisk kommunikation</w:t>
            </w:r>
            <w:r w:rsidR="00753BCA" w:rsidRPr="000D5F94">
              <w:fldChar w:fldCharType="end"/>
            </w:r>
          </w:p>
          <w:p w14:paraId="2B821602" w14:textId="77777777" w:rsidR="00391F0A" w:rsidRPr="000D5F94" w:rsidRDefault="008D5CF8" w:rsidP="00507C1B">
            <w:pPr>
              <w:pStyle w:val="Dokumentinfo"/>
              <w:framePr w:hSpace="0" w:wrap="auto" w:vAnchor="margin" w:hAnchor="text" w:xAlign="left" w:yAlign="inline"/>
            </w:pPr>
            <w:r w:rsidRPr="000D5F94">
              <w:rPr>
                <w:i/>
              </w:rPr>
              <w:fldChar w:fldCharType="begin">
                <w:ffData>
                  <w:name w:val=""/>
                  <w:enabled/>
                  <w:calcOnExit w:val="0"/>
                  <w:textInput>
                    <w:default w:val="Kurskod:"/>
                  </w:textInput>
                </w:ffData>
              </w:fldChar>
            </w:r>
            <w:r w:rsidR="00690B1D" w:rsidRPr="000D5F94">
              <w:rPr>
                <w:i/>
              </w:rPr>
              <w:instrText xml:space="preserve"> FORMTEXT </w:instrText>
            </w:r>
            <w:r w:rsidRPr="000D5F94">
              <w:rPr>
                <w:i/>
              </w:rPr>
            </w:r>
            <w:r w:rsidRPr="000D5F94">
              <w:rPr>
                <w:i/>
              </w:rPr>
              <w:fldChar w:fldCharType="separate"/>
            </w:r>
            <w:r w:rsidR="00690B1D" w:rsidRPr="000D5F94">
              <w:rPr>
                <w:i/>
                <w:noProof/>
              </w:rPr>
              <w:t>Kurskod:</w:t>
            </w:r>
            <w:r w:rsidRPr="000D5F94">
              <w:rPr>
                <w:i/>
              </w:rPr>
              <w:fldChar w:fldCharType="end"/>
            </w:r>
            <w:r w:rsidR="001361DC" w:rsidRPr="000D5F94">
              <w:rPr>
                <w:i/>
              </w:rPr>
              <w:t xml:space="preserve"> </w:t>
            </w:r>
            <w:r w:rsidR="00753BCA" w:rsidRPr="000D5F94">
              <w:fldChar w:fldCharType="begin">
                <w:ffData>
                  <w:name w:val=""/>
                  <w:enabled/>
                  <w:calcOnExit w:val="0"/>
                  <w:textInput>
                    <w:default w:val="1ZT010"/>
                  </w:textInput>
                </w:ffData>
              </w:fldChar>
            </w:r>
            <w:r w:rsidR="00753BCA" w:rsidRPr="000D5F94">
              <w:instrText xml:space="preserve"> FORMTEXT </w:instrText>
            </w:r>
            <w:r w:rsidR="00753BCA" w:rsidRPr="000D5F94">
              <w:fldChar w:fldCharType="separate"/>
            </w:r>
            <w:r w:rsidR="00753BCA" w:rsidRPr="000D5F94">
              <w:rPr>
                <w:noProof/>
              </w:rPr>
              <w:t>1ZT010</w:t>
            </w:r>
            <w:r w:rsidR="00753BCA" w:rsidRPr="000D5F94">
              <w:fldChar w:fldCharType="end"/>
            </w:r>
          </w:p>
        </w:tc>
      </w:tr>
    </w:tbl>
    <w:p w14:paraId="7CD5440A" w14:textId="77777777" w:rsidR="006522C9" w:rsidRPr="000D5F94" w:rsidRDefault="00077D8F" w:rsidP="00442F63">
      <w:pPr>
        <w:pStyle w:val="Toc"/>
        <w:sectPr w:rsidR="006522C9" w:rsidRPr="000D5F94" w:rsidSect="00391F0A">
          <w:headerReference w:type="default" r:id="rId15"/>
          <w:footerReference w:type="default" r:id="rId16"/>
          <w:headerReference w:type="first" r:id="rId17"/>
          <w:pgSz w:w="11906" w:h="16838" w:code="9"/>
          <w:pgMar w:top="3103" w:right="1661" w:bottom="2155" w:left="2756" w:header="567" w:footer="510" w:gutter="0"/>
          <w:cols w:space="708"/>
          <w:titlePg/>
          <w:docGrid w:linePitch="360"/>
        </w:sectPr>
      </w:pPr>
      <w:r w:rsidRPr="000D5F94">
        <w:rPr>
          <w:noProof/>
        </w:rPr>
        <w:drawing>
          <wp:anchor distT="0" distB="0" distL="114300" distR="114300" simplePos="0" relativeHeight="251659264" behindDoc="1" locked="1" layoutInCell="1" allowOverlap="1" wp14:anchorId="39FE6020" wp14:editId="6EBA76ED">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8"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1CA025E7" w14:textId="77777777" w:rsidR="00F549C7" w:rsidRPr="000D5F94" w:rsidRDefault="00F549C7" w:rsidP="00F549C7">
      <w:pPr>
        <w:pStyle w:val="Toc"/>
      </w:pPr>
      <w:r w:rsidRPr="000D5F94">
        <w:lastRenderedPageBreak/>
        <w:t>Sammandrag</w:t>
      </w:r>
    </w:p>
    <w:p w14:paraId="46DAC28B" w14:textId="77777777" w:rsidR="00F549C7" w:rsidRPr="000D5F94" w:rsidRDefault="00ED285D" w:rsidP="00F549C7">
      <w:pPr>
        <w:pStyle w:val="Brdtext"/>
      </w:pPr>
      <w:r w:rsidRPr="000D5F94">
        <w:fldChar w:fldCharType="begin">
          <w:ffData>
            <w:name w:val=""/>
            <w:enabled/>
            <w:calcOnExit w:val="0"/>
            <w:textInput>
              <w:default w:val="Skriv in abstrakt (ca 200 ord)"/>
            </w:textInput>
          </w:ffData>
        </w:fldChar>
      </w:r>
      <w:r w:rsidRPr="000D5F94">
        <w:instrText xml:space="preserve"> FORMTEXT </w:instrText>
      </w:r>
      <w:r w:rsidRPr="000D5F94">
        <w:fldChar w:fldCharType="separate"/>
      </w:r>
      <w:r w:rsidRPr="000D5F94">
        <w:rPr>
          <w:noProof/>
        </w:rPr>
        <w:t>Skriv in abstrakt (ca 200 ord)</w:t>
      </w:r>
      <w:r w:rsidRPr="000D5F94">
        <w:fldChar w:fldCharType="end"/>
      </w:r>
    </w:p>
    <w:p w14:paraId="51662E1B" w14:textId="77777777" w:rsidR="00F549C7" w:rsidRPr="000D5F94" w:rsidRDefault="00F549C7" w:rsidP="0012144F">
      <w:pPr>
        <w:pStyle w:val="Toc"/>
      </w:pPr>
    </w:p>
    <w:p w14:paraId="580392F4" w14:textId="77777777" w:rsidR="0012144F" w:rsidRPr="000D5F94" w:rsidRDefault="0012144F" w:rsidP="0012144F">
      <w:pPr>
        <w:pStyle w:val="Toc"/>
      </w:pPr>
      <w:r w:rsidRPr="000D5F94">
        <w:t>Nyckelord</w:t>
      </w:r>
    </w:p>
    <w:p w14:paraId="1C298FFB" w14:textId="77777777" w:rsidR="0012144F" w:rsidRPr="000D5F94" w:rsidRDefault="00753BCA" w:rsidP="0012144F">
      <w:pPr>
        <w:pStyle w:val="Brdtext"/>
      </w:pPr>
      <w:r w:rsidRPr="000D5F94">
        <w:fldChar w:fldCharType="begin">
          <w:ffData>
            <w:name w:val=""/>
            <w:enabled/>
            <w:calcOnExit w:val="0"/>
            <w:textInput>
              <w:default w:val="Skriv in nyckelord"/>
            </w:textInput>
          </w:ffData>
        </w:fldChar>
      </w:r>
      <w:r w:rsidRPr="000D5F94">
        <w:instrText xml:space="preserve"> FORMTEXT </w:instrText>
      </w:r>
      <w:r w:rsidRPr="000D5F94">
        <w:fldChar w:fldCharType="separate"/>
      </w:r>
      <w:r w:rsidRPr="000D5F94">
        <w:rPr>
          <w:noProof/>
        </w:rPr>
        <w:t>Skriv in nyckelord</w:t>
      </w:r>
      <w:r w:rsidRPr="000D5F94">
        <w:fldChar w:fldCharType="end"/>
      </w:r>
    </w:p>
    <w:p w14:paraId="018554E6" w14:textId="77777777" w:rsidR="0012144F" w:rsidRPr="000D5F94" w:rsidRDefault="0012144F" w:rsidP="0012144F">
      <w:pPr>
        <w:pStyle w:val="Brdtext"/>
      </w:pPr>
    </w:p>
    <w:p w14:paraId="73169E52" w14:textId="77777777" w:rsidR="00BE7C12" w:rsidRPr="000D5F94" w:rsidRDefault="00BE7C12" w:rsidP="00BE7C12">
      <w:pPr>
        <w:pStyle w:val="Toc"/>
      </w:pPr>
      <w:r w:rsidRPr="000D5F94">
        <w:br w:type="page"/>
      </w:r>
    </w:p>
    <w:p w14:paraId="45C4946B" w14:textId="77777777" w:rsidR="004E50FE" w:rsidRPr="000D5F94" w:rsidRDefault="00442F63" w:rsidP="00442F63">
      <w:pPr>
        <w:pStyle w:val="Toc"/>
      </w:pPr>
      <w:commentRangeStart w:id="5"/>
      <w:r w:rsidRPr="000D5F94">
        <w:lastRenderedPageBreak/>
        <w:t>Innehåll</w:t>
      </w:r>
      <w:commentRangeEnd w:id="5"/>
      <w:r w:rsidR="00ED285D" w:rsidRPr="000D5F94">
        <w:rPr>
          <w:rStyle w:val="Kommentarsreferens"/>
        </w:rPr>
        <w:commentReference w:id="5"/>
      </w:r>
    </w:p>
    <w:p w14:paraId="217EB027" w14:textId="41713500" w:rsidR="00756A5E" w:rsidRPr="000D5F94" w:rsidRDefault="008D5CF8">
      <w:pPr>
        <w:pStyle w:val="Innehll1"/>
        <w:rPr>
          <w:rFonts w:asciiTheme="minorHAnsi" w:eastAsiaTheme="minorEastAsia" w:hAnsiTheme="minorHAnsi" w:cstheme="minorBidi"/>
          <w:b w:val="0"/>
          <w:noProof/>
        </w:rPr>
      </w:pPr>
      <w:r w:rsidRPr="000D5F94">
        <w:fldChar w:fldCharType="begin"/>
      </w:r>
      <w:r w:rsidR="00555DEF" w:rsidRPr="000D5F94">
        <w:instrText xml:space="preserve"> TOC \o "1-3</w:instrText>
      </w:r>
      <w:r w:rsidR="00F355A0" w:rsidRPr="000D5F94">
        <w:instrText xml:space="preserve">" \u </w:instrText>
      </w:r>
      <w:r w:rsidRPr="000D5F94">
        <w:fldChar w:fldCharType="separate"/>
      </w:r>
      <w:r w:rsidR="00756A5E" w:rsidRPr="000D5F94">
        <w:rPr>
          <w:noProof/>
        </w:rPr>
        <w:t>1 Inledning</w:t>
      </w:r>
      <w:r w:rsidR="00756A5E" w:rsidRPr="000D5F94">
        <w:rPr>
          <w:noProof/>
        </w:rPr>
        <w:tab/>
      </w:r>
      <w:r w:rsidR="00756A5E" w:rsidRPr="000D5F94">
        <w:rPr>
          <w:noProof/>
        </w:rPr>
        <w:fldChar w:fldCharType="begin"/>
      </w:r>
      <w:r w:rsidR="00756A5E" w:rsidRPr="000D5F94">
        <w:rPr>
          <w:noProof/>
        </w:rPr>
        <w:instrText xml:space="preserve"> PAGEREF _Toc87471652 \h </w:instrText>
      </w:r>
      <w:r w:rsidR="00756A5E" w:rsidRPr="000D5F94">
        <w:rPr>
          <w:noProof/>
        </w:rPr>
      </w:r>
      <w:r w:rsidR="00756A5E" w:rsidRPr="000D5F94">
        <w:rPr>
          <w:noProof/>
        </w:rPr>
        <w:fldChar w:fldCharType="separate"/>
      </w:r>
      <w:r w:rsidR="005B67D5">
        <w:rPr>
          <w:noProof/>
        </w:rPr>
        <w:t>I</w:t>
      </w:r>
      <w:r w:rsidR="00756A5E" w:rsidRPr="000D5F94">
        <w:rPr>
          <w:noProof/>
        </w:rPr>
        <w:fldChar w:fldCharType="end"/>
      </w:r>
    </w:p>
    <w:p w14:paraId="1438957F" w14:textId="5900110B" w:rsidR="00756A5E" w:rsidRPr="000D5F94" w:rsidRDefault="00756A5E">
      <w:pPr>
        <w:pStyle w:val="Innehll2"/>
        <w:tabs>
          <w:tab w:val="right" w:leader="underscore" w:pos="8494"/>
        </w:tabs>
        <w:rPr>
          <w:rFonts w:asciiTheme="minorHAnsi" w:eastAsiaTheme="minorEastAsia" w:hAnsiTheme="minorHAnsi" w:cstheme="minorBidi"/>
          <w:noProof/>
        </w:rPr>
      </w:pPr>
      <w:r w:rsidRPr="000D5F94">
        <w:rPr>
          <w:noProof/>
        </w:rPr>
        <w:t>1.1 Syfte och frågeställningar</w:t>
      </w:r>
      <w:r w:rsidRPr="000D5F94">
        <w:rPr>
          <w:noProof/>
        </w:rPr>
        <w:tab/>
      </w:r>
      <w:r w:rsidRPr="000D5F94">
        <w:rPr>
          <w:noProof/>
        </w:rPr>
        <w:fldChar w:fldCharType="begin"/>
      </w:r>
      <w:r w:rsidRPr="000D5F94">
        <w:rPr>
          <w:noProof/>
        </w:rPr>
        <w:instrText xml:space="preserve"> PAGEREF _Toc87471653 \h </w:instrText>
      </w:r>
      <w:r w:rsidRPr="000D5F94">
        <w:rPr>
          <w:noProof/>
        </w:rPr>
      </w:r>
      <w:r w:rsidRPr="000D5F94">
        <w:rPr>
          <w:noProof/>
        </w:rPr>
        <w:fldChar w:fldCharType="separate"/>
      </w:r>
      <w:r w:rsidR="005B67D5">
        <w:rPr>
          <w:noProof/>
        </w:rPr>
        <w:t>I</w:t>
      </w:r>
      <w:r w:rsidRPr="000D5F94">
        <w:rPr>
          <w:noProof/>
        </w:rPr>
        <w:fldChar w:fldCharType="end"/>
      </w:r>
    </w:p>
    <w:p w14:paraId="59CBEDFF" w14:textId="334FBAA1" w:rsidR="00756A5E" w:rsidRPr="000D5F94" w:rsidRDefault="00756A5E">
      <w:pPr>
        <w:pStyle w:val="Innehll2"/>
        <w:tabs>
          <w:tab w:val="right" w:leader="underscore" w:pos="8494"/>
        </w:tabs>
        <w:rPr>
          <w:rFonts w:asciiTheme="minorHAnsi" w:eastAsiaTheme="minorEastAsia" w:hAnsiTheme="minorHAnsi" w:cstheme="minorBidi"/>
          <w:noProof/>
        </w:rPr>
      </w:pPr>
      <w:r w:rsidRPr="000D5F94">
        <w:rPr>
          <w:noProof/>
        </w:rPr>
        <w:t>1.2 Metod och material</w:t>
      </w:r>
      <w:r w:rsidRPr="000D5F94">
        <w:rPr>
          <w:noProof/>
        </w:rPr>
        <w:tab/>
      </w:r>
      <w:r w:rsidRPr="000D5F94">
        <w:rPr>
          <w:noProof/>
        </w:rPr>
        <w:fldChar w:fldCharType="begin"/>
      </w:r>
      <w:r w:rsidRPr="000D5F94">
        <w:rPr>
          <w:noProof/>
        </w:rPr>
        <w:instrText xml:space="preserve"> PAGEREF _Toc87471654 \h </w:instrText>
      </w:r>
      <w:r w:rsidRPr="000D5F94">
        <w:rPr>
          <w:noProof/>
        </w:rPr>
      </w:r>
      <w:r w:rsidRPr="000D5F94">
        <w:rPr>
          <w:noProof/>
        </w:rPr>
        <w:fldChar w:fldCharType="separate"/>
      </w:r>
      <w:r w:rsidR="005B67D5">
        <w:rPr>
          <w:noProof/>
        </w:rPr>
        <w:t>I</w:t>
      </w:r>
      <w:r w:rsidRPr="000D5F94">
        <w:rPr>
          <w:noProof/>
        </w:rPr>
        <w:fldChar w:fldCharType="end"/>
      </w:r>
    </w:p>
    <w:p w14:paraId="7F7626B3" w14:textId="60A64327" w:rsidR="00756A5E" w:rsidRPr="000D5F94" w:rsidRDefault="00756A5E">
      <w:pPr>
        <w:pStyle w:val="Innehll1"/>
        <w:rPr>
          <w:rFonts w:asciiTheme="minorHAnsi" w:eastAsiaTheme="minorEastAsia" w:hAnsiTheme="minorHAnsi" w:cstheme="minorBidi"/>
          <w:b w:val="0"/>
          <w:noProof/>
        </w:rPr>
      </w:pPr>
      <w:r w:rsidRPr="000D5F94">
        <w:rPr>
          <w:noProof/>
        </w:rPr>
        <w:t>2 Resultat</w:t>
      </w:r>
      <w:r w:rsidRPr="000D5F94">
        <w:rPr>
          <w:noProof/>
        </w:rPr>
        <w:tab/>
      </w:r>
      <w:r w:rsidRPr="000D5F94">
        <w:rPr>
          <w:noProof/>
        </w:rPr>
        <w:fldChar w:fldCharType="begin"/>
      </w:r>
      <w:r w:rsidRPr="000D5F94">
        <w:rPr>
          <w:noProof/>
        </w:rPr>
        <w:instrText xml:space="preserve"> PAGEREF _Toc87471655 \h </w:instrText>
      </w:r>
      <w:r w:rsidRPr="000D5F94">
        <w:rPr>
          <w:noProof/>
        </w:rPr>
      </w:r>
      <w:r w:rsidRPr="000D5F94">
        <w:rPr>
          <w:noProof/>
        </w:rPr>
        <w:fldChar w:fldCharType="separate"/>
      </w:r>
      <w:r w:rsidR="005B67D5">
        <w:rPr>
          <w:noProof/>
        </w:rPr>
        <w:t>II</w:t>
      </w:r>
      <w:r w:rsidRPr="000D5F94">
        <w:rPr>
          <w:noProof/>
        </w:rPr>
        <w:fldChar w:fldCharType="end"/>
      </w:r>
    </w:p>
    <w:p w14:paraId="72B7A3C6" w14:textId="57031ADD" w:rsidR="00756A5E" w:rsidRPr="000D5F94" w:rsidRDefault="00756A5E">
      <w:pPr>
        <w:pStyle w:val="Innehll2"/>
        <w:tabs>
          <w:tab w:val="right" w:leader="underscore" w:pos="8494"/>
        </w:tabs>
        <w:rPr>
          <w:rFonts w:asciiTheme="minorHAnsi" w:eastAsiaTheme="minorEastAsia" w:hAnsiTheme="minorHAnsi" w:cstheme="minorBidi"/>
          <w:noProof/>
        </w:rPr>
      </w:pPr>
      <w:r w:rsidRPr="000D5F94">
        <w:rPr>
          <w:noProof/>
        </w:rPr>
        <w:t>2.1 Underrubrik</w:t>
      </w:r>
      <w:r w:rsidRPr="000D5F94">
        <w:rPr>
          <w:noProof/>
        </w:rPr>
        <w:tab/>
      </w:r>
      <w:r w:rsidRPr="000D5F94">
        <w:rPr>
          <w:noProof/>
        </w:rPr>
        <w:fldChar w:fldCharType="begin"/>
      </w:r>
      <w:r w:rsidRPr="000D5F94">
        <w:rPr>
          <w:noProof/>
        </w:rPr>
        <w:instrText xml:space="preserve"> PAGEREF _Toc87471656 \h </w:instrText>
      </w:r>
      <w:r w:rsidRPr="000D5F94">
        <w:rPr>
          <w:noProof/>
        </w:rPr>
      </w:r>
      <w:r w:rsidRPr="000D5F94">
        <w:rPr>
          <w:noProof/>
        </w:rPr>
        <w:fldChar w:fldCharType="separate"/>
      </w:r>
      <w:r w:rsidR="005B67D5">
        <w:rPr>
          <w:noProof/>
        </w:rPr>
        <w:t>II</w:t>
      </w:r>
      <w:r w:rsidRPr="000D5F94">
        <w:rPr>
          <w:noProof/>
        </w:rPr>
        <w:fldChar w:fldCharType="end"/>
      </w:r>
    </w:p>
    <w:p w14:paraId="0A12E1C9" w14:textId="4EA0A605" w:rsidR="00756A5E" w:rsidRPr="000D5F94" w:rsidRDefault="00756A5E">
      <w:pPr>
        <w:pStyle w:val="Innehll2"/>
        <w:tabs>
          <w:tab w:val="right" w:leader="underscore" w:pos="8494"/>
        </w:tabs>
        <w:rPr>
          <w:rFonts w:asciiTheme="minorHAnsi" w:eastAsiaTheme="minorEastAsia" w:hAnsiTheme="minorHAnsi" w:cstheme="minorBidi"/>
          <w:noProof/>
        </w:rPr>
      </w:pPr>
      <w:r w:rsidRPr="000D5F94">
        <w:rPr>
          <w:noProof/>
        </w:rPr>
        <w:t>2.2 Underrubrik</w:t>
      </w:r>
      <w:r w:rsidRPr="000D5F94">
        <w:rPr>
          <w:noProof/>
        </w:rPr>
        <w:tab/>
      </w:r>
      <w:r w:rsidRPr="000D5F94">
        <w:rPr>
          <w:noProof/>
        </w:rPr>
        <w:fldChar w:fldCharType="begin"/>
      </w:r>
      <w:r w:rsidRPr="000D5F94">
        <w:rPr>
          <w:noProof/>
        </w:rPr>
        <w:instrText xml:space="preserve"> PAGEREF _Toc87471657 \h </w:instrText>
      </w:r>
      <w:r w:rsidRPr="000D5F94">
        <w:rPr>
          <w:noProof/>
        </w:rPr>
      </w:r>
      <w:r w:rsidRPr="000D5F94">
        <w:rPr>
          <w:noProof/>
        </w:rPr>
        <w:fldChar w:fldCharType="separate"/>
      </w:r>
      <w:r w:rsidR="005B67D5">
        <w:rPr>
          <w:noProof/>
        </w:rPr>
        <w:t>II</w:t>
      </w:r>
      <w:r w:rsidRPr="000D5F94">
        <w:rPr>
          <w:noProof/>
        </w:rPr>
        <w:fldChar w:fldCharType="end"/>
      </w:r>
    </w:p>
    <w:p w14:paraId="116CA36E" w14:textId="27CA03AF" w:rsidR="00756A5E" w:rsidRPr="000D5F94" w:rsidRDefault="00756A5E">
      <w:pPr>
        <w:pStyle w:val="Innehll1"/>
        <w:rPr>
          <w:rFonts w:asciiTheme="minorHAnsi" w:eastAsiaTheme="minorEastAsia" w:hAnsiTheme="minorHAnsi" w:cstheme="minorBidi"/>
          <w:b w:val="0"/>
          <w:noProof/>
        </w:rPr>
      </w:pPr>
      <w:r w:rsidRPr="000D5F94">
        <w:rPr>
          <w:noProof/>
        </w:rPr>
        <w:t>3 Diskussion och slutsatser</w:t>
      </w:r>
      <w:r w:rsidRPr="000D5F94">
        <w:rPr>
          <w:noProof/>
        </w:rPr>
        <w:tab/>
      </w:r>
      <w:r w:rsidRPr="000D5F94">
        <w:rPr>
          <w:noProof/>
        </w:rPr>
        <w:fldChar w:fldCharType="begin"/>
      </w:r>
      <w:r w:rsidRPr="000D5F94">
        <w:rPr>
          <w:noProof/>
        </w:rPr>
        <w:instrText xml:space="preserve"> PAGEREF _Toc87471658 \h </w:instrText>
      </w:r>
      <w:r w:rsidRPr="000D5F94">
        <w:rPr>
          <w:noProof/>
        </w:rPr>
      </w:r>
      <w:r w:rsidRPr="000D5F94">
        <w:rPr>
          <w:noProof/>
        </w:rPr>
        <w:fldChar w:fldCharType="separate"/>
      </w:r>
      <w:r w:rsidR="005B67D5">
        <w:rPr>
          <w:noProof/>
        </w:rPr>
        <w:t>IV</w:t>
      </w:r>
      <w:r w:rsidRPr="000D5F94">
        <w:rPr>
          <w:noProof/>
        </w:rPr>
        <w:fldChar w:fldCharType="end"/>
      </w:r>
    </w:p>
    <w:p w14:paraId="0FC66A69" w14:textId="608A1D7E" w:rsidR="00756A5E" w:rsidRPr="000D5F94" w:rsidRDefault="00756A5E">
      <w:pPr>
        <w:pStyle w:val="Innehll1"/>
        <w:rPr>
          <w:rFonts w:asciiTheme="minorHAnsi" w:eastAsiaTheme="minorEastAsia" w:hAnsiTheme="minorHAnsi" w:cstheme="minorBidi"/>
          <w:b w:val="0"/>
          <w:noProof/>
        </w:rPr>
      </w:pPr>
      <w:r w:rsidRPr="000D5F94">
        <w:rPr>
          <w:noProof/>
        </w:rPr>
        <w:t>Referenser</w:t>
      </w:r>
      <w:r w:rsidRPr="000D5F94">
        <w:rPr>
          <w:noProof/>
        </w:rPr>
        <w:tab/>
      </w:r>
      <w:r w:rsidRPr="000D5F94">
        <w:rPr>
          <w:noProof/>
        </w:rPr>
        <w:fldChar w:fldCharType="begin"/>
      </w:r>
      <w:r w:rsidRPr="000D5F94">
        <w:rPr>
          <w:noProof/>
        </w:rPr>
        <w:instrText xml:space="preserve"> PAGEREF _Toc87471659 \h </w:instrText>
      </w:r>
      <w:r w:rsidRPr="000D5F94">
        <w:rPr>
          <w:noProof/>
        </w:rPr>
      </w:r>
      <w:r w:rsidRPr="000D5F94">
        <w:rPr>
          <w:noProof/>
        </w:rPr>
        <w:fldChar w:fldCharType="separate"/>
      </w:r>
      <w:r w:rsidR="005B67D5">
        <w:rPr>
          <w:noProof/>
        </w:rPr>
        <w:t>V</w:t>
      </w:r>
      <w:r w:rsidRPr="000D5F94">
        <w:rPr>
          <w:noProof/>
        </w:rPr>
        <w:fldChar w:fldCharType="end"/>
      </w:r>
    </w:p>
    <w:p w14:paraId="49ED0181" w14:textId="77777777" w:rsidR="001D5FFD" w:rsidRPr="000D5F94" w:rsidRDefault="008D5CF8" w:rsidP="002A7CEC">
      <w:pPr>
        <w:pStyle w:val="Brdtext"/>
      </w:pPr>
      <w:r w:rsidRPr="000D5F94">
        <w:fldChar w:fldCharType="end"/>
      </w:r>
    </w:p>
    <w:p w14:paraId="245F9705" w14:textId="77777777" w:rsidR="002A7CEC" w:rsidRPr="000D5F94" w:rsidRDefault="002A7CEC" w:rsidP="002A7CEC">
      <w:pPr>
        <w:pStyle w:val="Brdtext"/>
        <w:sectPr w:rsidR="002A7CEC" w:rsidRPr="000D5F94" w:rsidSect="001D5FFD">
          <w:headerReference w:type="default" r:id="rId19"/>
          <w:headerReference w:type="first" r:id="rId20"/>
          <w:footerReference w:type="first" r:id="rId21"/>
          <w:pgSz w:w="11906" w:h="16838" w:code="9"/>
          <w:pgMar w:top="1134" w:right="1701" w:bottom="1418" w:left="1701" w:header="624" w:footer="510" w:gutter="0"/>
          <w:pgNumType w:fmt="lowerRoman" w:start="1"/>
          <w:cols w:space="708"/>
          <w:titlePg/>
          <w:docGrid w:linePitch="360"/>
        </w:sectPr>
      </w:pPr>
    </w:p>
    <w:p w14:paraId="0231568A" w14:textId="77777777" w:rsidR="00AB7FEC" w:rsidRPr="000D5F94" w:rsidRDefault="00077D8F" w:rsidP="00077D8F">
      <w:pPr>
        <w:pStyle w:val="Rubrik1"/>
      </w:pPr>
      <w:bookmarkStart w:id="6" w:name="_Toc87471652"/>
      <w:commentRangeStart w:id="7"/>
      <w:r w:rsidRPr="000D5F94">
        <w:lastRenderedPageBreak/>
        <w:t>Inledning</w:t>
      </w:r>
      <w:bookmarkEnd w:id="6"/>
      <w:commentRangeEnd w:id="7"/>
      <w:r w:rsidR="00162A69">
        <w:rPr>
          <w:rStyle w:val="Kommentarsreferens"/>
          <w:rFonts w:cs="Times New Roman"/>
          <w:bCs w:val="0"/>
          <w:kern w:val="0"/>
        </w:rPr>
        <w:commentReference w:id="7"/>
      </w:r>
    </w:p>
    <w:p w14:paraId="346FBC66" w14:textId="63824FFC" w:rsidR="00CF363E" w:rsidRPr="000D5F94" w:rsidRDefault="009D2809" w:rsidP="000B690F">
      <w:pPr>
        <w:pStyle w:val="Brdtext"/>
      </w:pPr>
      <w:r w:rsidRPr="000D5F94">
        <w:t xml:space="preserve">Mjukvaruutvecklare är </w:t>
      </w:r>
      <w:r w:rsidR="00691BBD" w:rsidRPr="000D5F94">
        <w:t>in</w:t>
      </w:r>
      <w:r w:rsidR="00ED0259" w:rsidRPr="000D5F94">
        <w:t>tres</w:t>
      </w:r>
      <w:r w:rsidR="00021B30" w:rsidRPr="000D5F94">
        <w:t>s</w:t>
      </w:r>
      <w:r w:rsidR="00ED0259" w:rsidRPr="000D5F94">
        <w:t xml:space="preserve">erade </w:t>
      </w:r>
      <w:r w:rsidR="004527EF" w:rsidRPr="000D5F94">
        <w:t>av att förbättra</w:t>
      </w:r>
      <w:r w:rsidR="000B3E0E" w:rsidRPr="000D5F94">
        <w:t xml:space="preserve"> och </w:t>
      </w:r>
      <w:r w:rsidR="00A80733" w:rsidRPr="000D5F94">
        <w:t>utveckla både</w:t>
      </w:r>
      <w:r w:rsidR="00A45E08" w:rsidRPr="000D5F94">
        <w:t xml:space="preserve"> </w:t>
      </w:r>
      <w:r w:rsidR="00A80733" w:rsidRPr="000D5F94">
        <w:t>befintliga</w:t>
      </w:r>
      <w:r w:rsidR="00A45E08" w:rsidRPr="000D5F94">
        <w:t xml:space="preserve"> och nya </w:t>
      </w:r>
      <w:r w:rsidR="004527EF" w:rsidRPr="000D5F94">
        <w:t>verktyg</w:t>
      </w:r>
      <w:r w:rsidR="004322D7">
        <w:t>.</w:t>
      </w:r>
      <w:r w:rsidR="004527EF" w:rsidRPr="000D5F94">
        <w:t xml:space="preserve"> </w:t>
      </w:r>
      <w:commentRangeStart w:id="8"/>
      <w:r w:rsidR="00C83066">
        <w:t>Detta f</w:t>
      </w:r>
      <w:r w:rsidR="006F2AAE" w:rsidRPr="000D5F94">
        <w:t xml:space="preserve">ör </w:t>
      </w:r>
      <w:r w:rsidR="001732FE" w:rsidRPr="000D5F94">
        <w:t xml:space="preserve">att </w:t>
      </w:r>
      <w:commentRangeEnd w:id="8"/>
      <w:r w:rsidR="00F84533">
        <w:rPr>
          <w:rStyle w:val="Kommentarsreferens"/>
        </w:rPr>
        <w:commentReference w:id="8"/>
      </w:r>
      <w:r w:rsidR="001732FE" w:rsidRPr="000D5F94">
        <w:t xml:space="preserve">öka </w:t>
      </w:r>
      <w:r w:rsidR="006F2AAE" w:rsidRPr="000D5F94">
        <w:t>pr</w:t>
      </w:r>
      <w:r w:rsidR="00835C81" w:rsidRPr="000D5F94">
        <w:t>o</w:t>
      </w:r>
      <w:r w:rsidR="006F2AAE" w:rsidRPr="000D5F94">
        <w:t>duktivitet</w:t>
      </w:r>
      <w:r w:rsidR="00862B2C" w:rsidRPr="000D5F94">
        <w:t>en</w:t>
      </w:r>
      <w:commentRangeStart w:id="9"/>
      <w:r w:rsidR="00506DCD" w:rsidRPr="00F84533">
        <w:rPr>
          <w:strike/>
        </w:rPr>
        <w:t>,</w:t>
      </w:r>
      <w:commentRangeEnd w:id="9"/>
      <w:r w:rsidR="00F84533">
        <w:rPr>
          <w:rStyle w:val="Kommentarsreferens"/>
        </w:rPr>
        <w:commentReference w:id="9"/>
      </w:r>
      <w:r w:rsidR="008E3A19" w:rsidRPr="000D5F94">
        <w:t xml:space="preserve"> </w:t>
      </w:r>
      <w:r w:rsidR="0015186B" w:rsidRPr="000D5F94">
        <w:t xml:space="preserve">förenkla </w:t>
      </w:r>
      <w:r w:rsidR="00D1654B" w:rsidRPr="000D5F94">
        <w:t>arbetssituationen</w:t>
      </w:r>
      <w:r w:rsidR="00A80733" w:rsidRPr="000D5F94">
        <w:t xml:space="preserve"> </w:t>
      </w:r>
      <w:commentRangeStart w:id="10"/>
      <w:r w:rsidR="00C83066" w:rsidRPr="00F84533">
        <w:rPr>
          <w:strike/>
        </w:rPr>
        <w:t>samt</w:t>
      </w:r>
      <w:commentRangeEnd w:id="10"/>
      <w:r w:rsidR="00F84533">
        <w:rPr>
          <w:rStyle w:val="Kommentarsreferens"/>
        </w:rPr>
        <w:commentReference w:id="10"/>
      </w:r>
      <w:r w:rsidR="006B40CA" w:rsidRPr="000D5F94">
        <w:t xml:space="preserve"> de olika procedurerna </w:t>
      </w:r>
      <w:r w:rsidR="00A80733" w:rsidRPr="000D5F94">
        <w:t xml:space="preserve">vid </w:t>
      </w:r>
      <w:r w:rsidR="00311665" w:rsidRPr="000D5F94">
        <w:t>programmering</w:t>
      </w:r>
      <w:r w:rsidR="00A80733" w:rsidRPr="000D5F94">
        <w:t>.</w:t>
      </w:r>
    </w:p>
    <w:p w14:paraId="371D6318" w14:textId="667CEFE0" w:rsidR="00A04542" w:rsidRPr="000D5F94" w:rsidRDefault="00FD5F59" w:rsidP="00E9537F">
      <w:pPr>
        <w:pStyle w:val="Brdtext"/>
        <w:ind w:firstLine="1304"/>
      </w:pPr>
      <w:r w:rsidRPr="00F84533">
        <w:rPr>
          <w:strike/>
          <w:color w:val="FF0000"/>
        </w:rPr>
        <w:t>Det</w:t>
      </w:r>
      <w:r w:rsidRPr="000D5F94">
        <w:t xml:space="preserve"> denna litteraturstudie kommer a</w:t>
      </w:r>
      <w:r w:rsidR="00B53AE3">
        <w:t>tt</w:t>
      </w:r>
      <w:r w:rsidRPr="000D5F94">
        <w:t xml:space="preserve"> </w:t>
      </w:r>
      <w:commentRangeStart w:id="11"/>
      <w:r w:rsidRPr="00F84533">
        <w:rPr>
          <w:strike/>
          <w:color w:val="FF0000"/>
        </w:rPr>
        <w:t>kolla</w:t>
      </w:r>
      <w:commentRangeEnd w:id="11"/>
      <w:r w:rsidR="00F84533" w:rsidRPr="00F84533">
        <w:rPr>
          <w:rStyle w:val="Kommentarsreferens"/>
          <w:color w:val="FF0000"/>
        </w:rPr>
        <w:commentReference w:id="11"/>
      </w:r>
      <w:r w:rsidRPr="000D5F94">
        <w:t xml:space="preserve"> närmare </w:t>
      </w:r>
      <w:commentRangeStart w:id="12"/>
      <w:r w:rsidRPr="00F84533">
        <w:rPr>
          <w:strike/>
          <w:color w:val="FF0000"/>
        </w:rPr>
        <w:t>på</w:t>
      </w:r>
      <w:r w:rsidRPr="000D5F94">
        <w:t xml:space="preserve"> </w:t>
      </w:r>
      <w:r w:rsidR="000B690F" w:rsidRPr="00F84533">
        <w:rPr>
          <w:strike/>
          <w:color w:val="FF0000"/>
        </w:rPr>
        <w:t>är</w:t>
      </w:r>
      <w:r w:rsidR="000B690F" w:rsidRPr="000D5F94">
        <w:t xml:space="preserve"> </w:t>
      </w:r>
      <w:commentRangeEnd w:id="12"/>
      <w:r w:rsidR="00F84533">
        <w:rPr>
          <w:rStyle w:val="Kommentarsreferens"/>
        </w:rPr>
        <w:commentReference w:id="12"/>
      </w:r>
      <w:r w:rsidR="000B690F" w:rsidRPr="000D5F94">
        <w:t xml:space="preserve">påverkan av </w:t>
      </w:r>
      <w:commentRangeStart w:id="13"/>
      <w:commentRangeStart w:id="14"/>
      <w:proofErr w:type="spellStart"/>
      <w:r w:rsidR="000B690F" w:rsidRPr="000D5F94">
        <w:rPr>
          <w:i/>
          <w:iCs/>
        </w:rPr>
        <w:t>Docker</w:t>
      </w:r>
      <w:commentRangeEnd w:id="13"/>
      <w:proofErr w:type="spellEnd"/>
      <w:r w:rsidR="00DE40BC">
        <w:rPr>
          <w:rStyle w:val="Kommentarsreferens"/>
        </w:rPr>
        <w:commentReference w:id="13"/>
      </w:r>
      <w:commentRangeEnd w:id="14"/>
      <w:r w:rsidR="00BF0003">
        <w:rPr>
          <w:rStyle w:val="Kommentarsreferens"/>
        </w:rPr>
        <w:commentReference w:id="14"/>
      </w:r>
      <w:r w:rsidR="000B690F" w:rsidRPr="000D5F94">
        <w:t xml:space="preserve"> och </w:t>
      </w:r>
      <w:r w:rsidR="00DA2863">
        <w:rPr>
          <w:i/>
          <w:iCs/>
        </w:rPr>
        <w:t xml:space="preserve">containers </w:t>
      </w:r>
      <w:r w:rsidR="00DA2863">
        <w:t>(</w:t>
      </w:r>
      <w:commentRangeStart w:id="15"/>
      <w:commentRangeStart w:id="16"/>
      <w:r w:rsidR="00964F91">
        <w:t>c</w:t>
      </w:r>
      <w:r w:rsidR="005B5ED7">
        <w:t>ontainrar</w:t>
      </w:r>
      <w:r w:rsidR="00DA2863">
        <w:t>)</w:t>
      </w:r>
      <w:r w:rsidR="005B5ED7">
        <w:t xml:space="preserve"> </w:t>
      </w:r>
      <w:commentRangeEnd w:id="15"/>
      <w:r w:rsidR="005B5ED7">
        <w:rPr>
          <w:rStyle w:val="Kommentarsreferens"/>
        </w:rPr>
        <w:commentReference w:id="15"/>
      </w:r>
      <w:commentRangeEnd w:id="16"/>
      <w:r w:rsidR="00BF0003">
        <w:rPr>
          <w:rStyle w:val="Kommentarsreferens"/>
        </w:rPr>
        <w:commentReference w:id="16"/>
      </w:r>
      <w:commentRangeStart w:id="17"/>
      <w:r w:rsidR="005B5ED7">
        <w:t>j</w:t>
      </w:r>
      <w:r w:rsidR="000B690F" w:rsidRPr="000D5F94">
        <w:t xml:space="preserve">ämfört med virtuella datorer (VMs) </w:t>
      </w:r>
      <w:commentRangeEnd w:id="17"/>
      <w:r w:rsidR="00DE40BC">
        <w:rPr>
          <w:rStyle w:val="Kommentarsreferens"/>
        </w:rPr>
        <w:commentReference w:id="17"/>
      </w:r>
      <w:r w:rsidR="000B690F" w:rsidRPr="000D5F94">
        <w:t xml:space="preserve">inom </w:t>
      </w:r>
      <w:commentRangeStart w:id="18"/>
      <w:r w:rsidR="000B690F" w:rsidRPr="00F84533">
        <w:rPr>
          <w:color w:val="FF0000"/>
        </w:rPr>
        <w:t>mjukvaruutvecklings branschen</w:t>
      </w:r>
      <w:commentRangeEnd w:id="18"/>
      <w:r w:rsidR="00DE40BC">
        <w:rPr>
          <w:rStyle w:val="Kommentarsreferens"/>
        </w:rPr>
        <w:commentReference w:id="18"/>
      </w:r>
      <w:r w:rsidR="000B690F" w:rsidRPr="000D5F94">
        <w:t>.</w:t>
      </w:r>
      <w:r w:rsidR="00CF363E" w:rsidRPr="000D5F94">
        <w:t xml:space="preserve"> </w:t>
      </w:r>
      <w:r w:rsidR="0025431F" w:rsidRPr="000D5F94">
        <w:t xml:space="preserve">Då man </w:t>
      </w:r>
      <w:r w:rsidR="00BD1022" w:rsidRPr="000D5F94">
        <w:t>arbetar</w:t>
      </w:r>
      <w:r w:rsidR="0025431F" w:rsidRPr="000D5F94">
        <w:t xml:space="preserve"> vid en </w:t>
      </w:r>
      <w:r w:rsidR="007511C7" w:rsidRPr="000D5F94">
        <w:t xml:space="preserve">lokal enhet </w:t>
      </w:r>
      <w:commentRangeStart w:id="19"/>
      <w:r w:rsidR="00BD1022" w:rsidRPr="000D5F94">
        <w:t>exempelvis</w:t>
      </w:r>
      <w:r w:rsidR="007511C7" w:rsidRPr="000D5F94">
        <w:t xml:space="preserve"> en </w:t>
      </w:r>
      <w:r w:rsidR="00041816" w:rsidRPr="000D5F94">
        <w:t xml:space="preserve">dator </w:t>
      </w:r>
      <w:commentRangeEnd w:id="19"/>
      <w:r w:rsidR="00DE40BC">
        <w:rPr>
          <w:rStyle w:val="Kommentarsreferens"/>
        </w:rPr>
        <w:commentReference w:id="19"/>
      </w:r>
      <w:r w:rsidR="00041816" w:rsidRPr="00DE40BC">
        <w:rPr>
          <w:strike/>
          <w:color w:val="FF0000"/>
        </w:rPr>
        <w:t xml:space="preserve">så </w:t>
      </w:r>
      <w:r w:rsidR="00BD1022" w:rsidRPr="000D5F94">
        <w:t>använder</w:t>
      </w:r>
      <w:r w:rsidR="00041816" w:rsidRPr="000D5F94">
        <w:t xml:space="preserve"> </w:t>
      </w:r>
      <w:r w:rsidR="00BD1022" w:rsidRPr="000D5F94">
        <w:t>enheten</w:t>
      </w:r>
      <w:r w:rsidR="00041816" w:rsidRPr="000D5F94">
        <w:t xml:space="preserve"> generellt </w:t>
      </w:r>
      <w:r w:rsidR="00BD1022" w:rsidRPr="000D5F94">
        <w:t>endast</w:t>
      </w:r>
      <w:r w:rsidR="00041816" w:rsidRPr="000D5F94">
        <w:t xml:space="preserve"> ett </w:t>
      </w:r>
      <w:r w:rsidR="00BD1022" w:rsidRPr="000D5F94">
        <w:t>operativsystem</w:t>
      </w:r>
      <w:r w:rsidR="00EA4924" w:rsidRPr="000D5F94">
        <w:t xml:space="preserve"> vilket i </w:t>
      </w:r>
      <w:r w:rsidR="00BD1022" w:rsidRPr="000D5F94">
        <w:t>många</w:t>
      </w:r>
      <w:r w:rsidR="00EA4924" w:rsidRPr="000D5F94">
        <w:t xml:space="preserve"> fall kan vara </w:t>
      </w:r>
      <w:r w:rsidR="00242282" w:rsidRPr="000D5F94">
        <w:t>begränsande</w:t>
      </w:r>
      <w:r w:rsidR="00EA4924" w:rsidRPr="000D5F94">
        <w:t xml:space="preserve"> vid </w:t>
      </w:r>
      <w:r w:rsidR="00242282" w:rsidRPr="000D5F94">
        <w:t>programmering</w:t>
      </w:r>
      <w:r w:rsidR="00EA4924" w:rsidRPr="000D5F94">
        <w:t xml:space="preserve">. </w:t>
      </w:r>
      <w:commentRangeStart w:id="20"/>
      <w:r w:rsidR="00EA4924" w:rsidRPr="00DE40BC">
        <w:rPr>
          <w:strike/>
        </w:rPr>
        <w:t xml:space="preserve">På </w:t>
      </w:r>
      <w:r w:rsidR="00242282" w:rsidRPr="00DE40BC">
        <w:rPr>
          <w:strike/>
        </w:rPr>
        <w:t>grund</w:t>
      </w:r>
      <w:r w:rsidR="00EA4924" w:rsidRPr="00DE40BC">
        <w:rPr>
          <w:strike/>
        </w:rPr>
        <w:t xml:space="preserve"> av detta</w:t>
      </w:r>
      <w:r w:rsidR="00EA4924" w:rsidRPr="000D5F94">
        <w:t xml:space="preserve"> </w:t>
      </w:r>
      <w:commentRangeEnd w:id="20"/>
      <w:r w:rsidR="00DE40BC">
        <w:rPr>
          <w:rStyle w:val="Kommentarsreferens"/>
        </w:rPr>
        <w:commentReference w:id="20"/>
      </w:r>
      <w:r w:rsidR="00295EA1" w:rsidRPr="000D5F94">
        <w:t xml:space="preserve">har virtuell teknik </w:t>
      </w:r>
      <w:r w:rsidR="00242282" w:rsidRPr="000D5F94">
        <w:t>utvecklats</w:t>
      </w:r>
      <w:r w:rsidR="00C1004D" w:rsidRPr="00DE40BC">
        <w:rPr>
          <w:strike/>
          <w:color w:val="FF0000"/>
        </w:rPr>
        <w:t>.</w:t>
      </w:r>
      <w:r w:rsidR="00C1004D" w:rsidRPr="000D5F94">
        <w:t xml:space="preserve"> </w:t>
      </w:r>
      <w:commentRangeStart w:id="21"/>
      <w:r w:rsidR="00C1004D" w:rsidRPr="00DE40BC">
        <w:rPr>
          <w:strike/>
        </w:rPr>
        <w:t>Virtuell teknik</w:t>
      </w:r>
      <w:r w:rsidR="00C1004D" w:rsidRPr="000D5F94">
        <w:t xml:space="preserve"> </w:t>
      </w:r>
      <w:commentRangeEnd w:id="21"/>
      <w:r w:rsidR="00DE40BC">
        <w:rPr>
          <w:rStyle w:val="Kommentarsreferens"/>
        </w:rPr>
        <w:commentReference w:id="21"/>
      </w:r>
      <w:r w:rsidR="00566E6F" w:rsidRPr="000D5F94">
        <w:t xml:space="preserve">ger </w:t>
      </w:r>
      <w:r w:rsidR="00242282" w:rsidRPr="000D5F94">
        <w:t>användaren</w:t>
      </w:r>
      <w:r w:rsidR="00566E6F" w:rsidRPr="000D5F94">
        <w:t xml:space="preserve"> möjlighet att </w:t>
      </w:r>
      <w:r w:rsidR="00253FB5" w:rsidRPr="000D5F94">
        <w:t xml:space="preserve">köra flera olika operativsystem och applikationer </w:t>
      </w:r>
      <w:commentRangeStart w:id="22"/>
      <w:r w:rsidR="00242282" w:rsidRPr="000D5F94">
        <w:t>samtidigt</w:t>
      </w:r>
      <w:commentRangeEnd w:id="22"/>
      <w:r w:rsidR="00DE40BC">
        <w:rPr>
          <w:rStyle w:val="Kommentarsreferens"/>
        </w:rPr>
        <w:commentReference w:id="22"/>
      </w:r>
      <w:r w:rsidR="00253FB5" w:rsidRPr="000D5F94">
        <w:t xml:space="preserve"> </w:t>
      </w:r>
      <w:r w:rsidR="00242282" w:rsidRPr="000D5F94">
        <w:t>på</w:t>
      </w:r>
      <w:r w:rsidR="00253FB5" w:rsidRPr="000D5F94">
        <w:t xml:space="preserve"> </w:t>
      </w:r>
      <w:r w:rsidR="00C737A8" w:rsidRPr="000D5F94">
        <w:t>en enda fysisk enhet</w:t>
      </w:r>
      <w:commentRangeStart w:id="23"/>
      <w:r w:rsidR="00D828A6" w:rsidRPr="00DE40BC">
        <w:rPr>
          <w:strike/>
          <w:color w:val="FF0000"/>
        </w:rPr>
        <w:t xml:space="preserve">, </w:t>
      </w:r>
      <w:commentRangeEnd w:id="23"/>
      <w:r w:rsidR="00DE40BC">
        <w:rPr>
          <w:rStyle w:val="Kommentarsreferens"/>
        </w:rPr>
        <w:commentReference w:id="23"/>
      </w:r>
      <w:r w:rsidR="00D828A6" w:rsidRPr="000D5F94">
        <w:t xml:space="preserve">arbetet </w:t>
      </w:r>
      <w:r w:rsidR="001D27FA" w:rsidRPr="000D5F94">
        <w:t xml:space="preserve">kan då köras </w:t>
      </w:r>
      <w:r w:rsidR="008124BA" w:rsidRPr="000D5F94">
        <w:t xml:space="preserve">på det </w:t>
      </w:r>
      <w:r w:rsidR="00B749FD" w:rsidRPr="000D5F94">
        <w:t xml:space="preserve">så </w:t>
      </w:r>
      <w:commentRangeStart w:id="24"/>
      <w:r w:rsidR="00B749FD" w:rsidRPr="00DE40BC">
        <w:t>kallat</w:t>
      </w:r>
      <w:commentRangeEnd w:id="24"/>
      <w:r w:rsidR="00DE40BC">
        <w:rPr>
          <w:rStyle w:val="Kommentarsreferens"/>
        </w:rPr>
        <w:commentReference w:id="24"/>
      </w:r>
      <w:r w:rsidR="00B749FD" w:rsidRPr="000D5F94">
        <w:t xml:space="preserve"> </w:t>
      </w:r>
      <w:r w:rsidR="008124BA" w:rsidRPr="000D5F94">
        <w:t>gäst-</w:t>
      </w:r>
      <w:r w:rsidR="00B749FD" w:rsidRPr="000D5F94">
        <w:t>operativsystem</w:t>
      </w:r>
      <w:r w:rsidR="008124BA" w:rsidRPr="000D5F94">
        <w:t>et</w:t>
      </w:r>
      <w:r w:rsidR="00B749FD" w:rsidRPr="000D5F94">
        <w:t xml:space="preserve"> (gäst-OS)</w:t>
      </w:r>
      <w:r w:rsidR="008124BA" w:rsidRPr="000D5F94">
        <w:t xml:space="preserve"> </w:t>
      </w:r>
      <w:r w:rsidR="00C13A3C" w:rsidRPr="000D5F94">
        <w:t>i stället</w:t>
      </w:r>
      <w:r w:rsidR="008124BA" w:rsidRPr="000D5F94">
        <w:t xml:space="preserve"> för värd-</w:t>
      </w:r>
      <w:r w:rsidR="00B749FD" w:rsidRPr="000D5F94">
        <w:t>operativsystem</w:t>
      </w:r>
      <w:r w:rsidR="008124BA" w:rsidRPr="000D5F94">
        <w:t>et</w:t>
      </w:r>
      <w:r w:rsidR="00B749FD" w:rsidRPr="000D5F94">
        <w:t xml:space="preserve"> </w:t>
      </w:r>
      <w:commentRangeStart w:id="25"/>
      <w:r w:rsidR="00B749FD" w:rsidRPr="000D5F94">
        <w:t>(värd-OS)</w:t>
      </w:r>
      <w:commentRangeEnd w:id="25"/>
      <w:r w:rsidR="0088689F" w:rsidRPr="000D5F94">
        <w:rPr>
          <w:rStyle w:val="Kommentarsreferens"/>
        </w:rPr>
        <w:commentReference w:id="25"/>
      </w:r>
      <w:r w:rsidR="0088689F" w:rsidRPr="000D5F94">
        <w:t xml:space="preserve"> </w:t>
      </w:r>
      <w:r w:rsidR="00EF42BE">
        <w:t>.</w:t>
      </w:r>
      <w:r w:rsidR="005B7B11">
        <w:t xml:space="preserve"> Värd-OS är det </w:t>
      </w:r>
      <w:r w:rsidR="00AC5783" w:rsidRPr="000D5F94">
        <w:t>operativsystem</w:t>
      </w:r>
      <w:r w:rsidR="00923412">
        <w:t xml:space="preserve"> (OS)</w:t>
      </w:r>
      <w:r w:rsidR="00AC5783" w:rsidRPr="000D5F94">
        <w:t xml:space="preserve"> </w:t>
      </w:r>
      <w:r w:rsidR="005B7B11">
        <w:t xml:space="preserve">som den </w:t>
      </w:r>
      <w:r w:rsidR="007C46BA">
        <w:t xml:space="preserve">fysiska enheten </w:t>
      </w:r>
      <w:r w:rsidR="007608B9">
        <w:t>använder.</w:t>
      </w:r>
    </w:p>
    <w:p w14:paraId="4135CAA2" w14:textId="5036E92D" w:rsidR="00E9537F" w:rsidRPr="00C24FD8" w:rsidRDefault="000F41E7" w:rsidP="00E9537F">
      <w:pPr>
        <w:pStyle w:val="Brdtext"/>
        <w:ind w:firstLine="1304"/>
      </w:pPr>
      <w:commentRangeStart w:id="26"/>
      <w:r w:rsidRPr="000F41E7">
        <w:t xml:space="preserve">En av klassifikationerna delar in dessa tekniker i två klasser. </w:t>
      </w:r>
      <w:commentRangeEnd w:id="26"/>
      <w:r w:rsidR="009B111E">
        <w:rPr>
          <w:rStyle w:val="Kommentarsreferens"/>
        </w:rPr>
        <w:commentReference w:id="26"/>
      </w:r>
      <w:r w:rsidRPr="000F41E7">
        <w:t xml:space="preserve">För det första, traditionell virtualisering, där en komplett virtuell maskin används, använder denna klass en komplett hårdvaruemulering, ovanpå detta ett komplett operativsystem installerat. Den andra klassen kallas </w:t>
      </w:r>
      <w:commentRangeStart w:id="27"/>
      <w:r w:rsidRPr="000F41E7">
        <w:t>containerisera</w:t>
      </w:r>
      <w:commentRangeEnd w:id="27"/>
      <w:r w:rsidR="009B111E">
        <w:rPr>
          <w:rStyle w:val="Kommentarsreferens"/>
        </w:rPr>
        <w:commentReference w:id="27"/>
      </w:r>
      <w:r w:rsidRPr="000F41E7">
        <w:t xml:space="preserve"> eller ofta </w:t>
      </w:r>
      <w:proofErr w:type="spellStart"/>
      <w:r w:rsidRPr="00923412">
        <w:rPr>
          <w:i/>
          <w:iCs/>
        </w:rPr>
        <w:t>Lightweight</w:t>
      </w:r>
      <w:r w:rsidR="00923412" w:rsidRPr="00923412">
        <w:rPr>
          <w:i/>
          <w:iCs/>
        </w:rPr>
        <w:t>-</w:t>
      </w:r>
      <w:r w:rsidRPr="00923412">
        <w:rPr>
          <w:i/>
          <w:iCs/>
        </w:rPr>
        <w:t>Virtualization</w:t>
      </w:r>
      <w:proofErr w:type="spellEnd"/>
      <w:r w:rsidR="00C24FD8">
        <w:t xml:space="preserve"> </w:t>
      </w:r>
      <w:commentRangeStart w:id="28"/>
      <w:r w:rsidRPr="0023652C">
        <w:t>[</w:t>
      </w:r>
      <w:r w:rsidR="00684AC6">
        <w:t>1</w:t>
      </w:r>
      <w:r w:rsidRPr="0023652C">
        <w:t>]</w:t>
      </w:r>
      <w:commentRangeEnd w:id="28"/>
      <w:r w:rsidR="003A53D2">
        <w:rPr>
          <w:rStyle w:val="Kommentarsreferens"/>
        </w:rPr>
        <w:commentReference w:id="28"/>
      </w:r>
      <w:r w:rsidR="00C24FD8">
        <w:rPr>
          <w:i/>
          <w:iCs/>
        </w:rPr>
        <w:t>.</w:t>
      </w:r>
    </w:p>
    <w:p w14:paraId="04B5A9E0" w14:textId="77777777" w:rsidR="00655F64" w:rsidRPr="000D5F94" w:rsidRDefault="00655F64" w:rsidP="00077D8F">
      <w:pPr>
        <w:pStyle w:val="Brdtext"/>
      </w:pPr>
    </w:p>
    <w:p w14:paraId="5CE9E85F" w14:textId="77777777" w:rsidR="00C33EDD" w:rsidRPr="000D5F94" w:rsidRDefault="006A443F" w:rsidP="00C33EDD">
      <w:pPr>
        <w:pStyle w:val="Rubrik2"/>
      </w:pPr>
      <w:bookmarkStart w:id="29" w:name="_Toc87471653"/>
      <w:r w:rsidRPr="000D5F94">
        <w:t>Syfte och frågeställningar</w:t>
      </w:r>
      <w:bookmarkEnd w:id="29"/>
    </w:p>
    <w:p w14:paraId="207262A1" w14:textId="3C38AD57" w:rsidR="006D5CEC" w:rsidRPr="000D5F94" w:rsidRDefault="00F13F78" w:rsidP="00B63537">
      <w:pPr>
        <w:pStyle w:val="Brdtext"/>
      </w:pPr>
      <w:r w:rsidRPr="000D5F94">
        <w:t>I denna litteraturstudie kommer två olika typer av virtuell teknik att jämföras,</w:t>
      </w:r>
      <w:commentRangeStart w:id="30"/>
      <w:r w:rsidRPr="000D5F94">
        <w:t xml:space="preserve"> </w:t>
      </w:r>
      <w:commentRangeEnd w:id="30"/>
      <w:r w:rsidR="009B111E">
        <w:rPr>
          <w:rStyle w:val="Kommentarsreferens"/>
        </w:rPr>
        <w:commentReference w:id="30"/>
      </w:r>
      <w:r w:rsidR="00A713F8">
        <w:t>containrar</w:t>
      </w:r>
      <w:r w:rsidRPr="000D5F94">
        <w:t xml:space="preserve"> och VMs. </w:t>
      </w:r>
      <w:r w:rsidRPr="009B111E">
        <w:rPr>
          <w:strike/>
          <w:color w:val="FF0000"/>
        </w:rPr>
        <w:t>Orsak till detta val är att</w:t>
      </w:r>
      <w:r w:rsidRPr="009B111E">
        <w:rPr>
          <w:color w:val="FF0000"/>
        </w:rPr>
        <w:t xml:space="preserve"> </w:t>
      </w:r>
      <w:r w:rsidRPr="000D5F94">
        <w:t xml:space="preserve">dessa två system </w:t>
      </w:r>
      <w:commentRangeStart w:id="31"/>
      <w:r w:rsidRPr="009B111E">
        <w:rPr>
          <w:strike/>
        </w:rPr>
        <w:t>är</w:t>
      </w:r>
      <w:commentRangeEnd w:id="31"/>
      <w:r w:rsidR="0061791C">
        <w:rPr>
          <w:rStyle w:val="Kommentarsreferens"/>
        </w:rPr>
        <w:commentReference w:id="31"/>
      </w:r>
      <w:r w:rsidRPr="000D5F94">
        <w:t xml:space="preserve"> de i nuläget</w:t>
      </w:r>
      <w:r w:rsidR="00A713F8">
        <w:t xml:space="preserve"> </w:t>
      </w:r>
      <w:commentRangeStart w:id="32"/>
      <w:r w:rsidRPr="000D5F94">
        <w:t xml:space="preserve">mest </w:t>
      </w:r>
      <w:r w:rsidR="00A713F8">
        <w:t>primära</w:t>
      </w:r>
      <w:r w:rsidRPr="000D5F94">
        <w:t xml:space="preserve"> </w:t>
      </w:r>
      <w:commentRangeEnd w:id="32"/>
      <w:r w:rsidR="0061791C">
        <w:rPr>
          <w:rStyle w:val="Kommentarsreferens"/>
        </w:rPr>
        <w:commentReference w:id="32"/>
      </w:r>
      <w:r w:rsidRPr="000D5F94">
        <w:t xml:space="preserve">inom programmering. </w:t>
      </w:r>
      <w:commentRangeStart w:id="33"/>
      <w:r w:rsidRPr="000D5F94">
        <w:t>Målet</w:t>
      </w:r>
      <w:commentRangeEnd w:id="33"/>
      <w:r w:rsidR="0061791C">
        <w:rPr>
          <w:rStyle w:val="Kommentarsreferens"/>
        </w:rPr>
        <w:commentReference w:id="33"/>
      </w:r>
      <w:r w:rsidRPr="000D5F94">
        <w:t xml:space="preserve"> med studien är att få en bättre förståelse för </w:t>
      </w:r>
      <w:r w:rsidR="00C877D6">
        <w:t xml:space="preserve">vad olika </w:t>
      </w:r>
      <w:r w:rsidRPr="000D5F94">
        <w:t>virtuell</w:t>
      </w:r>
      <w:r w:rsidR="00577EDB">
        <w:t>a</w:t>
      </w:r>
      <w:r w:rsidRPr="000D5F94">
        <w:t xml:space="preserve"> teknik</w:t>
      </w:r>
      <w:r w:rsidR="00C877D6">
        <w:t>er har att g</w:t>
      </w:r>
      <w:r w:rsidR="009F66DD">
        <w:t>e</w:t>
      </w:r>
      <w:r w:rsidRPr="000D5F94">
        <w:t xml:space="preserve"> och undersöka eventuella säkerhetsrisker. </w:t>
      </w:r>
      <w:commentRangeStart w:id="34"/>
      <w:r w:rsidRPr="000D5F94">
        <w:t>Det är även önskvärt att kunna undersöka de skillnaderna mellan de två systemen men också att upptäcka fördelar och nackdelar med respektive system.</w:t>
      </w:r>
      <w:commentRangeEnd w:id="34"/>
      <w:r w:rsidR="0061791C">
        <w:rPr>
          <w:rStyle w:val="Kommentarsreferens"/>
        </w:rPr>
        <w:commentReference w:id="34"/>
      </w:r>
      <w:r w:rsidR="009F66DD">
        <w:t xml:space="preserve"> </w:t>
      </w:r>
      <w:r w:rsidR="00B63537" w:rsidRPr="000D5F94">
        <w:t xml:space="preserve">I denna litteraturstudie kommer vi att </w:t>
      </w:r>
      <w:r w:rsidR="00A91322">
        <w:t>fokusera</w:t>
      </w:r>
      <w:r w:rsidR="00B63537" w:rsidRPr="000D5F94">
        <w:t xml:space="preserve"> på </w:t>
      </w:r>
      <w:r w:rsidR="00A91322">
        <w:t>följande</w:t>
      </w:r>
      <w:r w:rsidR="00B63537" w:rsidRPr="000D5F94">
        <w:t xml:space="preserve"> frågeställningar:</w:t>
      </w:r>
    </w:p>
    <w:p w14:paraId="7DDEA206" w14:textId="77777777" w:rsidR="004B510F" w:rsidRPr="000D5F94" w:rsidRDefault="004B510F" w:rsidP="004B510F">
      <w:pPr>
        <w:pStyle w:val="Brdtext"/>
        <w:ind w:left="1304" w:hanging="1304"/>
      </w:pPr>
    </w:p>
    <w:p w14:paraId="52D88C3D" w14:textId="73D6433E" w:rsidR="004172AF" w:rsidRPr="000D5F94" w:rsidRDefault="004172AF" w:rsidP="004B510F">
      <w:pPr>
        <w:pStyle w:val="Brdtext"/>
        <w:ind w:left="1304" w:hanging="1304"/>
      </w:pPr>
      <w:r w:rsidRPr="000D5F94">
        <w:t>FS1:</w:t>
      </w:r>
      <w:r w:rsidRPr="000D5F94">
        <w:tab/>
      </w:r>
      <w:commentRangeStart w:id="35"/>
      <w:r w:rsidRPr="000D5F94">
        <w:t xml:space="preserve">Vad är skillnaderna </w:t>
      </w:r>
      <w:commentRangeEnd w:id="35"/>
      <w:r w:rsidR="0061791C">
        <w:rPr>
          <w:rStyle w:val="Kommentarsreferens"/>
        </w:rPr>
        <w:commentReference w:id="35"/>
      </w:r>
      <w:r w:rsidRPr="000D5F94">
        <w:t>mellan containers och virtuella datorer (VMs) inom mjukvaruutveckling.</w:t>
      </w:r>
    </w:p>
    <w:p w14:paraId="1F638BD7" w14:textId="77777777" w:rsidR="006E78D5" w:rsidRPr="000D5F94" w:rsidRDefault="006E78D5" w:rsidP="004172AF">
      <w:pPr>
        <w:pStyle w:val="Brdtext"/>
      </w:pPr>
    </w:p>
    <w:p w14:paraId="19DEF836" w14:textId="77777777" w:rsidR="00BF0003" w:rsidRDefault="004172AF" w:rsidP="004172AF">
      <w:pPr>
        <w:pStyle w:val="Brdtext"/>
      </w:pPr>
      <w:r w:rsidRPr="000D5F94">
        <w:t>FS2:</w:t>
      </w:r>
      <w:r w:rsidRPr="000D5F94">
        <w:tab/>
        <w:t xml:space="preserve">Vilka säkerhetsrisker har tillkommit med </w:t>
      </w:r>
    </w:p>
    <w:p w14:paraId="7F756408" w14:textId="77777777" w:rsidR="00BF0003" w:rsidRDefault="00BF0003">
      <w:r>
        <w:br w:type="page"/>
      </w:r>
    </w:p>
    <w:p w14:paraId="5888E1B7" w14:textId="19E4F41B" w:rsidR="004172AF" w:rsidRPr="000D5F94" w:rsidRDefault="004172AF" w:rsidP="004172AF">
      <w:pPr>
        <w:pStyle w:val="Brdtext"/>
      </w:pPr>
      <w:r w:rsidRPr="000D5F94">
        <w:lastRenderedPageBreak/>
        <w:t>containers jämfört med VMs.</w:t>
      </w:r>
    </w:p>
    <w:p w14:paraId="3B554F86" w14:textId="77777777" w:rsidR="004172AF" w:rsidRPr="000D5F94" w:rsidRDefault="004172AF" w:rsidP="00912D68">
      <w:pPr>
        <w:pStyle w:val="Brdtext"/>
      </w:pPr>
    </w:p>
    <w:p w14:paraId="36DC4095" w14:textId="77777777" w:rsidR="00C33EDD" w:rsidRPr="000D5F94" w:rsidRDefault="00C33EDD" w:rsidP="00C33EDD">
      <w:pPr>
        <w:pStyle w:val="Brdtext"/>
      </w:pPr>
    </w:p>
    <w:p w14:paraId="3AA65CCF" w14:textId="77777777" w:rsidR="00D208D5" w:rsidRPr="000D5F94" w:rsidRDefault="00D208D5" w:rsidP="00D208D5">
      <w:pPr>
        <w:pStyle w:val="Rubrik2"/>
      </w:pPr>
      <w:bookmarkStart w:id="36" w:name="_Toc87471654"/>
      <w:r w:rsidRPr="000D5F94">
        <w:t>Metod och material</w:t>
      </w:r>
      <w:bookmarkEnd w:id="36"/>
    </w:p>
    <w:p w14:paraId="1B435262" w14:textId="77777777" w:rsidR="00D208D5" w:rsidRPr="000D5F94" w:rsidRDefault="006E536E" w:rsidP="00D208D5">
      <w:pPr>
        <w:pStyle w:val="Brdtext"/>
      </w:pPr>
      <w:r w:rsidRPr="000D5F94">
        <w:fldChar w:fldCharType="begin">
          <w:ffData>
            <w:name w:val=""/>
            <w:enabled/>
            <w:calcOnExit w:val="0"/>
            <w:textInput>
              <w:default w:val="Beskriv rapportens metod och material"/>
            </w:textInput>
          </w:ffData>
        </w:fldChar>
      </w:r>
      <w:r w:rsidRPr="000D5F94">
        <w:instrText xml:space="preserve"> FORMTEXT </w:instrText>
      </w:r>
      <w:r w:rsidRPr="000D5F94">
        <w:fldChar w:fldCharType="separate"/>
      </w:r>
      <w:r w:rsidRPr="000D5F94">
        <w:rPr>
          <w:noProof/>
        </w:rPr>
        <w:t>Beskriv rapportens metod och material</w:t>
      </w:r>
      <w:r w:rsidRPr="000D5F94">
        <w:fldChar w:fldCharType="end"/>
      </w:r>
    </w:p>
    <w:p w14:paraId="00BC43A3" w14:textId="77777777" w:rsidR="00D208D5" w:rsidRPr="000D5F94" w:rsidRDefault="00D208D5" w:rsidP="00D208D5">
      <w:pPr>
        <w:pStyle w:val="Brdtext"/>
      </w:pPr>
    </w:p>
    <w:p w14:paraId="517B6302" w14:textId="77777777" w:rsidR="00C33EDD" w:rsidRPr="000D5F94" w:rsidRDefault="00C33EDD" w:rsidP="00C33EDD">
      <w:pPr>
        <w:pStyle w:val="Brdtext"/>
      </w:pPr>
    </w:p>
    <w:p w14:paraId="059236AC" w14:textId="77777777" w:rsidR="00C33EDD" w:rsidRPr="000D5F94" w:rsidRDefault="00C33EDD" w:rsidP="00C33EDD">
      <w:pPr>
        <w:pStyle w:val="Brdtext"/>
      </w:pPr>
    </w:p>
    <w:p w14:paraId="5548157D" w14:textId="77777777" w:rsidR="00C33EDD" w:rsidRPr="000D5F94" w:rsidRDefault="00C33EDD" w:rsidP="00C33EDD">
      <w:pPr>
        <w:pStyle w:val="Brdtext"/>
      </w:pPr>
    </w:p>
    <w:p w14:paraId="496D2E4E" w14:textId="77777777" w:rsidR="006F2665" w:rsidRPr="000D5F94" w:rsidRDefault="006F2665" w:rsidP="00C33EDD">
      <w:pPr>
        <w:pStyle w:val="Brdtext"/>
      </w:pPr>
    </w:p>
    <w:p w14:paraId="7C9654A1" w14:textId="77777777" w:rsidR="006F2665" w:rsidRPr="000D5F94" w:rsidRDefault="006F2665" w:rsidP="00C33EDD">
      <w:pPr>
        <w:pStyle w:val="Brdtext"/>
      </w:pPr>
    </w:p>
    <w:p w14:paraId="2E398CB7" w14:textId="77777777" w:rsidR="006F2665" w:rsidRPr="000D5F94" w:rsidRDefault="006F2665" w:rsidP="00C33EDD">
      <w:pPr>
        <w:pStyle w:val="Brdtext"/>
      </w:pPr>
    </w:p>
    <w:p w14:paraId="70D8156E" w14:textId="77777777" w:rsidR="006F2665" w:rsidRPr="000D5F94" w:rsidRDefault="006F2665" w:rsidP="00C33EDD">
      <w:pPr>
        <w:pStyle w:val="Brdtext"/>
      </w:pPr>
    </w:p>
    <w:p w14:paraId="2CBB0BB5" w14:textId="77777777" w:rsidR="006F2665" w:rsidRPr="000D5F94" w:rsidRDefault="006F2665" w:rsidP="00C33EDD">
      <w:pPr>
        <w:pStyle w:val="Brdtext"/>
      </w:pPr>
    </w:p>
    <w:p w14:paraId="1EBCE437" w14:textId="77777777" w:rsidR="006F2665" w:rsidRPr="000D5F94" w:rsidRDefault="006F2665" w:rsidP="00C33EDD">
      <w:pPr>
        <w:pStyle w:val="Brdtext"/>
      </w:pPr>
    </w:p>
    <w:p w14:paraId="4F8BD411" w14:textId="77777777" w:rsidR="006F2665" w:rsidRPr="000D5F94" w:rsidRDefault="006F2665" w:rsidP="00C33EDD">
      <w:pPr>
        <w:pStyle w:val="Brdtext"/>
      </w:pPr>
    </w:p>
    <w:p w14:paraId="425371F5" w14:textId="77777777" w:rsidR="006F2665" w:rsidRPr="000D5F94" w:rsidRDefault="006F2665" w:rsidP="00C33EDD">
      <w:pPr>
        <w:pStyle w:val="Brdtext"/>
      </w:pPr>
    </w:p>
    <w:p w14:paraId="16479F6B" w14:textId="77777777" w:rsidR="006F2665" w:rsidRPr="000D5F94" w:rsidRDefault="006F2665" w:rsidP="00C33EDD">
      <w:pPr>
        <w:pStyle w:val="Brdtext"/>
      </w:pPr>
    </w:p>
    <w:p w14:paraId="54BB966C" w14:textId="77777777" w:rsidR="006F2665" w:rsidRPr="000D5F94" w:rsidRDefault="006F2665" w:rsidP="00C33EDD">
      <w:pPr>
        <w:pStyle w:val="Brdtext"/>
      </w:pPr>
    </w:p>
    <w:p w14:paraId="3B86A32C" w14:textId="77777777" w:rsidR="006F2665" w:rsidRPr="000D5F94" w:rsidRDefault="006F2665" w:rsidP="00C33EDD">
      <w:pPr>
        <w:pStyle w:val="Brdtext"/>
      </w:pPr>
    </w:p>
    <w:p w14:paraId="372EA514" w14:textId="77777777" w:rsidR="006F2665" w:rsidRPr="000D5F94" w:rsidRDefault="006F2665" w:rsidP="00C33EDD">
      <w:pPr>
        <w:pStyle w:val="Brdtext"/>
      </w:pPr>
    </w:p>
    <w:p w14:paraId="137FBECB" w14:textId="77777777" w:rsidR="006F2665" w:rsidRPr="000D5F94" w:rsidRDefault="006F2665" w:rsidP="00C33EDD">
      <w:pPr>
        <w:pStyle w:val="Brdtext"/>
      </w:pPr>
    </w:p>
    <w:p w14:paraId="26C73303" w14:textId="77777777" w:rsidR="006F2665" w:rsidRPr="000D5F94" w:rsidRDefault="006F2665" w:rsidP="00C33EDD">
      <w:pPr>
        <w:pStyle w:val="Brdtext"/>
      </w:pPr>
    </w:p>
    <w:p w14:paraId="42FCB595" w14:textId="77777777" w:rsidR="006F2665" w:rsidRPr="000D5F94" w:rsidRDefault="006F2665" w:rsidP="00C33EDD">
      <w:pPr>
        <w:pStyle w:val="Brdtext"/>
      </w:pPr>
    </w:p>
    <w:p w14:paraId="73CEF782" w14:textId="77777777" w:rsidR="006F2665" w:rsidRPr="000D5F94" w:rsidRDefault="006F2665" w:rsidP="00C33EDD">
      <w:pPr>
        <w:pStyle w:val="Brdtext"/>
      </w:pPr>
    </w:p>
    <w:p w14:paraId="65FA2305" w14:textId="77777777" w:rsidR="006F2665" w:rsidRPr="000D5F94" w:rsidRDefault="006F2665" w:rsidP="00C33EDD">
      <w:pPr>
        <w:pStyle w:val="Brdtext"/>
      </w:pPr>
    </w:p>
    <w:p w14:paraId="481E6D21" w14:textId="77777777" w:rsidR="006F2665" w:rsidRPr="000D5F94" w:rsidRDefault="006F2665" w:rsidP="00C33EDD">
      <w:pPr>
        <w:pStyle w:val="Brdtext"/>
      </w:pPr>
    </w:p>
    <w:p w14:paraId="524D5D8F" w14:textId="77777777" w:rsidR="006F2665" w:rsidRPr="000D5F94" w:rsidRDefault="006F2665" w:rsidP="00C33EDD">
      <w:pPr>
        <w:pStyle w:val="Brdtext"/>
      </w:pPr>
    </w:p>
    <w:p w14:paraId="7D0B173B" w14:textId="77777777" w:rsidR="006F2665" w:rsidRPr="000D5F94" w:rsidRDefault="006F2665" w:rsidP="00C33EDD">
      <w:pPr>
        <w:pStyle w:val="Brdtext"/>
      </w:pPr>
    </w:p>
    <w:p w14:paraId="2D871BEF" w14:textId="77777777" w:rsidR="006F2665" w:rsidRPr="000D5F94" w:rsidRDefault="006F2665" w:rsidP="00C33EDD">
      <w:pPr>
        <w:pStyle w:val="Brdtext"/>
      </w:pPr>
    </w:p>
    <w:p w14:paraId="33477013" w14:textId="77777777" w:rsidR="006F2665" w:rsidRPr="000D5F94" w:rsidRDefault="006F2665" w:rsidP="00C33EDD">
      <w:pPr>
        <w:pStyle w:val="Brdtext"/>
      </w:pPr>
    </w:p>
    <w:p w14:paraId="56A350FB" w14:textId="77777777" w:rsidR="006F2665" w:rsidRPr="000D5F94" w:rsidRDefault="006F2665" w:rsidP="00C33EDD">
      <w:pPr>
        <w:pStyle w:val="Brdtext"/>
      </w:pPr>
    </w:p>
    <w:p w14:paraId="5266A358" w14:textId="77777777" w:rsidR="006F2665" w:rsidRPr="000D5F94" w:rsidRDefault="006F2665" w:rsidP="00C33EDD">
      <w:pPr>
        <w:pStyle w:val="Brdtext"/>
      </w:pPr>
    </w:p>
    <w:p w14:paraId="469551F7" w14:textId="77777777" w:rsidR="006F2665" w:rsidRPr="000D5F94" w:rsidRDefault="006F2665" w:rsidP="00C33EDD">
      <w:pPr>
        <w:pStyle w:val="Brdtext"/>
      </w:pPr>
    </w:p>
    <w:p w14:paraId="69765941" w14:textId="77777777" w:rsidR="006F2665" w:rsidRPr="000D5F94" w:rsidRDefault="006F2665" w:rsidP="00C33EDD">
      <w:pPr>
        <w:pStyle w:val="Brdtext"/>
      </w:pPr>
    </w:p>
    <w:p w14:paraId="7C4AFB5C" w14:textId="77777777" w:rsidR="006F2665" w:rsidRPr="000D5F94" w:rsidRDefault="006F2665" w:rsidP="00C33EDD">
      <w:pPr>
        <w:pStyle w:val="Brdtext"/>
      </w:pPr>
    </w:p>
    <w:p w14:paraId="6399F613" w14:textId="77777777" w:rsidR="006F2665" w:rsidRPr="000D5F94" w:rsidRDefault="006F2665" w:rsidP="00C33EDD">
      <w:pPr>
        <w:pStyle w:val="Brdtext"/>
      </w:pPr>
    </w:p>
    <w:p w14:paraId="24822845" w14:textId="77777777" w:rsidR="006F2665" w:rsidRPr="000D5F94" w:rsidRDefault="006F2665" w:rsidP="00C33EDD">
      <w:pPr>
        <w:pStyle w:val="Brdtext"/>
      </w:pPr>
    </w:p>
    <w:p w14:paraId="304FB217" w14:textId="77777777" w:rsidR="006F2665" w:rsidRPr="000D5F94" w:rsidRDefault="006F2665" w:rsidP="00C33EDD">
      <w:pPr>
        <w:pStyle w:val="Brdtext"/>
      </w:pPr>
    </w:p>
    <w:p w14:paraId="7C6FD9B8" w14:textId="77777777" w:rsidR="006F2665" w:rsidRPr="000D5F94" w:rsidRDefault="006F2665" w:rsidP="00C33EDD">
      <w:pPr>
        <w:pStyle w:val="Brdtext"/>
      </w:pPr>
    </w:p>
    <w:p w14:paraId="6A005EFA" w14:textId="77777777" w:rsidR="006F2665" w:rsidRPr="000D5F94" w:rsidRDefault="006F2665" w:rsidP="00C33EDD">
      <w:pPr>
        <w:pStyle w:val="Brdtext"/>
      </w:pPr>
    </w:p>
    <w:p w14:paraId="2B4895D5" w14:textId="77777777" w:rsidR="006F2665" w:rsidRPr="000D5F94" w:rsidRDefault="006F2665" w:rsidP="00C33EDD">
      <w:pPr>
        <w:pStyle w:val="Brdtext"/>
      </w:pPr>
    </w:p>
    <w:p w14:paraId="1AA8CD45" w14:textId="77777777" w:rsidR="006F2665" w:rsidRPr="000D5F94" w:rsidRDefault="006F2665" w:rsidP="00C33EDD">
      <w:pPr>
        <w:pStyle w:val="Brdtext"/>
      </w:pPr>
    </w:p>
    <w:p w14:paraId="58D78F14" w14:textId="77777777" w:rsidR="0047767A" w:rsidRPr="000D5F94" w:rsidRDefault="0047767A" w:rsidP="00C33EDD">
      <w:pPr>
        <w:pStyle w:val="Brdtext"/>
      </w:pPr>
    </w:p>
    <w:p w14:paraId="6098E940" w14:textId="77777777" w:rsidR="0047767A" w:rsidRPr="000D5F94" w:rsidRDefault="0047767A" w:rsidP="00C33EDD">
      <w:pPr>
        <w:pStyle w:val="Brdtext"/>
      </w:pPr>
    </w:p>
    <w:p w14:paraId="6539272C" w14:textId="77777777" w:rsidR="0047767A" w:rsidRPr="000D5F94" w:rsidRDefault="0047767A" w:rsidP="00C33EDD">
      <w:pPr>
        <w:pStyle w:val="Brdtext"/>
      </w:pPr>
    </w:p>
    <w:p w14:paraId="5CA0A48A" w14:textId="77777777" w:rsidR="006F2665" w:rsidRPr="000D5F94" w:rsidRDefault="006F2665" w:rsidP="007D2808">
      <w:pPr>
        <w:pStyle w:val="Rubrik1"/>
      </w:pPr>
      <w:bookmarkStart w:id="37" w:name="_Toc87471655"/>
      <w:commentRangeStart w:id="38"/>
      <w:r w:rsidRPr="000D5F94">
        <w:t>Resultat</w:t>
      </w:r>
      <w:commentRangeEnd w:id="38"/>
      <w:r w:rsidR="00753BCA" w:rsidRPr="000D5F94">
        <w:rPr>
          <w:rStyle w:val="Kommentarsreferens"/>
          <w:rFonts w:cs="Times New Roman"/>
          <w:bCs w:val="0"/>
          <w:kern w:val="0"/>
        </w:rPr>
        <w:commentReference w:id="38"/>
      </w:r>
      <w:bookmarkEnd w:id="37"/>
    </w:p>
    <w:p w14:paraId="19D52F02" w14:textId="77777777" w:rsidR="00B615C7" w:rsidRPr="000D5F94" w:rsidRDefault="00B615C7" w:rsidP="00B615C7">
      <w:pPr>
        <w:pStyle w:val="Brdtext"/>
      </w:pPr>
    </w:p>
    <w:p w14:paraId="22791048" w14:textId="77777777" w:rsidR="00772EFD" w:rsidRPr="000D5F94" w:rsidRDefault="004424DC" w:rsidP="00772EFD">
      <w:pPr>
        <w:pStyle w:val="Brdtext"/>
      </w:pPr>
      <w:r w:rsidRPr="000D5F94">
        <w:fldChar w:fldCharType="begin">
          <w:ffData>
            <w:name w:val=""/>
            <w:enabled/>
            <w:calcOnExit w:val="0"/>
            <w:textInput>
              <w:default w:val="Metatext"/>
            </w:textInput>
          </w:ffData>
        </w:fldChar>
      </w:r>
      <w:r w:rsidRPr="000D5F94">
        <w:instrText xml:space="preserve"> FORMTEXT </w:instrText>
      </w:r>
      <w:r w:rsidRPr="000D5F94">
        <w:fldChar w:fldCharType="separate"/>
      </w:r>
      <w:r w:rsidRPr="000D5F94">
        <w:rPr>
          <w:noProof/>
        </w:rPr>
        <w:t>Metatext</w:t>
      </w:r>
      <w:r w:rsidRPr="000D5F94">
        <w:fldChar w:fldCharType="end"/>
      </w:r>
      <w:r w:rsidR="00772EFD" w:rsidRPr="000D5F94">
        <w:t xml:space="preserve"> </w:t>
      </w:r>
    </w:p>
    <w:p w14:paraId="1972689C" w14:textId="77777777" w:rsidR="00B615C7" w:rsidRPr="000D5F94" w:rsidRDefault="00B615C7" w:rsidP="00B615C7">
      <w:pPr>
        <w:pStyle w:val="Brdtext"/>
      </w:pPr>
    </w:p>
    <w:p w14:paraId="5523E2F7" w14:textId="77777777" w:rsidR="00DD783B" w:rsidRPr="000D5F94" w:rsidRDefault="00DD783B" w:rsidP="00DD783B">
      <w:pPr>
        <w:pStyle w:val="Rubrik2"/>
      </w:pPr>
      <w:bookmarkStart w:id="39" w:name="_Toc87471656"/>
      <w:r w:rsidRPr="000D5F94">
        <w:lastRenderedPageBreak/>
        <w:t>Underrubrik</w:t>
      </w:r>
      <w:bookmarkEnd w:id="39"/>
    </w:p>
    <w:p w14:paraId="5CC703B5" w14:textId="77777777" w:rsidR="00B615C7" w:rsidRPr="000D5F94" w:rsidRDefault="004424DC" w:rsidP="00DD783B">
      <w:pPr>
        <w:pStyle w:val="Brdtext"/>
      </w:pPr>
      <w:r w:rsidRPr="000D5F94">
        <w:fldChar w:fldCharType="begin">
          <w:ffData>
            <w:name w:val=""/>
            <w:enabled/>
            <w:calcOnExit w:val="0"/>
            <w:textInput>
              <w:default w:val="Skriv dina resultat i förhållande till frågeställning 1"/>
            </w:textInput>
          </w:ffData>
        </w:fldChar>
      </w:r>
      <w:r w:rsidRPr="000D5F94">
        <w:instrText xml:space="preserve"> FORMTEXT </w:instrText>
      </w:r>
      <w:r w:rsidRPr="000D5F94">
        <w:fldChar w:fldCharType="separate"/>
      </w:r>
      <w:r w:rsidRPr="000D5F94">
        <w:rPr>
          <w:noProof/>
        </w:rPr>
        <w:t>Skriv dina resultat i förhållande till frågeställning 1</w:t>
      </w:r>
      <w:r w:rsidRPr="000D5F94">
        <w:fldChar w:fldCharType="end"/>
      </w:r>
      <w:r w:rsidRPr="000D5F94">
        <w:t xml:space="preserve"> </w:t>
      </w:r>
    </w:p>
    <w:p w14:paraId="59E618C2" w14:textId="77777777" w:rsidR="00DD783B" w:rsidRPr="000D5F94" w:rsidRDefault="00DD783B" w:rsidP="00DD783B">
      <w:pPr>
        <w:pStyle w:val="Brdtext"/>
      </w:pPr>
    </w:p>
    <w:p w14:paraId="6B50BACB" w14:textId="77777777" w:rsidR="00DD783B" w:rsidRPr="000D5F94" w:rsidRDefault="00DD783B" w:rsidP="00DD783B">
      <w:pPr>
        <w:pStyle w:val="Rubrik2"/>
      </w:pPr>
      <w:bookmarkStart w:id="40" w:name="_Toc87471657"/>
      <w:r w:rsidRPr="000D5F94">
        <w:t>Underrubrik</w:t>
      </w:r>
      <w:bookmarkEnd w:id="40"/>
    </w:p>
    <w:p w14:paraId="131AE24E" w14:textId="77777777" w:rsidR="00B615C7" w:rsidRPr="000D5F94" w:rsidRDefault="004424DC" w:rsidP="00DD783B">
      <w:pPr>
        <w:pStyle w:val="Brdtext"/>
      </w:pPr>
      <w:r w:rsidRPr="000D5F94">
        <w:fldChar w:fldCharType="begin">
          <w:ffData>
            <w:name w:val=""/>
            <w:enabled/>
            <w:calcOnExit w:val="0"/>
            <w:textInput>
              <w:default w:val="Skriv dina resultat i förhållande till frågeställning 2 osv."/>
            </w:textInput>
          </w:ffData>
        </w:fldChar>
      </w:r>
      <w:r w:rsidRPr="000D5F94">
        <w:instrText xml:space="preserve"> FORMTEXT </w:instrText>
      </w:r>
      <w:r w:rsidRPr="000D5F94">
        <w:fldChar w:fldCharType="separate"/>
      </w:r>
      <w:r w:rsidRPr="000D5F94">
        <w:rPr>
          <w:noProof/>
        </w:rPr>
        <w:t>Skriv dina resultat i förhållande till frågeställning 2 osv.</w:t>
      </w:r>
      <w:r w:rsidRPr="000D5F94">
        <w:fldChar w:fldCharType="end"/>
      </w:r>
    </w:p>
    <w:p w14:paraId="096874D3" w14:textId="77777777" w:rsidR="00B615C7" w:rsidRPr="000D5F94" w:rsidRDefault="00B615C7" w:rsidP="00B615C7">
      <w:pPr>
        <w:pStyle w:val="Brdtext"/>
      </w:pPr>
    </w:p>
    <w:p w14:paraId="075675C2" w14:textId="77777777" w:rsidR="00B615C7" w:rsidRPr="000D5F94" w:rsidRDefault="00B615C7" w:rsidP="00B615C7">
      <w:pPr>
        <w:pStyle w:val="Brdtext"/>
      </w:pPr>
    </w:p>
    <w:p w14:paraId="1AF0424F" w14:textId="77777777" w:rsidR="00B615C7" w:rsidRPr="000D5F94" w:rsidRDefault="00B615C7" w:rsidP="00B615C7">
      <w:pPr>
        <w:pStyle w:val="Brdtext"/>
      </w:pPr>
    </w:p>
    <w:p w14:paraId="0E2C9856" w14:textId="77777777" w:rsidR="00B615C7" w:rsidRPr="000D5F94" w:rsidRDefault="00B615C7" w:rsidP="00B615C7">
      <w:pPr>
        <w:pStyle w:val="Brdtext"/>
      </w:pPr>
    </w:p>
    <w:p w14:paraId="5FDCC13B" w14:textId="77777777" w:rsidR="00B615C7" w:rsidRPr="000D5F94" w:rsidRDefault="00B615C7" w:rsidP="00B615C7">
      <w:pPr>
        <w:pStyle w:val="Brdtext"/>
      </w:pPr>
    </w:p>
    <w:p w14:paraId="32EDD1CC" w14:textId="77777777" w:rsidR="00B615C7" w:rsidRPr="000D5F94" w:rsidRDefault="00B615C7" w:rsidP="00B615C7">
      <w:pPr>
        <w:pStyle w:val="Brdtext"/>
      </w:pPr>
    </w:p>
    <w:p w14:paraId="68963F05" w14:textId="77777777" w:rsidR="00B615C7" w:rsidRPr="000D5F94" w:rsidRDefault="00B615C7" w:rsidP="00B615C7">
      <w:pPr>
        <w:pStyle w:val="Brdtext"/>
      </w:pPr>
    </w:p>
    <w:p w14:paraId="66FCA0B2" w14:textId="77777777" w:rsidR="00B615C7" w:rsidRPr="000D5F94" w:rsidRDefault="00B615C7" w:rsidP="00B615C7">
      <w:pPr>
        <w:pStyle w:val="Brdtext"/>
      </w:pPr>
    </w:p>
    <w:p w14:paraId="04ADAC80" w14:textId="77777777" w:rsidR="00B615C7" w:rsidRPr="000D5F94" w:rsidRDefault="00B615C7" w:rsidP="00B615C7">
      <w:pPr>
        <w:pStyle w:val="Brdtext"/>
      </w:pPr>
    </w:p>
    <w:p w14:paraId="15BF6A31" w14:textId="77777777" w:rsidR="00B615C7" w:rsidRPr="000D5F94" w:rsidRDefault="00B615C7" w:rsidP="00B615C7">
      <w:pPr>
        <w:pStyle w:val="Brdtext"/>
      </w:pPr>
    </w:p>
    <w:p w14:paraId="6B599C69" w14:textId="77777777" w:rsidR="00B615C7" w:rsidRPr="000D5F94" w:rsidRDefault="00B615C7" w:rsidP="00B615C7">
      <w:pPr>
        <w:pStyle w:val="Brdtext"/>
      </w:pPr>
    </w:p>
    <w:p w14:paraId="67D25457" w14:textId="77777777" w:rsidR="00B615C7" w:rsidRPr="000D5F94" w:rsidRDefault="00B615C7" w:rsidP="00B615C7">
      <w:pPr>
        <w:pStyle w:val="Brdtext"/>
      </w:pPr>
    </w:p>
    <w:p w14:paraId="0AFA728A" w14:textId="77777777" w:rsidR="00B615C7" w:rsidRPr="000D5F94" w:rsidRDefault="00B615C7" w:rsidP="00B615C7">
      <w:pPr>
        <w:pStyle w:val="Brdtext"/>
      </w:pPr>
    </w:p>
    <w:p w14:paraId="4508BEF2" w14:textId="77777777" w:rsidR="00B615C7" w:rsidRPr="000D5F94" w:rsidRDefault="00B615C7" w:rsidP="00B615C7">
      <w:pPr>
        <w:pStyle w:val="Brdtext"/>
      </w:pPr>
    </w:p>
    <w:p w14:paraId="7B922732" w14:textId="77777777" w:rsidR="00B615C7" w:rsidRPr="000D5F94" w:rsidRDefault="00B615C7" w:rsidP="00B615C7">
      <w:pPr>
        <w:pStyle w:val="Brdtext"/>
      </w:pPr>
    </w:p>
    <w:p w14:paraId="30F6AED6" w14:textId="77777777" w:rsidR="00B615C7" w:rsidRPr="000D5F94" w:rsidRDefault="00B615C7" w:rsidP="00B615C7">
      <w:pPr>
        <w:pStyle w:val="Brdtext"/>
      </w:pPr>
    </w:p>
    <w:p w14:paraId="029E2362" w14:textId="77777777" w:rsidR="00B615C7" w:rsidRPr="000D5F94" w:rsidRDefault="00B615C7" w:rsidP="00B615C7">
      <w:pPr>
        <w:pStyle w:val="Brdtext"/>
      </w:pPr>
    </w:p>
    <w:p w14:paraId="07C01FB3" w14:textId="77777777" w:rsidR="00B615C7" w:rsidRPr="000D5F94" w:rsidRDefault="00B615C7" w:rsidP="00B615C7">
      <w:pPr>
        <w:pStyle w:val="Brdtext"/>
      </w:pPr>
    </w:p>
    <w:p w14:paraId="708CD93D" w14:textId="77777777" w:rsidR="00B615C7" w:rsidRPr="000D5F94" w:rsidRDefault="00B615C7" w:rsidP="00B615C7">
      <w:pPr>
        <w:pStyle w:val="Brdtext"/>
      </w:pPr>
    </w:p>
    <w:p w14:paraId="6676E75E" w14:textId="77777777" w:rsidR="00B615C7" w:rsidRPr="000D5F94" w:rsidRDefault="00B615C7" w:rsidP="00B615C7">
      <w:pPr>
        <w:pStyle w:val="Brdtext"/>
      </w:pPr>
    </w:p>
    <w:p w14:paraId="7A96F98E" w14:textId="77777777" w:rsidR="00B615C7" w:rsidRPr="000D5F94" w:rsidRDefault="00B615C7" w:rsidP="00B615C7">
      <w:pPr>
        <w:pStyle w:val="Brdtext"/>
      </w:pPr>
    </w:p>
    <w:p w14:paraId="0CF0B8D2" w14:textId="77777777" w:rsidR="00B615C7" w:rsidRPr="000D5F94" w:rsidRDefault="00B615C7" w:rsidP="00B615C7">
      <w:pPr>
        <w:pStyle w:val="Brdtext"/>
      </w:pPr>
    </w:p>
    <w:p w14:paraId="09EF0A10" w14:textId="77777777" w:rsidR="00B615C7" w:rsidRPr="000D5F94" w:rsidRDefault="00B615C7" w:rsidP="00B615C7">
      <w:pPr>
        <w:pStyle w:val="Brdtext"/>
      </w:pPr>
    </w:p>
    <w:p w14:paraId="3261BD03" w14:textId="77777777" w:rsidR="00B615C7" w:rsidRPr="000D5F94" w:rsidRDefault="00B615C7" w:rsidP="00B615C7">
      <w:pPr>
        <w:pStyle w:val="Brdtext"/>
      </w:pPr>
    </w:p>
    <w:p w14:paraId="6A9CF494" w14:textId="77777777" w:rsidR="00B615C7" w:rsidRPr="000D5F94" w:rsidRDefault="00B615C7" w:rsidP="00B615C7">
      <w:pPr>
        <w:pStyle w:val="Brdtext"/>
      </w:pPr>
    </w:p>
    <w:p w14:paraId="225FBF76" w14:textId="77777777" w:rsidR="00B615C7" w:rsidRPr="000D5F94" w:rsidRDefault="00B615C7" w:rsidP="00B615C7">
      <w:pPr>
        <w:pStyle w:val="Brdtext"/>
      </w:pPr>
    </w:p>
    <w:p w14:paraId="4E40E8B5" w14:textId="77777777" w:rsidR="00B615C7" w:rsidRPr="000D5F94" w:rsidRDefault="00B615C7" w:rsidP="00B615C7">
      <w:pPr>
        <w:pStyle w:val="Brdtext"/>
      </w:pPr>
    </w:p>
    <w:p w14:paraId="2B2C559A" w14:textId="77777777" w:rsidR="00B615C7" w:rsidRPr="000D5F94" w:rsidRDefault="00B615C7" w:rsidP="00B615C7">
      <w:pPr>
        <w:pStyle w:val="Brdtext"/>
      </w:pPr>
    </w:p>
    <w:p w14:paraId="5EDCB35C" w14:textId="77777777" w:rsidR="00B615C7" w:rsidRPr="000D5F94" w:rsidRDefault="00B615C7" w:rsidP="00B615C7">
      <w:pPr>
        <w:pStyle w:val="Brdtext"/>
      </w:pPr>
    </w:p>
    <w:p w14:paraId="53D9B606" w14:textId="77777777" w:rsidR="00B615C7" w:rsidRPr="000D5F94" w:rsidRDefault="00B615C7" w:rsidP="00B615C7">
      <w:pPr>
        <w:pStyle w:val="Brdtext"/>
      </w:pPr>
    </w:p>
    <w:p w14:paraId="6228E9B5" w14:textId="77777777" w:rsidR="00B615C7" w:rsidRPr="000D5F94" w:rsidRDefault="00B615C7" w:rsidP="00B615C7">
      <w:pPr>
        <w:pStyle w:val="Brdtext"/>
      </w:pPr>
    </w:p>
    <w:p w14:paraId="569AA350" w14:textId="77777777" w:rsidR="007D2808" w:rsidRPr="000D5F94" w:rsidRDefault="007D2808">
      <w:pPr>
        <w:rPr>
          <w:rFonts w:cs="Arial"/>
          <w:bCs/>
          <w:kern w:val="32"/>
          <w:sz w:val="36"/>
          <w:szCs w:val="32"/>
        </w:rPr>
      </w:pPr>
      <w:r w:rsidRPr="000D5F94">
        <w:br w:type="page"/>
      </w:r>
    </w:p>
    <w:p w14:paraId="057816BF" w14:textId="77777777" w:rsidR="006B288E" w:rsidRPr="000D5F94" w:rsidRDefault="00B615C7" w:rsidP="006B288E">
      <w:pPr>
        <w:pStyle w:val="Rubrik1"/>
      </w:pPr>
      <w:bookmarkStart w:id="41" w:name="_Toc87471658"/>
      <w:r w:rsidRPr="000D5F94">
        <w:lastRenderedPageBreak/>
        <w:t>Diskussion</w:t>
      </w:r>
      <w:r w:rsidR="00A96C1B" w:rsidRPr="000D5F94">
        <w:t xml:space="preserve"> och slutsatser</w:t>
      </w:r>
      <w:bookmarkEnd w:id="41"/>
    </w:p>
    <w:p w14:paraId="6B0D5954" w14:textId="77777777" w:rsidR="007D2808" w:rsidRPr="000D5F94" w:rsidRDefault="007D2808">
      <w:pPr>
        <w:rPr>
          <w:rFonts w:cs="Arial"/>
          <w:bCs/>
          <w:kern w:val="32"/>
          <w:sz w:val="36"/>
          <w:szCs w:val="32"/>
        </w:rPr>
      </w:pPr>
    </w:p>
    <w:p w14:paraId="7A28D157" w14:textId="77777777" w:rsidR="007D2808" w:rsidRPr="000D5F94" w:rsidRDefault="007D2808">
      <w:pPr>
        <w:rPr>
          <w:rFonts w:cs="Arial"/>
          <w:bCs/>
          <w:kern w:val="32"/>
          <w:sz w:val="36"/>
          <w:szCs w:val="32"/>
        </w:rPr>
      </w:pPr>
      <w:r w:rsidRPr="000D5F94">
        <w:br w:type="page"/>
      </w:r>
    </w:p>
    <w:p w14:paraId="0AF3F11E" w14:textId="77777777" w:rsidR="001B20FA" w:rsidRPr="000D5F94" w:rsidRDefault="0012144F" w:rsidP="0070149B">
      <w:pPr>
        <w:pStyle w:val="Rubrik1"/>
        <w:numPr>
          <w:ilvl w:val="0"/>
          <w:numId w:val="0"/>
        </w:numPr>
      </w:pPr>
      <w:bookmarkStart w:id="42" w:name="_Toc87471659"/>
      <w:commentRangeStart w:id="43"/>
      <w:r w:rsidRPr="000D5F94">
        <w:lastRenderedPageBreak/>
        <w:t>Referenser</w:t>
      </w:r>
      <w:commentRangeEnd w:id="43"/>
      <w:r w:rsidR="000D4F6B" w:rsidRPr="000D5F94">
        <w:rPr>
          <w:rStyle w:val="Kommentarsreferens"/>
          <w:rFonts w:cs="Times New Roman"/>
          <w:bCs w:val="0"/>
          <w:kern w:val="0"/>
        </w:rPr>
        <w:commentReference w:id="43"/>
      </w:r>
      <w:bookmarkEnd w:id="42"/>
    </w:p>
    <w:p w14:paraId="1C5AA976" w14:textId="77777777" w:rsidR="00684AC6" w:rsidRPr="00F84533" w:rsidRDefault="00684AC6" w:rsidP="00684AC6">
      <w:pPr>
        <w:pStyle w:val="Brdtext"/>
        <w:rPr>
          <w:lang w:val="en-US"/>
        </w:rPr>
      </w:pPr>
      <w:r w:rsidRPr="00F84533">
        <w:rPr>
          <w:lang w:val="en-US"/>
        </w:rPr>
        <w:t xml:space="preserve">[1] A. </w:t>
      </w:r>
      <w:proofErr w:type="spellStart"/>
      <w:r w:rsidRPr="00F84533">
        <w:rPr>
          <w:lang w:val="en-US"/>
        </w:rPr>
        <w:t>Abuabdo</w:t>
      </w:r>
      <w:proofErr w:type="spellEnd"/>
      <w:r w:rsidRPr="00F84533">
        <w:rPr>
          <w:lang w:val="en-US"/>
        </w:rPr>
        <w:t xml:space="preserve"> and Z. A. Al-Sharif, "Virtualization vs. Containerization: Towards a Multithreaded Performance Evaluation Approach," 2019 IEEE/ACS 16th International Conference on Computer Systems and Applications (AICCSA), Abu Dhabi, United Arab Emirates, 2019, pp. 1-6, </w:t>
      </w:r>
      <w:proofErr w:type="spellStart"/>
      <w:r w:rsidRPr="00F84533">
        <w:rPr>
          <w:lang w:val="en-US"/>
        </w:rPr>
        <w:t>doi</w:t>
      </w:r>
      <w:proofErr w:type="spellEnd"/>
      <w:r w:rsidRPr="00F84533">
        <w:rPr>
          <w:lang w:val="en-US"/>
        </w:rPr>
        <w:t>: 10.1109/AICCSA47632.2019.9035233.</w:t>
      </w:r>
    </w:p>
    <w:p w14:paraId="7F249894" w14:textId="5D23DB59" w:rsidR="0070149B" w:rsidRPr="00F84533" w:rsidRDefault="0070149B" w:rsidP="0070149B">
      <w:pPr>
        <w:pStyle w:val="Brdtext"/>
        <w:rPr>
          <w:lang w:val="en-US"/>
        </w:rPr>
      </w:pPr>
    </w:p>
    <w:sectPr w:rsidR="0070149B" w:rsidRPr="00F84533" w:rsidSect="0070149B">
      <w:footerReference w:type="first" r:id="rId22"/>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lveig Hammarbäck" w:date="2023-11-22T12:58:00Z" w:initials="SH">
    <w:p w14:paraId="040B8CA9" w14:textId="77777777" w:rsidR="00BF0003" w:rsidRDefault="00BF0003">
      <w:pPr>
        <w:pStyle w:val="Kommentarer"/>
      </w:pPr>
      <w:r>
        <w:rPr>
          <w:rStyle w:val="Kommentarsreferens"/>
        </w:rPr>
        <w:annotationRef/>
      </w:r>
      <w:r>
        <w:t>Hej Samuel,</w:t>
      </w:r>
    </w:p>
    <w:p w14:paraId="4A1FD109" w14:textId="77777777" w:rsidR="00BF0003" w:rsidRDefault="00BF0003">
      <w:pPr>
        <w:pStyle w:val="Kommentarer"/>
      </w:pPr>
      <w:r>
        <w:t>Du har ett väl avgränsat ämne som det ska bli spännande att få veta mera om. Du har lätt för att uttrycka dig, men du måste tänka mer på dina läsare när du formulerar dig. Ibland är det svårt att följa dina tankegångar.</w:t>
      </w:r>
    </w:p>
    <w:p w14:paraId="41A33577" w14:textId="77777777" w:rsidR="00BF0003" w:rsidRDefault="00BF0003">
      <w:pPr>
        <w:pStyle w:val="Kommentarer"/>
      </w:pPr>
      <w:r>
        <w:t>Din disposition för texten uttrycker du ganska klart i Syfte och frågeställningar, men du måste vara väldigt tydlig och inte räkna med att läsaren har alla dina kunskaper. Språkligt har du en tendens att använda lite talspråkliga ord och uttryck som inte passar in i denna stil</w:t>
      </w:r>
    </w:p>
    <w:p w14:paraId="2D46DEFD" w14:textId="77777777" w:rsidR="00BF0003" w:rsidRDefault="00BF0003">
      <w:pPr>
        <w:pStyle w:val="Kommentarer"/>
      </w:pPr>
      <w:r>
        <w:t>Läs mina anmärkningar direkt i texten och försök att förstå dem som budskap från en läsare om inte har dina kunskaper - än.</w:t>
      </w:r>
    </w:p>
    <w:p w14:paraId="558B77E6" w14:textId="77777777" w:rsidR="00BF0003" w:rsidRDefault="00BF0003" w:rsidP="008E0EB4">
      <w:pPr>
        <w:pStyle w:val="Kommentarer"/>
      </w:pPr>
      <w:r>
        <w:t>Hälsningar Solveig</w:t>
      </w:r>
    </w:p>
  </w:comment>
  <w:comment w:id="5" w:author="Sergej Ivanov" w:date="2021-11-08T16:08:00Z" w:initials="SI">
    <w:p w14:paraId="027150FF" w14:textId="027C05F1" w:rsidR="00ED285D" w:rsidRDefault="00ED285D">
      <w:pPr>
        <w:pStyle w:val="Kommentarer"/>
      </w:pPr>
      <w:r>
        <w:rPr>
          <w:rStyle w:val="Kommentarsreferens"/>
        </w:rPr>
        <w:annotationRef/>
      </w:r>
      <w:r>
        <w:t>Hela rapporten (inlusive alla sidor) ska omfatta högst 10 sidor.</w:t>
      </w:r>
    </w:p>
  </w:comment>
  <w:comment w:id="7" w:author="Samuel Berg" w:date="2023-11-16T09:06:00Z" w:initials="SB">
    <w:p w14:paraId="33FC1CE4" w14:textId="77777777" w:rsidR="00162A69" w:rsidRDefault="00162A69">
      <w:pPr>
        <w:pStyle w:val="Kommentarer"/>
      </w:pPr>
      <w:r>
        <w:rPr>
          <w:rStyle w:val="Kommentarsreferens"/>
        </w:rPr>
        <w:annotationRef/>
      </w:r>
      <w:r>
        <w:t>Effektiviserar resursutnyttjande i datasystem</w:t>
      </w:r>
    </w:p>
    <w:p w14:paraId="69ED1A7C" w14:textId="77777777" w:rsidR="00162A69" w:rsidRDefault="00162A69">
      <w:pPr>
        <w:pStyle w:val="Kommentarer"/>
      </w:pPr>
      <w:r>
        <w:t>Ökar flexibilitet…hur</w:t>
      </w:r>
    </w:p>
    <w:p w14:paraId="481E0813" w14:textId="77777777" w:rsidR="00162A69" w:rsidRDefault="00162A69">
      <w:pPr>
        <w:pStyle w:val="Kommentarer"/>
      </w:pPr>
      <w:r>
        <w:t xml:space="preserve"> Genom att isolera de olika ---systemen?? Från varandra vilket innebär att arbetsbelastningen på den fysiska enheten optimeras.</w:t>
      </w:r>
    </w:p>
    <w:p w14:paraId="43289280" w14:textId="77777777" w:rsidR="00162A69" w:rsidRDefault="00162A69">
      <w:pPr>
        <w:pStyle w:val="Kommentarer"/>
      </w:pPr>
    </w:p>
    <w:p w14:paraId="73089CDD" w14:textId="77777777" w:rsidR="00162A69" w:rsidRDefault="00162A69" w:rsidP="003277BF">
      <w:pPr>
        <w:pStyle w:val="Kommentarer"/>
      </w:pPr>
      <w:r>
        <w:t>Containerization vs VMs. Skillnad i enkelhet i att sätt upp och underhålla. Skillnad i prestanda. Värd-Operativsystemet (värd-OS)</w:t>
      </w:r>
    </w:p>
  </w:comment>
  <w:comment w:id="8" w:author="Solveig Hammarbäck" w:date="2023-11-22T12:08:00Z" w:initials="SH">
    <w:p w14:paraId="51170203" w14:textId="77777777" w:rsidR="00F84533" w:rsidRDefault="00F84533" w:rsidP="002C0D19">
      <w:pPr>
        <w:pStyle w:val="Kommentarer"/>
      </w:pPr>
      <w:r>
        <w:rPr>
          <w:rStyle w:val="Kommentarsreferens"/>
        </w:rPr>
        <w:annotationRef/>
      </w:r>
      <w:r>
        <w:t>Detta är ett lite talspråkligt uttryck som inte passar in i mer formella texter. Enklast är det att stryka "Detta" och knyta ihop den andra meningen direkt med den första, alltså ta bort punkten.</w:t>
      </w:r>
    </w:p>
  </w:comment>
  <w:comment w:id="9" w:author="Solveig Hammarbäck" w:date="2023-11-22T12:10:00Z" w:initials="SH">
    <w:p w14:paraId="0DFFA117" w14:textId="77777777" w:rsidR="00F84533" w:rsidRDefault="00F84533" w:rsidP="00AB0D79">
      <w:pPr>
        <w:pStyle w:val="Kommentarer"/>
      </w:pPr>
      <w:r>
        <w:rPr>
          <w:rStyle w:val="Kommentarsreferens"/>
        </w:rPr>
        <w:annotationRef/>
      </w:r>
      <w:r>
        <w:t>samt</w:t>
      </w:r>
    </w:p>
  </w:comment>
  <w:comment w:id="10" w:author="Solveig Hammarbäck" w:date="2023-11-22T12:11:00Z" w:initials="SH">
    <w:p w14:paraId="3CEB6B1D" w14:textId="77777777" w:rsidR="00F84533" w:rsidRDefault="00F84533" w:rsidP="000A25F9">
      <w:pPr>
        <w:pStyle w:val="Kommentarer"/>
      </w:pPr>
      <w:r>
        <w:rPr>
          <w:rStyle w:val="Kommentarsreferens"/>
        </w:rPr>
        <w:annotationRef/>
      </w:r>
      <w:r>
        <w:t>och</w:t>
      </w:r>
    </w:p>
  </w:comment>
  <w:comment w:id="11" w:author="Solveig Hammarbäck" w:date="2023-11-22T12:12:00Z" w:initials="SH">
    <w:p w14:paraId="3419B523" w14:textId="77777777" w:rsidR="00F84533" w:rsidRDefault="00F84533" w:rsidP="00BF53F0">
      <w:pPr>
        <w:pStyle w:val="Kommentarer"/>
      </w:pPr>
      <w:r>
        <w:rPr>
          <w:rStyle w:val="Kommentarsreferens"/>
        </w:rPr>
        <w:annotationRef/>
      </w:r>
      <w:r>
        <w:t>stilbrott</w:t>
      </w:r>
    </w:p>
  </w:comment>
  <w:comment w:id="12" w:author="Solveig Hammarbäck" w:date="2023-11-22T12:13:00Z" w:initials="SH">
    <w:p w14:paraId="253F446E" w14:textId="77777777" w:rsidR="00F84533" w:rsidRDefault="00F84533" w:rsidP="00AA32B6">
      <w:pPr>
        <w:pStyle w:val="Kommentarer"/>
      </w:pPr>
      <w:r>
        <w:rPr>
          <w:rStyle w:val="Kommentarsreferens"/>
        </w:rPr>
        <w:annotationRef/>
      </w:r>
      <w:r>
        <w:t>undersöka</w:t>
      </w:r>
    </w:p>
  </w:comment>
  <w:comment w:id="13" w:author="Solveig Hammarbäck" w:date="2023-11-22T12:16:00Z" w:initials="SH">
    <w:p w14:paraId="5BC608AE" w14:textId="77777777" w:rsidR="00DE40BC" w:rsidRDefault="00DE40BC" w:rsidP="00865E6C">
      <w:pPr>
        <w:pStyle w:val="Kommentarer"/>
      </w:pPr>
      <w:r>
        <w:rPr>
          <w:rStyle w:val="Kommentarsreferens"/>
        </w:rPr>
        <w:annotationRef/>
      </w:r>
      <w:r>
        <w:t>Ska inte också detta ord ha ett plural-s?</w:t>
      </w:r>
    </w:p>
  </w:comment>
  <w:comment w:id="14" w:author="Solveig Hammarbäck" w:date="2023-11-22T13:00:00Z" w:initials="SH">
    <w:p w14:paraId="77980347" w14:textId="77777777" w:rsidR="00BF0003" w:rsidRDefault="00BF0003" w:rsidP="008D5A4E">
      <w:pPr>
        <w:pStyle w:val="Kommentarer"/>
      </w:pPr>
      <w:r>
        <w:rPr>
          <w:rStyle w:val="Kommentarsreferens"/>
        </w:rPr>
        <w:annotationRef/>
      </w:r>
      <w:r>
        <w:t>Är det samma sak som "dockningsstation"? I så fall vore det väl bättre att tala om dockningsstationer och containrar?</w:t>
      </w:r>
    </w:p>
  </w:comment>
  <w:comment w:id="15" w:author="Samuel Berg" w:date="2023-11-16T09:05:00Z" w:initials="SB">
    <w:p w14:paraId="03CA06AE" w14:textId="5500E4C9" w:rsidR="005B5ED7" w:rsidRDefault="005B5ED7" w:rsidP="006E42D4">
      <w:pPr>
        <w:pStyle w:val="Kommentarer"/>
      </w:pPr>
      <w:r>
        <w:rPr>
          <w:rStyle w:val="Kommentarsreferens"/>
        </w:rPr>
        <w:annotationRef/>
      </w:r>
      <w:r>
        <w:rPr>
          <w:i/>
          <w:iCs/>
        </w:rPr>
        <w:t>Containers</w:t>
      </w:r>
      <w:r>
        <w:t xml:space="preserve"> ? containrar(Är det språkligt korrekt)</w:t>
      </w:r>
    </w:p>
  </w:comment>
  <w:comment w:id="16" w:author="Solveig Hammarbäck" w:date="2023-11-22T12:59:00Z" w:initials="SH">
    <w:p w14:paraId="38BFE992" w14:textId="77777777" w:rsidR="00BF0003" w:rsidRDefault="00BF0003" w:rsidP="00CE47FC">
      <w:pPr>
        <w:pStyle w:val="Kommentarer"/>
      </w:pPr>
      <w:r>
        <w:rPr>
          <w:rStyle w:val="Kommentarsreferens"/>
        </w:rPr>
        <w:annotationRef/>
      </w:r>
      <w:r>
        <w:t>Enl. SAOL: containrar</w:t>
      </w:r>
    </w:p>
  </w:comment>
  <w:comment w:id="17" w:author="Solveig Hammarbäck" w:date="2023-11-22T12:18:00Z" w:initials="SH">
    <w:p w14:paraId="5B4551CA" w14:textId="4DE57B90" w:rsidR="00DE40BC" w:rsidRDefault="00DE40BC" w:rsidP="00E21937">
      <w:pPr>
        <w:pStyle w:val="Kommentarer"/>
      </w:pPr>
      <w:r>
        <w:rPr>
          <w:rStyle w:val="Kommentarsreferens"/>
        </w:rPr>
        <w:annotationRef/>
      </w:r>
      <w:r>
        <w:t>Flytta till meningens slut.</w:t>
      </w:r>
    </w:p>
  </w:comment>
  <w:comment w:id="18" w:author="Solveig Hammarbäck" w:date="2023-11-22T12:15:00Z" w:initials="SH">
    <w:p w14:paraId="2A250A2E" w14:textId="7928D883" w:rsidR="00DE40BC" w:rsidRDefault="00DE40BC" w:rsidP="0083067B">
      <w:pPr>
        <w:pStyle w:val="Kommentarer"/>
      </w:pPr>
      <w:r>
        <w:rPr>
          <w:rStyle w:val="Kommentarsreferens"/>
        </w:rPr>
        <w:annotationRef/>
      </w:r>
      <w:r>
        <w:t>Ett ord, men det blir väldigt långt ihopskrivet. Kanske du kan uttrycka det på annat sätt?</w:t>
      </w:r>
    </w:p>
  </w:comment>
  <w:comment w:id="19" w:author="Solveig Hammarbäck" w:date="2023-11-22T12:18:00Z" w:initials="SH">
    <w:p w14:paraId="7B98D7F0" w14:textId="77777777" w:rsidR="00DE40BC" w:rsidRDefault="00DE40BC" w:rsidP="005D7A3C">
      <w:pPr>
        <w:pStyle w:val="Kommentarer"/>
      </w:pPr>
      <w:r>
        <w:rPr>
          <w:rStyle w:val="Kommentarsreferens"/>
        </w:rPr>
        <w:annotationRef/>
      </w:r>
      <w:r>
        <w:t>Sätta kommatecken runt denna fras</w:t>
      </w:r>
    </w:p>
  </w:comment>
  <w:comment w:id="20" w:author="Solveig Hammarbäck" w:date="2023-11-22T12:19:00Z" w:initials="SH">
    <w:p w14:paraId="168C4103" w14:textId="77777777" w:rsidR="00DE40BC" w:rsidRDefault="00DE40BC" w:rsidP="00134908">
      <w:pPr>
        <w:pStyle w:val="Kommentarer"/>
      </w:pPr>
      <w:r>
        <w:rPr>
          <w:rStyle w:val="Kommentarsreferens"/>
        </w:rPr>
        <w:annotationRef/>
      </w:r>
      <w:r>
        <w:t>Därför</w:t>
      </w:r>
    </w:p>
  </w:comment>
  <w:comment w:id="21" w:author="Solveig Hammarbäck" w:date="2023-11-22T12:20:00Z" w:initials="SH">
    <w:p w14:paraId="13987BF5" w14:textId="77777777" w:rsidR="00DE40BC" w:rsidRDefault="00DE40BC" w:rsidP="007B1385">
      <w:pPr>
        <w:pStyle w:val="Kommentarer"/>
      </w:pPr>
      <w:r>
        <w:rPr>
          <w:rStyle w:val="Kommentarsreferens"/>
        </w:rPr>
        <w:annotationRef/>
      </w:r>
      <w:r>
        <w:t>som</w:t>
      </w:r>
    </w:p>
  </w:comment>
  <w:comment w:id="22" w:author="Solveig Hammarbäck" w:date="2023-11-22T12:21:00Z" w:initials="SH">
    <w:p w14:paraId="0DE4EEB9" w14:textId="77777777" w:rsidR="00DE40BC" w:rsidRDefault="00DE40BC" w:rsidP="000F084A">
      <w:pPr>
        <w:pStyle w:val="Kommentarer"/>
      </w:pPr>
      <w:r>
        <w:rPr>
          <w:rStyle w:val="Kommentarsreferens"/>
        </w:rPr>
        <w:annotationRef/>
      </w:r>
      <w:r>
        <w:t>Flytta bakåt till framför "köra"</w:t>
      </w:r>
    </w:p>
  </w:comment>
  <w:comment w:id="23" w:author="Solveig Hammarbäck" w:date="2023-11-22T12:22:00Z" w:initials="SH">
    <w:p w14:paraId="1A89FBAE" w14:textId="77777777" w:rsidR="00DE40BC" w:rsidRDefault="00DE40BC" w:rsidP="00EC3504">
      <w:pPr>
        <w:pStyle w:val="Kommentarer"/>
      </w:pPr>
      <w:r>
        <w:rPr>
          <w:rStyle w:val="Kommentarsreferens"/>
        </w:rPr>
        <w:annotationRef/>
      </w:r>
      <w:r>
        <w:t>Satsradning! Sätt punkt här!</w:t>
      </w:r>
    </w:p>
  </w:comment>
  <w:comment w:id="24" w:author="Solveig Hammarbäck" w:date="2023-11-22T12:22:00Z" w:initials="SH">
    <w:p w14:paraId="63FBCED5" w14:textId="77777777" w:rsidR="00DE40BC" w:rsidRDefault="00DE40BC" w:rsidP="008B179B">
      <w:pPr>
        <w:pStyle w:val="Kommentarer"/>
      </w:pPr>
      <w:r>
        <w:rPr>
          <w:rStyle w:val="Kommentarsreferens"/>
        </w:rPr>
        <w:annotationRef/>
      </w:r>
      <w:r>
        <w:t>kallade</w:t>
      </w:r>
    </w:p>
  </w:comment>
  <w:comment w:id="25" w:author="Samuel Berg" w:date="2023-11-16T08:49:00Z" w:initials="SB">
    <w:p w14:paraId="7B1F7C07" w14:textId="290BEBE1" w:rsidR="0088689F" w:rsidRDefault="0088689F" w:rsidP="006A43E5">
      <w:pPr>
        <w:pStyle w:val="Kommentarer"/>
      </w:pPr>
      <w:r>
        <w:rPr>
          <w:rStyle w:val="Kommentarsreferens"/>
        </w:rPr>
        <w:annotationRef/>
      </w:r>
      <w:r>
        <w:t>OS kernel (värd-OS) - det primär operativsystemets som körs på en dator eller server och hanterar dess hårdvara direkt. Om virtualisringsteknik, där virtuella maskiner görs inuti den fysiska datorn kallas det gäst-OS. Värd – Os ger stöd och resurser till gäst- Os och hantera interaktionen mellan hårdvara och gäst-os.</w:t>
      </w:r>
    </w:p>
  </w:comment>
  <w:comment w:id="26" w:author="Solveig Hammarbäck" w:date="2023-11-22T12:27:00Z" w:initials="SH">
    <w:p w14:paraId="659C3F95" w14:textId="77777777" w:rsidR="009B111E" w:rsidRDefault="009B111E" w:rsidP="009B7F57">
      <w:pPr>
        <w:pStyle w:val="Kommentarer"/>
      </w:pPr>
      <w:r>
        <w:rPr>
          <w:rStyle w:val="Kommentarsreferens"/>
        </w:rPr>
        <w:annotationRef/>
      </w:r>
      <w:r>
        <w:t>här är det svårt att hänga med: du har ju inte tidigare nämnt några "klassifikationer", så hur ska jag uppfatta det ordet? Försök förklara detta stycke bättre!</w:t>
      </w:r>
    </w:p>
  </w:comment>
  <w:comment w:id="27" w:author="Solveig Hammarbäck" w:date="2023-11-22T12:33:00Z" w:initials="SH">
    <w:p w14:paraId="3F9EDAF0" w14:textId="77777777" w:rsidR="009B111E" w:rsidRDefault="009B111E" w:rsidP="003A23D2">
      <w:pPr>
        <w:pStyle w:val="Kommentarer"/>
      </w:pPr>
      <w:r>
        <w:rPr>
          <w:rStyle w:val="Kommentarsreferens"/>
        </w:rPr>
        <w:annotationRef/>
      </w:r>
      <w:r>
        <w:t>Det här ordet finns bara i SAOL som ett ord för containerfrakt, så du bör nog sätta det inom citattecken här för att visa att du använder det på ett icke-traditionellt sätt.</w:t>
      </w:r>
    </w:p>
  </w:comment>
  <w:comment w:id="28" w:author="Samuel Berg" w:date="2023-11-16T10:36:00Z" w:initials="SB">
    <w:p w14:paraId="6307B48A" w14:textId="07CA6442" w:rsidR="003A53D2" w:rsidRDefault="003A53D2" w:rsidP="00DB5ECD">
      <w:pPr>
        <w:pStyle w:val="Kommentarer"/>
      </w:pPr>
      <w:r>
        <w:rPr>
          <w:rStyle w:val="Kommentarsreferens"/>
        </w:rPr>
        <w:annotationRef/>
      </w:r>
      <w:r>
        <w:t>A. Abuabdo and Z. A. Al-Sharif, "Virtualization vs. Containerization: Towards a Multithreaded Performance Evaluation Approach," 2019 IEEE/ACS 16th International Conference on Computer Systems and Applications (AICCSA), Abu Dhabi, United Arab Emirates, 2019, pp. 1-6, doi: 10.1109/AICCSA47632.2019.9035233.</w:t>
      </w:r>
    </w:p>
  </w:comment>
  <w:comment w:id="30" w:author="Solveig Hammarbäck" w:date="2023-11-22T12:33:00Z" w:initials="SH">
    <w:p w14:paraId="2C861E46" w14:textId="77777777" w:rsidR="009B111E" w:rsidRDefault="009B111E" w:rsidP="001A5843">
      <w:pPr>
        <w:pStyle w:val="Kommentarer"/>
      </w:pPr>
      <w:r>
        <w:rPr>
          <w:rStyle w:val="Kommentarsreferens"/>
        </w:rPr>
        <w:annotationRef/>
      </w:r>
      <w:r>
        <w:t xml:space="preserve">Användning av </w:t>
      </w:r>
    </w:p>
  </w:comment>
  <w:comment w:id="31" w:author="Solveig Hammarbäck" w:date="2023-11-22T12:35:00Z" w:initials="SH">
    <w:p w14:paraId="0331917F" w14:textId="77777777" w:rsidR="0061791C" w:rsidRDefault="0061791C" w:rsidP="00057A50">
      <w:pPr>
        <w:pStyle w:val="Kommentarer"/>
      </w:pPr>
      <w:r>
        <w:rPr>
          <w:rStyle w:val="Kommentarsreferens"/>
        </w:rPr>
        <w:annotationRef/>
      </w:r>
      <w:r>
        <w:t>Har valts för att de i nuläget är</w:t>
      </w:r>
    </w:p>
  </w:comment>
  <w:comment w:id="32" w:author="Solveig Hammarbäck" w:date="2023-11-22T12:36:00Z" w:initials="SH">
    <w:p w14:paraId="2CA041DD" w14:textId="77777777" w:rsidR="0061791C" w:rsidRDefault="0061791C" w:rsidP="00B9721F">
      <w:pPr>
        <w:pStyle w:val="Kommentarer"/>
      </w:pPr>
      <w:r>
        <w:rPr>
          <w:rStyle w:val="Kommentarsreferens"/>
        </w:rPr>
        <w:annotationRef/>
      </w:r>
      <w:r>
        <w:t>Vad menar du med detta? De mest använda, eller ?</w:t>
      </w:r>
    </w:p>
  </w:comment>
  <w:comment w:id="33" w:author="Solveig Hammarbäck" w:date="2023-11-22T12:37:00Z" w:initials="SH">
    <w:p w14:paraId="23B5CACA" w14:textId="77777777" w:rsidR="0061791C" w:rsidRDefault="0061791C" w:rsidP="00423481">
      <w:pPr>
        <w:pStyle w:val="Kommentarer"/>
      </w:pPr>
      <w:r>
        <w:rPr>
          <w:rStyle w:val="Kommentarsreferens"/>
        </w:rPr>
        <w:annotationRef/>
      </w:r>
      <w:r>
        <w:t>syftet</w:t>
      </w:r>
    </w:p>
  </w:comment>
  <w:comment w:id="34" w:author="Solveig Hammarbäck" w:date="2023-11-22T12:42:00Z" w:initials="SH">
    <w:p w14:paraId="3D2BA68D" w14:textId="77777777" w:rsidR="0061791C" w:rsidRDefault="0061791C" w:rsidP="001C4571">
      <w:pPr>
        <w:pStyle w:val="Kommentarer"/>
      </w:pPr>
      <w:r>
        <w:rPr>
          <w:rStyle w:val="Kommentarsreferens"/>
        </w:rPr>
        <w:annotationRef/>
      </w:r>
      <w:r>
        <w:t>Denna motivering till ditt val av studieobjekt är lite vagt. Hur har du kommit i kontakt med det, t.ex.?</w:t>
      </w:r>
    </w:p>
  </w:comment>
  <w:comment w:id="35" w:author="Solveig Hammarbäck" w:date="2023-11-22T12:45:00Z" w:initials="SH">
    <w:p w14:paraId="71156785" w14:textId="77777777" w:rsidR="0061791C" w:rsidRDefault="0061791C" w:rsidP="00C63333">
      <w:pPr>
        <w:pStyle w:val="Kommentarer"/>
      </w:pPr>
      <w:r>
        <w:rPr>
          <w:rStyle w:val="Kommentarsreferens"/>
        </w:rPr>
        <w:annotationRef/>
      </w:r>
      <w:r>
        <w:t xml:space="preserve">Här är du också alltför vag. Är det fördelar och nackdelar du är ute efter eller är det skillnader i användbarhet eller vad? </w:t>
      </w:r>
    </w:p>
  </w:comment>
  <w:comment w:id="38" w:author="Sergej Ivanov" w:date="2021-11-08T16:01:00Z" w:initials="SI">
    <w:p w14:paraId="503CF385" w14:textId="6BBDC391" w:rsidR="00753BCA" w:rsidRDefault="00753BCA">
      <w:pPr>
        <w:pStyle w:val="Kommentarer"/>
      </w:pPr>
      <w:r>
        <w:rPr>
          <w:rStyle w:val="Kommentarsreferens"/>
        </w:rPr>
        <w:annotationRef/>
      </w:r>
      <w:r>
        <w:t xml:space="preserve">Denna disposition </w:t>
      </w:r>
      <w:r w:rsidR="009676A0">
        <w:t xml:space="preserve">gäller </w:t>
      </w:r>
      <w:r>
        <w:t>om du skirver en litteraturstudie. Om du väljer att använda en annan metod, bör det finnas även ett metodkapitel.</w:t>
      </w:r>
    </w:p>
  </w:comment>
  <w:comment w:id="43" w:author="Sergej Ivanov" w:date="2020-10-30T13:34:00Z" w:initials="SI">
    <w:p w14:paraId="4D570797" w14:textId="77777777" w:rsidR="000D4F6B" w:rsidRDefault="000D4F6B">
      <w:pPr>
        <w:pStyle w:val="Kommentarer"/>
      </w:pPr>
      <w:r>
        <w:rPr>
          <w:rStyle w:val="Kommentarsreferens"/>
        </w:rPr>
        <w:annotationRef/>
      </w:r>
      <w:r>
        <w:t>Skrivs enligt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8B77E6" w15:done="0"/>
  <w15:commentEx w15:paraId="027150FF" w15:done="0"/>
  <w15:commentEx w15:paraId="73089CDD" w15:done="0"/>
  <w15:commentEx w15:paraId="51170203" w15:done="0"/>
  <w15:commentEx w15:paraId="0DFFA117" w15:done="0"/>
  <w15:commentEx w15:paraId="3CEB6B1D" w15:done="0"/>
  <w15:commentEx w15:paraId="3419B523" w15:done="0"/>
  <w15:commentEx w15:paraId="253F446E" w15:done="0"/>
  <w15:commentEx w15:paraId="5BC608AE" w15:done="0"/>
  <w15:commentEx w15:paraId="77980347" w15:done="0"/>
  <w15:commentEx w15:paraId="03CA06AE" w15:done="0"/>
  <w15:commentEx w15:paraId="38BFE992" w15:paraIdParent="03CA06AE" w15:done="0"/>
  <w15:commentEx w15:paraId="5B4551CA" w15:done="0"/>
  <w15:commentEx w15:paraId="2A250A2E" w15:done="0"/>
  <w15:commentEx w15:paraId="7B98D7F0" w15:done="0"/>
  <w15:commentEx w15:paraId="168C4103" w15:done="0"/>
  <w15:commentEx w15:paraId="13987BF5" w15:done="0"/>
  <w15:commentEx w15:paraId="0DE4EEB9" w15:done="0"/>
  <w15:commentEx w15:paraId="1A89FBAE" w15:done="0"/>
  <w15:commentEx w15:paraId="63FBCED5" w15:done="0"/>
  <w15:commentEx w15:paraId="7B1F7C07" w15:done="0"/>
  <w15:commentEx w15:paraId="659C3F95" w15:done="0"/>
  <w15:commentEx w15:paraId="3F9EDAF0" w15:done="0"/>
  <w15:commentEx w15:paraId="6307B48A" w15:done="0"/>
  <w15:commentEx w15:paraId="2C861E46" w15:done="0"/>
  <w15:commentEx w15:paraId="0331917F" w15:done="0"/>
  <w15:commentEx w15:paraId="2CA041DD" w15:done="0"/>
  <w15:commentEx w15:paraId="23B5CACA" w15:done="0"/>
  <w15:commentEx w15:paraId="3D2BA68D" w15:done="0"/>
  <w15:commentEx w15:paraId="71156785" w15:done="0"/>
  <w15:commentEx w15:paraId="503CF385" w15:done="0"/>
  <w15:commentEx w15:paraId="4D5707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3D11F6" w16cex:dateUtc="2023-11-22T11:58:00Z"/>
  <w16cex:commentExtensible w16cex:durableId="2533C9F2" w16cex:dateUtc="2021-11-08T15:08:00Z"/>
  <w16cex:commentExtensible w16cex:durableId="2A3A77F3" w16cex:dateUtc="2023-11-16T08:06:00Z"/>
  <w16cex:commentExtensible w16cex:durableId="5518FC10" w16cex:dateUtc="2023-11-22T11:08:00Z"/>
  <w16cex:commentExtensible w16cex:durableId="1F52C63A" w16cex:dateUtc="2023-11-22T11:10:00Z"/>
  <w16cex:commentExtensible w16cex:durableId="0211F87C" w16cex:dateUtc="2023-11-22T11:11:00Z"/>
  <w16cex:commentExtensible w16cex:durableId="04A562A8" w16cex:dateUtc="2023-11-22T11:12:00Z"/>
  <w16cex:commentExtensible w16cex:durableId="740DBEBD" w16cex:dateUtc="2023-11-22T11:13:00Z"/>
  <w16cex:commentExtensible w16cex:durableId="50228539" w16cex:dateUtc="2023-11-22T11:16:00Z"/>
  <w16cex:commentExtensible w16cex:durableId="389D4106" w16cex:dateUtc="2023-11-22T12:00:00Z"/>
  <w16cex:commentExtensible w16cex:durableId="381AD3F4" w16cex:dateUtc="2023-11-16T08:05:00Z"/>
  <w16cex:commentExtensible w16cex:durableId="00EF99CC" w16cex:dateUtc="2023-11-22T11:59:00Z"/>
  <w16cex:commentExtensible w16cex:durableId="1D243E39" w16cex:dateUtc="2023-11-22T11:18:00Z"/>
  <w16cex:commentExtensible w16cex:durableId="1D6FC923" w16cex:dateUtc="2023-11-22T11:15:00Z"/>
  <w16cex:commentExtensible w16cex:durableId="508AE4B1" w16cex:dateUtc="2023-11-22T11:18:00Z"/>
  <w16cex:commentExtensible w16cex:durableId="17C7CD4F" w16cex:dateUtc="2023-11-22T11:19:00Z"/>
  <w16cex:commentExtensible w16cex:durableId="3E32DA0E" w16cex:dateUtc="2023-11-22T11:20:00Z"/>
  <w16cex:commentExtensible w16cex:durableId="21C91B58" w16cex:dateUtc="2023-11-22T11:21:00Z"/>
  <w16cex:commentExtensible w16cex:durableId="1B89DA65" w16cex:dateUtc="2023-11-22T11:22:00Z"/>
  <w16cex:commentExtensible w16cex:durableId="0B7967C4" w16cex:dateUtc="2023-11-22T11:22:00Z"/>
  <w16cex:commentExtensible w16cex:durableId="691B93FB" w16cex:dateUtc="2023-11-16T07:49:00Z"/>
  <w16cex:commentExtensible w16cex:durableId="36B20D05" w16cex:dateUtc="2023-11-22T11:27:00Z"/>
  <w16cex:commentExtensible w16cex:durableId="178F75BF" w16cex:dateUtc="2023-11-22T11:33:00Z"/>
  <w16cex:commentExtensible w16cex:durableId="1C0B570E" w16cex:dateUtc="2023-11-16T09:36:00Z"/>
  <w16cex:commentExtensible w16cex:durableId="1D3D8B86" w16cex:dateUtc="2023-11-22T11:33:00Z"/>
  <w16cex:commentExtensible w16cex:durableId="37AD925F" w16cex:dateUtc="2023-11-22T11:35:00Z"/>
  <w16cex:commentExtensible w16cex:durableId="398A8151" w16cex:dateUtc="2023-11-22T11:36:00Z"/>
  <w16cex:commentExtensible w16cex:durableId="7704D50A" w16cex:dateUtc="2023-11-22T11:37:00Z"/>
  <w16cex:commentExtensible w16cex:durableId="2575F40B" w16cex:dateUtc="2023-11-22T11:42:00Z"/>
  <w16cex:commentExtensible w16cex:durableId="665AB398" w16cex:dateUtc="2023-11-22T11:45:00Z"/>
  <w16cex:commentExtensible w16cex:durableId="2533C841" w16cex:dateUtc="2021-11-08T15:01:00Z"/>
  <w16cex:commentExtensible w16cex:durableId="234694F5" w16cex:dateUtc="2020-10-30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8B77E6" w16cid:durableId="1D3D11F6"/>
  <w16cid:commentId w16cid:paraId="027150FF" w16cid:durableId="2533C9F2"/>
  <w16cid:commentId w16cid:paraId="73089CDD" w16cid:durableId="2A3A77F3"/>
  <w16cid:commentId w16cid:paraId="51170203" w16cid:durableId="5518FC10"/>
  <w16cid:commentId w16cid:paraId="0DFFA117" w16cid:durableId="1F52C63A"/>
  <w16cid:commentId w16cid:paraId="3CEB6B1D" w16cid:durableId="0211F87C"/>
  <w16cid:commentId w16cid:paraId="3419B523" w16cid:durableId="04A562A8"/>
  <w16cid:commentId w16cid:paraId="253F446E" w16cid:durableId="740DBEBD"/>
  <w16cid:commentId w16cid:paraId="5BC608AE" w16cid:durableId="50228539"/>
  <w16cid:commentId w16cid:paraId="77980347" w16cid:durableId="389D4106"/>
  <w16cid:commentId w16cid:paraId="03CA06AE" w16cid:durableId="381AD3F4"/>
  <w16cid:commentId w16cid:paraId="38BFE992" w16cid:durableId="00EF99CC"/>
  <w16cid:commentId w16cid:paraId="5B4551CA" w16cid:durableId="1D243E39"/>
  <w16cid:commentId w16cid:paraId="2A250A2E" w16cid:durableId="1D6FC923"/>
  <w16cid:commentId w16cid:paraId="7B98D7F0" w16cid:durableId="508AE4B1"/>
  <w16cid:commentId w16cid:paraId="168C4103" w16cid:durableId="17C7CD4F"/>
  <w16cid:commentId w16cid:paraId="13987BF5" w16cid:durableId="3E32DA0E"/>
  <w16cid:commentId w16cid:paraId="0DE4EEB9" w16cid:durableId="21C91B58"/>
  <w16cid:commentId w16cid:paraId="1A89FBAE" w16cid:durableId="1B89DA65"/>
  <w16cid:commentId w16cid:paraId="63FBCED5" w16cid:durableId="0B7967C4"/>
  <w16cid:commentId w16cid:paraId="7B1F7C07" w16cid:durableId="691B93FB"/>
  <w16cid:commentId w16cid:paraId="659C3F95" w16cid:durableId="36B20D05"/>
  <w16cid:commentId w16cid:paraId="3F9EDAF0" w16cid:durableId="178F75BF"/>
  <w16cid:commentId w16cid:paraId="6307B48A" w16cid:durableId="1C0B570E"/>
  <w16cid:commentId w16cid:paraId="2C861E46" w16cid:durableId="1D3D8B86"/>
  <w16cid:commentId w16cid:paraId="0331917F" w16cid:durableId="37AD925F"/>
  <w16cid:commentId w16cid:paraId="2CA041DD" w16cid:durableId="398A8151"/>
  <w16cid:commentId w16cid:paraId="23B5CACA" w16cid:durableId="7704D50A"/>
  <w16cid:commentId w16cid:paraId="3D2BA68D" w16cid:durableId="2575F40B"/>
  <w16cid:commentId w16cid:paraId="71156785" w16cid:durableId="665AB398"/>
  <w16cid:commentId w16cid:paraId="503CF385" w16cid:durableId="2533C841"/>
  <w16cid:commentId w16cid:paraId="4D570797" w16cid:durableId="234694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3783" w14:textId="77777777" w:rsidR="00AF4442" w:rsidRDefault="00AF4442">
      <w:r>
        <w:separator/>
      </w:r>
    </w:p>
  </w:endnote>
  <w:endnote w:type="continuationSeparator" w:id="0">
    <w:p w14:paraId="63C1C400" w14:textId="77777777" w:rsidR="00AF4442" w:rsidRDefault="00AF4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2"/>
      <w:docPartObj>
        <w:docPartGallery w:val="Page Numbers (Top of Page)"/>
        <w:docPartUnique/>
      </w:docPartObj>
    </w:sdtPr>
    <w:sdtContent>
      <w:p w14:paraId="6E59D628" w14:textId="77777777"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3"/>
      <w:docPartObj>
        <w:docPartGallery w:val="Page Numbers (Bottom of Page)"/>
        <w:docPartUnique/>
      </w:docPartObj>
    </w:sdtPr>
    <w:sdtContent>
      <w:sdt>
        <w:sdtPr>
          <w:rPr>
            <w:rStyle w:val="Sidnummer"/>
          </w:rPr>
          <w:id w:val="654673744"/>
          <w:docPartObj>
            <w:docPartGallery w:val="Page Numbers (Top of Page)"/>
            <w:docPartUnique/>
          </w:docPartObj>
        </w:sdtPr>
        <w:sdtContent>
          <w:p w14:paraId="7C86C28A"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58E218F9" w14:textId="77777777"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14:paraId="647824A5"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7022C958"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6B2BC" w14:textId="77777777" w:rsidR="00AF4442" w:rsidRDefault="00AF4442">
      <w:r>
        <w:separator/>
      </w:r>
    </w:p>
  </w:footnote>
  <w:footnote w:type="continuationSeparator" w:id="0">
    <w:p w14:paraId="7CAA4A03" w14:textId="77777777" w:rsidR="00AF4442" w:rsidRDefault="00AF4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48E7357" w14:textId="77777777" w:rsidTr="009523A7">
      <w:trPr>
        <w:cantSplit/>
      </w:trPr>
      <w:tc>
        <w:tcPr>
          <w:tcW w:w="7168" w:type="dxa"/>
          <w:tcBorders>
            <w:left w:val="nil"/>
          </w:tcBorders>
          <w:tcMar>
            <w:left w:w="113" w:type="dxa"/>
          </w:tcMar>
        </w:tcPr>
        <w:p w14:paraId="4FF912E2" w14:textId="77777777" w:rsidR="0070149B" w:rsidRDefault="0070149B" w:rsidP="009523A7">
          <w:pPr>
            <w:pStyle w:val="Brdtext"/>
            <w:spacing w:before="10"/>
          </w:pPr>
          <w:r>
            <w:rPr>
              <w:noProof/>
            </w:rPr>
            <w:drawing>
              <wp:anchor distT="0" distB="0" distL="114300" distR="114300" simplePos="0" relativeHeight="251658752" behindDoc="0" locked="1" layoutInCell="1" allowOverlap="1" wp14:anchorId="0958DD18" wp14:editId="31268593">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DDF1BCD" wp14:editId="633A5CED">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1563DD2" w14:textId="77777777" w:rsidR="0070149B" w:rsidRDefault="0070149B" w:rsidP="009523A7">
          <w:pPr>
            <w:pStyle w:val="Brdtext"/>
            <w:spacing w:before="10"/>
          </w:pPr>
        </w:p>
      </w:tc>
    </w:tr>
  </w:tbl>
  <w:p w14:paraId="67EB801C"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7B079FFF" w14:textId="77777777" w:rsidTr="00D177EE">
      <w:trPr>
        <w:cantSplit/>
      </w:trPr>
      <w:tc>
        <w:tcPr>
          <w:tcW w:w="7168" w:type="dxa"/>
          <w:tcBorders>
            <w:left w:val="nil"/>
          </w:tcBorders>
          <w:tcMar>
            <w:left w:w="113" w:type="dxa"/>
          </w:tcMar>
        </w:tcPr>
        <w:p w14:paraId="5F93005C" w14:textId="77777777" w:rsidR="0070149B" w:rsidRDefault="0070149B" w:rsidP="00890C50">
          <w:pPr>
            <w:pStyle w:val="Brdtext"/>
            <w:spacing w:before="10"/>
          </w:pPr>
          <w:r>
            <w:rPr>
              <w:noProof/>
            </w:rPr>
            <w:drawing>
              <wp:anchor distT="0" distB="0" distL="114300" distR="114300" simplePos="0" relativeHeight="251656704" behindDoc="0" locked="1" layoutInCell="1" allowOverlap="1" wp14:anchorId="510BE34D" wp14:editId="501BD20B">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55DE5D" wp14:editId="374084FB">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581AE47" w14:textId="77777777" w:rsidR="0070149B" w:rsidRDefault="0070149B" w:rsidP="00EA7634">
          <w:pPr>
            <w:pStyle w:val="Brdtext"/>
            <w:spacing w:before="10"/>
          </w:pPr>
        </w:p>
      </w:tc>
    </w:tr>
  </w:tbl>
  <w:p w14:paraId="6E920167" w14:textId="77777777" w:rsidR="0070149B" w:rsidRPr="002E10FA" w:rsidRDefault="00E867CD" w:rsidP="009141A7">
    <w:pPr>
      <w:pStyle w:val="Sidhuvud"/>
    </w:pPr>
    <w:r>
      <mc:AlternateContent>
        <mc:Choice Requires="wps">
          <w:drawing>
            <wp:anchor distT="0" distB="0" distL="114300" distR="114300" simplePos="0" relativeHeight="251655680" behindDoc="0" locked="1" layoutInCell="1" allowOverlap="1" wp14:anchorId="413A59F0" wp14:editId="76993456">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9BAD51"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B250A40" w14:textId="77777777" w:rsidTr="00BE7C12">
      <w:trPr>
        <w:cantSplit/>
      </w:trPr>
      <w:tc>
        <w:tcPr>
          <w:tcW w:w="4253" w:type="dxa"/>
          <w:tcBorders>
            <w:left w:val="nil"/>
          </w:tcBorders>
          <w:tcMar>
            <w:left w:w="113" w:type="dxa"/>
          </w:tcMar>
        </w:tcPr>
        <w:p w14:paraId="081638B8" w14:textId="77777777" w:rsidR="0070149B" w:rsidRDefault="0070149B" w:rsidP="00BE7C12">
          <w:pPr>
            <w:pStyle w:val="Brdtext"/>
            <w:spacing w:before="10"/>
          </w:pPr>
        </w:p>
      </w:tc>
      <w:tc>
        <w:tcPr>
          <w:tcW w:w="4454" w:type="dxa"/>
        </w:tcPr>
        <w:p w14:paraId="578A9939" w14:textId="77777777" w:rsidR="0070149B" w:rsidRDefault="0070149B" w:rsidP="00BE7C12">
          <w:pPr>
            <w:pStyle w:val="Brdtext"/>
            <w:spacing w:before="10"/>
          </w:pPr>
        </w:p>
      </w:tc>
    </w:tr>
  </w:tbl>
  <w:p w14:paraId="570744B1"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436263F4" w14:textId="77777777" w:rsidTr="00BE7C12">
      <w:trPr>
        <w:cantSplit/>
      </w:trPr>
      <w:tc>
        <w:tcPr>
          <w:tcW w:w="4253" w:type="dxa"/>
          <w:tcBorders>
            <w:left w:val="nil"/>
          </w:tcBorders>
          <w:tcMar>
            <w:left w:w="113" w:type="dxa"/>
          </w:tcMar>
        </w:tcPr>
        <w:p w14:paraId="3EBC386C" w14:textId="77777777" w:rsidR="0070149B" w:rsidRDefault="0070149B" w:rsidP="009523A7">
          <w:pPr>
            <w:pStyle w:val="Brdtext"/>
            <w:spacing w:before="10"/>
          </w:pPr>
        </w:p>
      </w:tc>
      <w:tc>
        <w:tcPr>
          <w:tcW w:w="4454" w:type="dxa"/>
        </w:tcPr>
        <w:p w14:paraId="55CD632C" w14:textId="77777777" w:rsidR="0070149B" w:rsidRDefault="0070149B" w:rsidP="009523A7">
          <w:pPr>
            <w:pStyle w:val="Brdtext"/>
            <w:spacing w:before="10"/>
          </w:pPr>
        </w:p>
      </w:tc>
    </w:tr>
  </w:tbl>
  <w:p w14:paraId="30A160BB"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128983752">
    <w:abstractNumId w:val="8"/>
  </w:num>
  <w:num w:numId="2" w16cid:durableId="1634209032">
    <w:abstractNumId w:val="3"/>
  </w:num>
  <w:num w:numId="3" w16cid:durableId="1724909129">
    <w:abstractNumId w:val="2"/>
  </w:num>
  <w:num w:numId="4" w16cid:durableId="509493545">
    <w:abstractNumId w:val="1"/>
  </w:num>
  <w:num w:numId="5" w16cid:durableId="449979352">
    <w:abstractNumId w:val="0"/>
  </w:num>
  <w:num w:numId="6" w16cid:durableId="1447849999">
    <w:abstractNumId w:val="9"/>
  </w:num>
  <w:num w:numId="7" w16cid:durableId="64881360">
    <w:abstractNumId w:val="7"/>
  </w:num>
  <w:num w:numId="8" w16cid:durableId="1621455647">
    <w:abstractNumId w:val="6"/>
  </w:num>
  <w:num w:numId="9" w16cid:durableId="920484754">
    <w:abstractNumId w:val="5"/>
  </w:num>
  <w:num w:numId="10" w16cid:durableId="322122900">
    <w:abstractNumId w:val="4"/>
  </w:num>
  <w:num w:numId="11" w16cid:durableId="1826622139">
    <w:abstractNumId w:val="14"/>
  </w:num>
  <w:num w:numId="12" w16cid:durableId="838545341">
    <w:abstractNumId w:val="10"/>
  </w:num>
  <w:num w:numId="13" w16cid:durableId="1565023352">
    <w:abstractNumId w:val="15"/>
  </w:num>
  <w:num w:numId="14" w16cid:durableId="385184579">
    <w:abstractNumId w:val="16"/>
  </w:num>
  <w:num w:numId="15" w16cid:durableId="1481458883">
    <w:abstractNumId w:val="17"/>
  </w:num>
  <w:num w:numId="16" w16cid:durableId="715856382">
    <w:abstractNumId w:val="18"/>
  </w:num>
  <w:num w:numId="17" w16cid:durableId="852453783">
    <w:abstractNumId w:val="21"/>
  </w:num>
  <w:num w:numId="18" w16cid:durableId="79452334">
    <w:abstractNumId w:val="11"/>
  </w:num>
  <w:num w:numId="19" w16cid:durableId="914511811">
    <w:abstractNumId w:val="23"/>
  </w:num>
  <w:num w:numId="20" w16cid:durableId="2093618467">
    <w:abstractNumId w:val="19"/>
  </w:num>
  <w:num w:numId="21" w16cid:durableId="1836603266">
    <w:abstractNumId w:val="22"/>
  </w:num>
  <w:num w:numId="22" w16cid:durableId="47413344">
    <w:abstractNumId w:val="20"/>
  </w:num>
  <w:num w:numId="23" w16cid:durableId="326904071">
    <w:abstractNumId w:val="13"/>
  </w:num>
  <w:num w:numId="24" w16cid:durableId="199278541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lveig Hammarbäck">
    <w15:presenceInfo w15:providerId="AD" w15:userId="S::shahum@lnu.se::15a03050-5cbd-4bb9-a329-dbdb79fff81d"/>
  </w15:person>
  <w15:person w15:author="Sergej Ivanov">
    <w15:presenceInfo w15:providerId="AD" w15:userId="S::seivaa@lnu.se::a4c8efa7-68e6-4f7b-bf82-d408778d005c"/>
  </w15:person>
  <w15:person w15:author="Samuel Berg">
    <w15:presenceInfo w15:providerId="AD" w15:userId="S::sb224sc@student.lnu.se::6248ce2c-41e9-4300-9e7b-5d80841e4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A3F"/>
    <w:rsid w:val="00001AD3"/>
    <w:rsid w:val="000051E0"/>
    <w:rsid w:val="00012738"/>
    <w:rsid w:val="00013113"/>
    <w:rsid w:val="00015319"/>
    <w:rsid w:val="00021B30"/>
    <w:rsid w:val="00027160"/>
    <w:rsid w:val="00035312"/>
    <w:rsid w:val="00037107"/>
    <w:rsid w:val="00041816"/>
    <w:rsid w:val="00042ED4"/>
    <w:rsid w:val="00045D45"/>
    <w:rsid w:val="00050500"/>
    <w:rsid w:val="0005131B"/>
    <w:rsid w:val="0005606B"/>
    <w:rsid w:val="000608FB"/>
    <w:rsid w:val="000662CE"/>
    <w:rsid w:val="0007797F"/>
    <w:rsid w:val="00077D8F"/>
    <w:rsid w:val="000B14E2"/>
    <w:rsid w:val="000B3E0E"/>
    <w:rsid w:val="000B4F94"/>
    <w:rsid w:val="000B690F"/>
    <w:rsid w:val="000C3C63"/>
    <w:rsid w:val="000C76DB"/>
    <w:rsid w:val="000D4873"/>
    <w:rsid w:val="000D4F6B"/>
    <w:rsid w:val="000D5F94"/>
    <w:rsid w:val="000E17AD"/>
    <w:rsid w:val="000F41E7"/>
    <w:rsid w:val="000F6DAA"/>
    <w:rsid w:val="00112D72"/>
    <w:rsid w:val="00116F20"/>
    <w:rsid w:val="00120A84"/>
    <w:rsid w:val="0012144F"/>
    <w:rsid w:val="001361DC"/>
    <w:rsid w:val="00140E20"/>
    <w:rsid w:val="0014469E"/>
    <w:rsid w:val="0015186B"/>
    <w:rsid w:val="00162A69"/>
    <w:rsid w:val="00165B9F"/>
    <w:rsid w:val="001732FE"/>
    <w:rsid w:val="001857A4"/>
    <w:rsid w:val="001A0964"/>
    <w:rsid w:val="001B20FA"/>
    <w:rsid w:val="001B35F2"/>
    <w:rsid w:val="001B6F3C"/>
    <w:rsid w:val="001D27FA"/>
    <w:rsid w:val="001D5FFD"/>
    <w:rsid w:val="001D61B7"/>
    <w:rsid w:val="001E0400"/>
    <w:rsid w:val="001E1DB5"/>
    <w:rsid w:val="001E2C1A"/>
    <w:rsid w:val="001F51FF"/>
    <w:rsid w:val="00211587"/>
    <w:rsid w:val="002148B3"/>
    <w:rsid w:val="0023652C"/>
    <w:rsid w:val="002369CE"/>
    <w:rsid w:val="00242282"/>
    <w:rsid w:val="00253C30"/>
    <w:rsid w:val="00253FB5"/>
    <w:rsid w:val="0025431F"/>
    <w:rsid w:val="00255483"/>
    <w:rsid w:val="00260BF9"/>
    <w:rsid w:val="002638B5"/>
    <w:rsid w:val="002713DA"/>
    <w:rsid w:val="00277F36"/>
    <w:rsid w:val="00283D8A"/>
    <w:rsid w:val="0028592E"/>
    <w:rsid w:val="00290249"/>
    <w:rsid w:val="00295EA1"/>
    <w:rsid w:val="002A7CEC"/>
    <w:rsid w:val="002B7D08"/>
    <w:rsid w:val="002E3DB4"/>
    <w:rsid w:val="002F41A8"/>
    <w:rsid w:val="002F7748"/>
    <w:rsid w:val="00306D41"/>
    <w:rsid w:val="00311665"/>
    <w:rsid w:val="00311F91"/>
    <w:rsid w:val="00323EFC"/>
    <w:rsid w:val="00325882"/>
    <w:rsid w:val="00331643"/>
    <w:rsid w:val="003351C8"/>
    <w:rsid w:val="003764D7"/>
    <w:rsid w:val="00376712"/>
    <w:rsid w:val="00383108"/>
    <w:rsid w:val="003912B9"/>
    <w:rsid w:val="00391F0A"/>
    <w:rsid w:val="003961EA"/>
    <w:rsid w:val="003A3F13"/>
    <w:rsid w:val="003A53D2"/>
    <w:rsid w:val="003B7A51"/>
    <w:rsid w:val="003C09C2"/>
    <w:rsid w:val="003C2235"/>
    <w:rsid w:val="003C6B1D"/>
    <w:rsid w:val="003E1377"/>
    <w:rsid w:val="003E350B"/>
    <w:rsid w:val="003E66C6"/>
    <w:rsid w:val="003F36E9"/>
    <w:rsid w:val="003F7B2A"/>
    <w:rsid w:val="00414E0C"/>
    <w:rsid w:val="004172AF"/>
    <w:rsid w:val="00420974"/>
    <w:rsid w:val="004322D7"/>
    <w:rsid w:val="004424DC"/>
    <w:rsid w:val="00442F63"/>
    <w:rsid w:val="004527EF"/>
    <w:rsid w:val="00457107"/>
    <w:rsid w:val="00462DA0"/>
    <w:rsid w:val="00464EEE"/>
    <w:rsid w:val="00465D0B"/>
    <w:rsid w:val="0047767A"/>
    <w:rsid w:val="00490981"/>
    <w:rsid w:val="00492492"/>
    <w:rsid w:val="004951BF"/>
    <w:rsid w:val="004A041C"/>
    <w:rsid w:val="004B510F"/>
    <w:rsid w:val="004D3BB7"/>
    <w:rsid w:val="004D4097"/>
    <w:rsid w:val="004E18B8"/>
    <w:rsid w:val="004E462D"/>
    <w:rsid w:val="004E50FE"/>
    <w:rsid w:val="004F064B"/>
    <w:rsid w:val="004F2F63"/>
    <w:rsid w:val="004F4384"/>
    <w:rsid w:val="00504CFD"/>
    <w:rsid w:val="00506DCD"/>
    <w:rsid w:val="00507C1B"/>
    <w:rsid w:val="00512DE3"/>
    <w:rsid w:val="00523506"/>
    <w:rsid w:val="005272B0"/>
    <w:rsid w:val="00535E35"/>
    <w:rsid w:val="00544710"/>
    <w:rsid w:val="00550886"/>
    <w:rsid w:val="005556FB"/>
    <w:rsid w:val="00555DEF"/>
    <w:rsid w:val="00556F98"/>
    <w:rsid w:val="005654D5"/>
    <w:rsid w:val="00566E6F"/>
    <w:rsid w:val="00575FF8"/>
    <w:rsid w:val="00577EDB"/>
    <w:rsid w:val="00582478"/>
    <w:rsid w:val="00583F18"/>
    <w:rsid w:val="00585576"/>
    <w:rsid w:val="0059638D"/>
    <w:rsid w:val="005A0CF7"/>
    <w:rsid w:val="005A326F"/>
    <w:rsid w:val="005B5ED7"/>
    <w:rsid w:val="005B67D5"/>
    <w:rsid w:val="005B7B11"/>
    <w:rsid w:val="005C5FFD"/>
    <w:rsid w:val="005D2DCA"/>
    <w:rsid w:val="005D4789"/>
    <w:rsid w:val="005D598C"/>
    <w:rsid w:val="005E4C1A"/>
    <w:rsid w:val="005F4CAD"/>
    <w:rsid w:val="00610420"/>
    <w:rsid w:val="00611ED2"/>
    <w:rsid w:val="0061791C"/>
    <w:rsid w:val="00620AAD"/>
    <w:rsid w:val="00625D0F"/>
    <w:rsid w:val="00625FCC"/>
    <w:rsid w:val="00640559"/>
    <w:rsid w:val="006522C9"/>
    <w:rsid w:val="00652FC0"/>
    <w:rsid w:val="00655F64"/>
    <w:rsid w:val="00656127"/>
    <w:rsid w:val="006779BD"/>
    <w:rsid w:val="00684AC6"/>
    <w:rsid w:val="00690B1D"/>
    <w:rsid w:val="00691BBD"/>
    <w:rsid w:val="00697B09"/>
    <w:rsid w:val="006A2E09"/>
    <w:rsid w:val="006A443F"/>
    <w:rsid w:val="006B288E"/>
    <w:rsid w:val="006B40CA"/>
    <w:rsid w:val="006C1CD7"/>
    <w:rsid w:val="006D5CEC"/>
    <w:rsid w:val="006E536E"/>
    <w:rsid w:val="006E78D5"/>
    <w:rsid w:val="006F2665"/>
    <w:rsid w:val="006F2AAE"/>
    <w:rsid w:val="0070149B"/>
    <w:rsid w:val="007109F3"/>
    <w:rsid w:val="00714E93"/>
    <w:rsid w:val="007211CC"/>
    <w:rsid w:val="00730061"/>
    <w:rsid w:val="0074113A"/>
    <w:rsid w:val="00747221"/>
    <w:rsid w:val="007511C7"/>
    <w:rsid w:val="00752EFC"/>
    <w:rsid w:val="00753BCA"/>
    <w:rsid w:val="00756A5E"/>
    <w:rsid w:val="007608B9"/>
    <w:rsid w:val="00763F73"/>
    <w:rsid w:val="00766F6E"/>
    <w:rsid w:val="0077119F"/>
    <w:rsid w:val="00772EFD"/>
    <w:rsid w:val="00781149"/>
    <w:rsid w:val="007A42D0"/>
    <w:rsid w:val="007B0F28"/>
    <w:rsid w:val="007C1932"/>
    <w:rsid w:val="007C46BA"/>
    <w:rsid w:val="007D2808"/>
    <w:rsid w:val="007D70D8"/>
    <w:rsid w:val="007E16C3"/>
    <w:rsid w:val="007F0164"/>
    <w:rsid w:val="007F0B27"/>
    <w:rsid w:val="007F22B3"/>
    <w:rsid w:val="007F5052"/>
    <w:rsid w:val="00810EA5"/>
    <w:rsid w:val="008124BA"/>
    <w:rsid w:val="00824B5F"/>
    <w:rsid w:val="008305F0"/>
    <w:rsid w:val="0083453F"/>
    <w:rsid w:val="00835C81"/>
    <w:rsid w:val="00836F7E"/>
    <w:rsid w:val="00837C20"/>
    <w:rsid w:val="00854C6F"/>
    <w:rsid w:val="00855022"/>
    <w:rsid w:val="00857BA3"/>
    <w:rsid w:val="00862B2C"/>
    <w:rsid w:val="00884F94"/>
    <w:rsid w:val="0088689F"/>
    <w:rsid w:val="00890C50"/>
    <w:rsid w:val="00890ED0"/>
    <w:rsid w:val="008B1409"/>
    <w:rsid w:val="008B3B63"/>
    <w:rsid w:val="008D2AFB"/>
    <w:rsid w:val="008D5CF8"/>
    <w:rsid w:val="008E3A19"/>
    <w:rsid w:val="00912D68"/>
    <w:rsid w:val="009141A7"/>
    <w:rsid w:val="00922D65"/>
    <w:rsid w:val="00923412"/>
    <w:rsid w:val="00943B33"/>
    <w:rsid w:val="0094521E"/>
    <w:rsid w:val="009523A7"/>
    <w:rsid w:val="0095444F"/>
    <w:rsid w:val="00955087"/>
    <w:rsid w:val="00964491"/>
    <w:rsid w:val="00964F91"/>
    <w:rsid w:val="009665E9"/>
    <w:rsid w:val="00966FA3"/>
    <w:rsid w:val="009671BF"/>
    <w:rsid w:val="009676A0"/>
    <w:rsid w:val="00970363"/>
    <w:rsid w:val="00974CC2"/>
    <w:rsid w:val="0098515F"/>
    <w:rsid w:val="0099063C"/>
    <w:rsid w:val="009B111E"/>
    <w:rsid w:val="009C4EA7"/>
    <w:rsid w:val="009D098B"/>
    <w:rsid w:val="009D2809"/>
    <w:rsid w:val="009D5FFE"/>
    <w:rsid w:val="009F2682"/>
    <w:rsid w:val="009F66DD"/>
    <w:rsid w:val="00A04542"/>
    <w:rsid w:val="00A17C85"/>
    <w:rsid w:val="00A45E08"/>
    <w:rsid w:val="00A47A93"/>
    <w:rsid w:val="00A713F8"/>
    <w:rsid w:val="00A80733"/>
    <w:rsid w:val="00A82012"/>
    <w:rsid w:val="00A84FB2"/>
    <w:rsid w:val="00A91322"/>
    <w:rsid w:val="00A96C1B"/>
    <w:rsid w:val="00AA1597"/>
    <w:rsid w:val="00AB3A49"/>
    <w:rsid w:val="00AB7FEC"/>
    <w:rsid w:val="00AC04B0"/>
    <w:rsid w:val="00AC055A"/>
    <w:rsid w:val="00AC5783"/>
    <w:rsid w:val="00AD1DB7"/>
    <w:rsid w:val="00AE0A09"/>
    <w:rsid w:val="00AF4442"/>
    <w:rsid w:val="00AF6E25"/>
    <w:rsid w:val="00B13767"/>
    <w:rsid w:val="00B17615"/>
    <w:rsid w:val="00B233FF"/>
    <w:rsid w:val="00B23DE8"/>
    <w:rsid w:val="00B31732"/>
    <w:rsid w:val="00B40DB4"/>
    <w:rsid w:val="00B53AE3"/>
    <w:rsid w:val="00B5784C"/>
    <w:rsid w:val="00B615C7"/>
    <w:rsid w:val="00B63537"/>
    <w:rsid w:val="00B639CC"/>
    <w:rsid w:val="00B653A5"/>
    <w:rsid w:val="00B719C5"/>
    <w:rsid w:val="00B749FD"/>
    <w:rsid w:val="00B81C7D"/>
    <w:rsid w:val="00B926F4"/>
    <w:rsid w:val="00B951A7"/>
    <w:rsid w:val="00BA7679"/>
    <w:rsid w:val="00BB4763"/>
    <w:rsid w:val="00BC27E1"/>
    <w:rsid w:val="00BD1022"/>
    <w:rsid w:val="00BE7C12"/>
    <w:rsid w:val="00BF0003"/>
    <w:rsid w:val="00C04833"/>
    <w:rsid w:val="00C1004D"/>
    <w:rsid w:val="00C13A3C"/>
    <w:rsid w:val="00C2375E"/>
    <w:rsid w:val="00C24FD8"/>
    <w:rsid w:val="00C25E41"/>
    <w:rsid w:val="00C33EDD"/>
    <w:rsid w:val="00C35DAF"/>
    <w:rsid w:val="00C36CDD"/>
    <w:rsid w:val="00C501B0"/>
    <w:rsid w:val="00C50902"/>
    <w:rsid w:val="00C737A8"/>
    <w:rsid w:val="00C83066"/>
    <w:rsid w:val="00C854DE"/>
    <w:rsid w:val="00C86835"/>
    <w:rsid w:val="00C877D6"/>
    <w:rsid w:val="00C952C9"/>
    <w:rsid w:val="00C96753"/>
    <w:rsid w:val="00CA600F"/>
    <w:rsid w:val="00CA7C1C"/>
    <w:rsid w:val="00CB1630"/>
    <w:rsid w:val="00CB38A6"/>
    <w:rsid w:val="00CC3707"/>
    <w:rsid w:val="00CD0944"/>
    <w:rsid w:val="00CE2463"/>
    <w:rsid w:val="00CE5F27"/>
    <w:rsid w:val="00CF363E"/>
    <w:rsid w:val="00CF44E6"/>
    <w:rsid w:val="00D10541"/>
    <w:rsid w:val="00D1654B"/>
    <w:rsid w:val="00D177EE"/>
    <w:rsid w:val="00D208D5"/>
    <w:rsid w:val="00D36A71"/>
    <w:rsid w:val="00D43075"/>
    <w:rsid w:val="00D43516"/>
    <w:rsid w:val="00D52B04"/>
    <w:rsid w:val="00D61B98"/>
    <w:rsid w:val="00D75AF4"/>
    <w:rsid w:val="00D828A6"/>
    <w:rsid w:val="00D84998"/>
    <w:rsid w:val="00D85534"/>
    <w:rsid w:val="00D93ED8"/>
    <w:rsid w:val="00DA2863"/>
    <w:rsid w:val="00DB28E9"/>
    <w:rsid w:val="00DB457A"/>
    <w:rsid w:val="00DD76C7"/>
    <w:rsid w:val="00DD783B"/>
    <w:rsid w:val="00DE40BC"/>
    <w:rsid w:val="00DE7BC9"/>
    <w:rsid w:val="00DF7080"/>
    <w:rsid w:val="00E0175A"/>
    <w:rsid w:val="00E07E35"/>
    <w:rsid w:val="00E35FD7"/>
    <w:rsid w:val="00E362F8"/>
    <w:rsid w:val="00E401B8"/>
    <w:rsid w:val="00E46DD7"/>
    <w:rsid w:val="00E61990"/>
    <w:rsid w:val="00E62AD5"/>
    <w:rsid w:val="00E66329"/>
    <w:rsid w:val="00E8354D"/>
    <w:rsid w:val="00E867CD"/>
    <w:rsid w:val="00E9137E"/>
    <w:rsid w:val="00E9537F"/>
    <w:rsid w:val="00EA4924"/>
    <w:rsid w:val="00EA7634"/>
    <w:rsid w:val="00EB251F"/>
    <w:rsid w:val="00ED0259"/>
    <w:rsid w:val="00ED285D"/>
    <w:rsid w:val="00ED4AFD"/>
    <w:rsid w:val="00EE44D0"/>
    <w:rsid w:val="00EE5DD1"/>
    <w:rsid w:val="00EE6C54"/>
    <w:rsid w:val="00EF42BE"/>
    <w:rsid w:val="00F01088"/>
    <w:rsid w:val="00F02E00"/>
    <w:rsid w:val="00F03D72"/>
    <w:rsid w:val="00F07FD7"/>
    <w:rsid w:val="00F1288B"/>
    <w:rsid w:val="00F13F78"/>
    <w:rsid w:val="00F15EB1"/>
    <w:rsid w:val="00F355A0"/>
    <w:rsid w:val="00F41898"/>
    <w:rsid w:val="00F476C2"/>
    <w:rsid w:val="00F549C7"/>
    <w:rsid w:val="00F76D1B"/>
    <w:rsid w:val="00F84533"/>
    <w:rsid w:val="00FA20A7"/>
    <w:rsid w:val="00FA5749"/>
    <w:rsid w:val="00FC3941"/>
    <w:rsid w:val="00FD300D"/>
    <w:rsid w:val="00FD3B31"/>
    <w:rsid w:val="00FD5989"/>
    <w:rsid w:val="00FD5F59"/>
    <w:rsid w:val="00FE5126"/>
    <w:rsid w:val="00FE7A3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E89490"/>
  <w15:docId w15:val="{2CE01432-05D8-4C9C-91B0-623044AA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unhideWhenUsed/>
    <w:rsid w:val="00583F18"/>
    <w:rPr>
      <w:sz w:val="20"/>
      <w:szCs w:val="20"/>
    </w:rPr>
  </w:style>
  <w:style w:type="character" w:customStyle="1" w:styleId="KommentarerChar">
    <w:name w:val="Kommentarer Char"/>
    <w:basedOn w:val="Standardstycketeckensnitt"/>
    <w:link w:val="Kommentarer"/>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48309">
      <w:bodyDiv w:val="1"/>
      <w:marLeft w:val="0"/>
      <w:marRight w:val="0"/>
      <w:marTop w:val="0"/>
      <w:marBottom w:val="0"/>
      <w:divBdr>
        <w:top w:val="none" w:sz="0" w:space="0" w:color="auto"/>
        <w:left w:val="none" w:sz="0" w:space="0" w:color="auto"/>
        <w:bottom w:val="none" w:sz="0" w:space="0" w:color="auto"/>
        <w:right w:val="none" w:sz="0" w:space="0" w:color="auto"/>
      </w:divBdr>
    </w:div>
    <w:div w:id="169996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e2399f70fdd9106bb46e26379666612b">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56051093f12afd312f98e38bee8f9cd4"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Props1.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2.xml><?xml version="1.0" encoding="utf-8"?>
<ds:datastoreItem xmlns:ds="http://schemas.openxmlformats.org/officeDocument/2006/customXml" ds:itemID="{3ACBDFDD-6256-4345-A525-8EDD6D86D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D68BD4-A3AF-4123-B359-DBDE83EDDAFB}">
  <ds:schemaRefs>
    <ds:schemaRef ds:uri="http://schemas.microsoft.com/sharepoint/v3/contenttype/forms"/>
  </ds:schemaRefs>
</ds:datastoreItem>
</file>

<file path=customXml/itemProps4.xml><?xml version="1.0" encoding="utf-8"?>
<ds:datastoreItem xmlns:ds="http://schemas.openxmlformats.org/officeDocument/2006/customXml" ds:itemID="{67463B6D-A0F5-4D49-9109-E2C02B7B8652}">
  <ds:schemaRefs>
    <ds:schemaRef ds:uri="http://schemas.microsoft.com/office/2006/metadata/properties"/>
    <ds:schemaRef ds:uri="http://schemas.microsoft.com/office/infopath/2007/PartnerControls"/>
    <ds:schemaRef ds:uri="dfc031a1-9911-4c61-99e6-f12e030ac9c2"/>
  </ds:schemaRefs>
</ds:datastoreItem>
</file>

<file path=docProps/app.xml><?xml version="1.0" encoding="utf-8"?>
<Properties xmlns="http://schemas.openxmlformats.org/officeDocument/2006/extended-properties" xmlns:vt="http://schemas.openxmlformats.org/officeDocument/2006/docPropsVTypes">
  <Template>Rapportmall_sve_1ZT010_ht23.dotx</Template>
  <TotalTime>62</TotalTime>
  <Pages>1</Pages>
  <Words>564</Words>
  <Characters>2993</Characters>
  <Application>Microsoft Office Word</Application>
  <DocSecurity>0</DocSecurity>
  <Lines>24</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Examensarbete mall - Linnéuniversitetet</vt:lpstr>
      <vt:lpstr>Examensarbete mall - Linnéuniversitetet</vt:lpstr>
    </vt:vector>
  </TitlesOfParts>
  <Company>Emanuel Identity Manuals AB</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win-dev</dc:creator>
  <cp:keywords>Examensarbete mall Linnéuniversitetet</cp:keywords>
  <dc:description>Jan, Rev Feb 2010, MS Word 2003_x000d_
By: Carin Ländström, +46 8 556 014 30_x000d_
Emanuel Identity Manuals AB</dc:description>
  <cp:lastModifiedBy>Solveig Hammarbäck</cp:lastModifiedBy>
  <cp:revision>4</cp:revision>
  <cp:lastPrinted>2023-11-16T21:03:00Z</cp:lastPrinted>
  <dcterms:created xsi:type="dcterms:W3CDTF">2023-11-16T21:07:00Z</dcterms:created>
  <dcterms:modified xsi:type="dcterms:W3CDTF">2023-11-22T12:06:00Z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
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B95B7B" w14:paraId="0AC3A628" w14:textId="77777777" w:rsidTr="00165B9F">
        <w:trPr>
          <w:trHeight w:val="2195"/>
        </w:trPr>
        <w:tc>
          <w:tcPr>
            <w:tcW w:w="7709" w:type="dxa"/>
          </w:tcPr>
          <w:p w14:paraId="38D2D1B4" w14:textId="77777777" w:rsidR="00077D8F" w:rsidRPr="00B95B7B" w:rsidRDefault="009671BF" w:rsidP="00077D8F">
            <w:pPr>
              <w:pStyle w:val="FrRubrik"/>
              <w:tabs>
                <w:tab w:val="center" w:pos="4536"/>
                <w:tab w:val="right" w:pos="9072"/>
              </w:tabs>
              <w:rPr>
                <w:i w:val="0"/>
                <w:sz w:val="44"/>
                <w:szCs w:val="44"/>
              </w:rPr>
            </w:pPr>
            <w:r w:rsidRPr="00B95B7B">
              <w:rPr>
                <w:i w:val="0"/>
                <w:sz w:val="44"/>
                <w:szCs w:val="44"/>
              </w:rPr>
              <w:t>Rapport</w:t>
            </w:r>
          </w:p>
        </w:tc>
      </w:tr>
    </w:tbl>
    <w:p w14:paraId="0ECA161D" w14:textId="330F4FEE" w:rsidR="0028592E" w:rsidRPr="00B95B7B" w:rsidRDefault="00E65ECD" w:rsidP="00457107">
      <w:pPr>
        <w:pStyle w:val="Brdtext"/>
        <w:rPr>
          <w:sz w:val="60"/>
          <w:szCs w:val="60"/>
        </w:rPr>
      </w:pPr>
      <w:r w:rsidRPr="00B95B7B">
        <w:rPr>
          <w:sz w:val="60"/>
          <w:szCs w:val="60"/>
        </w:rPr>
        <w:t xml:space="preserve"> </w:t>
      </w:r>
      <w:r w:rsidR="00464557" w:rsidRPr="00B95B7B">
        <w:rPr>
          <w:sz w:val="60"/>
          <w:szCs w:val="60"/>
        </w:rPr>
        <w:fldChar w:fldCharType="begin">
          <w:ffData>
            <w:name w:val="Text2"/>
            <w:enabled/>
            <w:calcOnExit w:val="0"/>
            <w:textInput>
              <w:default w:val="Containrar och virtuella datorer"/>
            </w:textInput>
          </w:ffData>
        </w:fldChar>
      </w:r>
      <w:bookmarkStart w:id="0" w:name="Text2"/>
      <w:r w:rsidR="00464557" w:rsidRPr="00B95B7B">
        <w:rPr>
          <w:sz w:val="60"/>
          <w:szCs w:val="60"/>
        </w:rPr>
        <w:instrText xml:space="preserve"> FORMTEXT </w:instrText>
      </w:r>
      <w:r w:rsidR="00464557" w:rsidRPr="00B95B7B">
        <w:rPr>
          <w:sz w:val="60"/>
          <w:szCs w:val="60"/>
        </w:rPr>
      </w:r>
      <w:r w:rsidR="00464557" w:rsidRPr="00B95B7B">
        <w:rPr>
          <w:sz w:val="60"/>
          <w:szCs w:val="60"/>
        </w:rPr>
        <w:fldChar w:fldCharType="separate"/>
      </w:r>
      <w:r w:rsidR="00464557" w:rsidRPr="00B95B7B">
        <w:rPr>
          <w:noProof/>
          <w:sz w:val="60"/>
          <w:szCs w:val="60"/>
        </w:rPr>
        <w:t>Containrar och virtuella datorer</w:t>
      </w:r>
      <w:r w:rsidR="00464557" w:rsidRPr="00B95B7B">
        <w:rPr>
          <w:sz w:val="60"/>
          <w:szCs w:val="60"/>
        </w:rPr>
        <w:fldChar w:fldCharType="end"/>
      </w:r>
      <w:bookmarkEnd w:id="0"/>
    </w:p>
    <w:p w14:paraId="33120E31" w14:textId="57803B36" w:rsidR="00077D8F" w:rsidRPr="001B6416" w:rsidRDefault="00742E0E" w:rsidP="001B6416">
      <w:pPr>
        <w:pStyle w:val="FramsideText"/>
        <w:rPr>
          <w:i/>
          <w:sz w:val="36"/>
          <w:szCs w:val="36"/>
        </w:rPr>
      </w:pPr>
      <w:r>
        <w:rPr>
          <w:i/>
          <w:sz w:val="36"/>
          <w:szCs w:val="36"/>
        </w:rPr>
        <w:fldChar w:fldCharType="begin">
          <w:ffData>
            <w:name w:val="Text1"/>
            <w:enabled/>
            <w:calcOnExit w:val="0"/>
            <w:textInput>
              <w:default w:val="En jämförelse om användar område"/>
            </w:textInput>
          </w:ffData>
        </w:fldChar>
      </w:r>
      <w:bookmarkStart w:id="1" w:name="Text1"/>
      <w:r>
        <w:rPr>
          <w:i/>
          <w:sz w:val="36"/>
          <w:szCs w:val="36"/>
        </w:rPr>
        <w:instrText xml:space="preserve"> FORMTEXT </w:instrText>
      </w:r>
      <w:r>
        <w:rPr>
          <w:i/>
          <w:sz w:val="36"/>
          <w:szCs w:val="36"/>
        </w:rPr>
      </w:r>
      <w:r>
        <w:rPr>
          <w:i/>
          <w:sz w:val="36"/>
          <w:szCs w:val="36"/>
        </w:rPr>
        <w:fldChar w:fldCharType="separate"/>
      </w:r>
      <w:r>
        <w:rPr>
          <w:i/>
          <w:noProof/>
          <w:sz w:val="36"/>
          <w:szCs w:val="36"/>
        </w:rPr>
        <w:t>En jämförelse om användar område</w:t>
      </w:r>
      <w:r>
        <w:rPr>
          <w:i/>
          <w:sz w:val="36"/>
          <w:szCs w:val="36"/>
        </w:rPr>
        <w:fldChar w:fldCharType="end"/>
      </w:r>
      <w:bookmarkEnd w:id="1"/>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B95B7B" w14:paraId="38930FE3" w14:textId="77777777" w:rsidTr="00457107">
        <w:trPr>
          <w:trHeight w:val="3492"/>
        </w:trPr>
        <w:tc>
          <w:tcPr>
            <w:tcW w:w="3589" w:type="dxa"/>
            <w:shd w:val="clear" w:color="auto" w:fill="auto"/>
            <w:vAlign w:val="bottom"/>
          </w:tcPr>
          <w:bookmarkStart w:id="2" w:name="Text4"/>
          <w:p w14:paraId="56B73774" w14:textId="57F46264" w:rsidR="001361DC" w:rsidRPr="00B95B7B" w:rsidRDefault="008D5CF8" w:rsidP="00507C1B">
            <w:pPr>
              <w:pStyle w:val="Dokumentinfo"/>
              <w:framePr w:hSpace="0" w:wrap="auto" w:vAnchor="margin" w:hAnchor="text" w:xAlign="left" w:yAlign="inline"/>
            </w:pPr>
            <w:r w:rsidRPr="00B95B7B">
              <w:rPr>
                <w:i/>
              </w:rPr>
              <w:lastRenderedPageBreak/>
              <w:fldChar w:fldCharType="begin">
                <w:ffData>
                  <w:name w:val="Text4"/>
                  <w:enabled/>
                  <w:calcOnExit w:val="0"/>
                  <w:textInput>
                    <w:default w:val="Författare:"/>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Författare:</w:t>
            </w:r>
            <w:r w:rsidRPr="00B95B7B">
              <w:rPr>
                <w:i/>
              </w:rPr>
              <w:fldChar w:fldCharType="end"/>
            </w:r>
            <w:bookmarkEnd w:id="2"/>
            <w:r w:rsidR="001361DC" w:rsidRPr="00B95B7B">
              <w:rPr>
                <w:i/>
              </w:rPr>
              <w:t xml:space="preserve"> </w:t>
            </w:r>
            <w:r w:rsidR="00FE7A3F" w:rsidRPr="00B95B7B">
              <w:fldChar w:fldCharType="begin">
                <w:ffData>
                  <w:name w:val=""/>
                  <w:enabled/>
                  <w:calcOnExit w:val="0"/>
                  <w:textInput>
                    <w:default w:val="Samuel Berg"/>
                  </w:textInput>
                </w:ffData>
              </w:fldChar>
            </w:r>
            <w:r w:rsidR="00FE7A3F" w:rsidRPr="00B95B7B">
              <w:instrText xml:space="preserve"> FORMTEXT </w:instrText>
            </w:r>
            <w:r w:rsidR="00FE7A3F" w:rsidRPr="00B95B7B">
              <w:fldChar w:fldCharType="separate"/>
            </w:r>
            <w:r w:rsidR="00FE7A3F" w:rsidRPr="00B95B7B">
              <w:rPr>
                <w:noProof/>
              </w:rPr>
              <w:t>Samuel Berg</w:t>
            </w:r>
            <w:r w:rsidR="00FE7A3F" w:rsidRPr="00B95B7B">
              <w:fldChar w:fldCharType="end"/>
            </w:r>
          </w:p>
          <w:p w14:paraId="4DD74C2F" w14:textId="22D8E2DC" w:rsidR="00507C1B"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Termin:"/>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Termin:</w:t>
            </w:r>
            <w:r w:rsidRPr="00B95B7B">
              <w:rPr>
                <w:i/>
              </w:rPr>
              <w:fldChar w:fldCharType="end"/>
            </w:r>
            <w:r w:rsidR="001361DC" w:rsidRPr="00B95B7B">
              <w:rPr>
                <w:i/>
              </w:rPr>
              <w:t xml:space="preserve"> </w:t>
            </w:r>
            <w:r w:rsidR="00FE7A3F" w:rsidRPr="00B95B7B">
              <w:fldChar w:fldCharType="begin">
                <w:ffData>
                  <w:name w:val="Text5"/>
                  <w:enabled/>
                  <w:calcOnExit w:val="0"/>
                  <w:textInput>
                    <w:default w:val="Ht 23"/>
                  </w:textInput>
                </w:ffData>
              </w:fldChar>
            </w:r>
            <w:bookmarkStart w:id="3" w:name="Text5"/>
            <w:r w:rsidR="00FE7A3F" w:rsidRPr="00B95B7B">
              <w:instrText xml:space="preserve"> FORMTEXT </w:instrText>
            </w:r>
            <w:r w:rsidR="00FE7A3F" w:rsidRPr="00B95B7B">
              <w:fldChar w:fldCharType="separate"/>
            </w:r>
            <w:r w:rsidR="00FE7A3F" w:rsidRPr="00B95B7B">
              <w:rPr>
                <w:noProof/>
              </w:rPr>
              <w:t>Ht 23</w:t>
            </w:r>
            <w:r w:rsidR="00FE7A3F" w:rsidRPr="00B95B7B">
              <w:fldChar w:fldCharType="end"/>
            </w:r>
            <w:bookmarkEnd w:id="3"/>
          </w:p>
          <w:p w14:paraId="57928841" w14:textId="77777777" w:rsidR="00690B1D" w:rsidRPr="00B95B7B" w:rsidRDefault="00D43075" w:rsidP="00507C1B">
            <w:pPr>
              <w:pStyle w:val="Dokumentinfo"/>
              <w:framePr w:hSpace="0" w:wrap="auto" w:vAnchor="margin" w:hAnchor="text" w:xAlign="left" w:yAlign="inline"/>
            </w:pPr>
            <w:r w:rsidRPr="00B95B7B">
              <w:rPr>
                <w:i/>
              </w:rPr>
              <w:fldChar w:fldCharType="begin">
                <w:ffData>
                  <w:name w:val=""/>
                  <w:enabled/>
                  <w:calcOnExit w:val="0"/>
                  <w:textInput>
                    <w:default w:val="Kursnamn:"/>
                  </w:textInput>
                </w:ffData>
              </w:fldChar>
            </w:r>
            <w:r w:rsidRPr="00B95B7B">
              <w:rPr>
                <w:i/>
              </w:rPr>
              <w:instrText xml:space="preserve"> FORMTEXT </w:instrText>
            </w:r>
            <w:r w:rsidRPr="00B95B7B">
              <w:rPr>
                <w:i/>
              </w:rPr>
            </w:r>
            <w:r w:rsidRPr="00B95B7B">
              <w:rPr>
                <w:i/>
              </w:rPr>
              <w:fldChar w:fldCharType="separate"/>
            </w:r>
            <w:r w:rsidRPr="00B95B7B">
              <w:rPr>
                <w:i/>
                <w:noProof/>
              </w:rPr>
              <w:t>Kursnamn:</w:t>
            </w:r>
            <w:r w:rsidRPr="00B95B7B">
              <w:rPr>
                <w:i/>
              </w:rPr>
              <w:fldChar w:fldCharType="end"/>
            </w:r>
            <w:r w:rsidR="00690B1D" w:rsidRPr="00B95B7B">
              <w:rPr>
                <w:i/>
              </w:rPr>
              <w:t xml:space="preserve"> </w:t>
            </w:r>
            <w:r w:rsidR="00753BCA" w:rsidRPr="00B95B7B">
              <w:fldChar w:fldCharType="begin">
                <w:ffData>
                  <w:name w:val=""/>
                  <w:enabled/>
                  <w:calcOnExit w:val="0"/>
                  <w:textInput>
                    <w:default w:val="Teknisk kommunikation"/>
                  </w:textInput>
                </w:ffData>
              </w:fldChar>
            </w:r>
            <w:r w:rsidR="00753BCA" w:rsidRPr="00B95B7B">
              <w:instrText xml:space="preserve"> FORMTEXT </w:instrText>
            </w:r>
            <w:r w:rsidR="00753BCA" w:rsidRPr="00B95B7B">
              <w:fldChar w:fldCharType="separate"/>
            </w:r>
            <w:r w:rsidR="00753BCA" w:rsidRPr="00B95B7B">
              <w:rPr>
                <w:noProof/>
              </w:rPr>
              <w:t>Teknisk kommunikation</w:t>
            </w:r>
            <w:r w:rsidR="00753BCA" w:rsidRPr="00B95B7B">
              <w:fldChar w:fldCharType="end"/>
            </w:r>
          </w:p>
          <w:p w14:paraId="2B821602" w14:textId="77777777" w:rsidR="00391F0A"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Kurskod:"/>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Kurskod:</w:t>
            </w:r>
            <w:r w:rsidRPr="00B95B7B">
              <w:rPr>
                <w:i/>
              </w:rPr>
              <w:fldChar w:fldCharType="end"/>
            </w:r>
            <w:r w:rsidR="001361DC" w:rsidRPr="00B95B7B">
              <w:rPr>
                <w:i/>
              </w:rPr>
              <w:t xml:space="preserve"> </w:t>
            </w:r>
            <w:r w:rsidR="00753BCA" w:rsidRPr="00B95B7B">
              <w:fldChar w:fldCharType="begin">
                <w:ffData>
                  <w:name w:val=""/>
                  <w:enabled/>
                  <w:calcOnExit w:val="0"/>
                  <w:textInput>
                    <w:default w:val="1ZT010"/>
                  </w:textInput>
                </w:ffData>
              </w:fldChar>
            </w:r>
            <w:r w:rsidR="00753BCA" w:rsidRPr="00B95B7B">
              <w:instrText xml:space="preserve"> FORMTEXT </w:instrText>
            </w:r>
            <w:r w:rsidR="00753BCA" w:rsidRPr="00B95B7B">
              <w:fldChar w:fldCharType="separate"/>
            </w:r>
            <w:r w:rsidR="00753BCA" w:rsidRPr="00B95B7B">
              <w:rPr>
                <w:noProof/>
              </w:rPr>
              <w:t>1ZT010</w:t>
            </w:r>
            <w:r w:rsidR="00753BCA" w:rsidRPr="00B95B7B">
              <w:fldChar w:fldCharType="end"/>
            </w:r>
          </w:p>
        </w:tc>
      </w:tr>
    </w:tbl>
    <w:p w14:paraId="7CD5440A" w14:textId="14152D0B" w:rsidR="001B6416" w:rsidRPr="001B6416" w:rsidRDefault="00077D8F" w:rsidP="001B6416">
      <w:pPr>
        <w:pStyle w:val="Toc"/>
        <w:sectPr w:rsidR="001B6416" w:rsidRPr="001B6416"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sidRPr="00B95B7B">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51662E1B" w14:textId="69F1DA9B" w:rsidR="00F549C7" w:rsidRDefault="00F549C7" w:rsidP="0012144F">
      <w:pPr>
        <w:pStyle w:val="Toc"/>
      </w:pPr>
      <w:commentRangeStart w:id="4"/>
      <w:r w:rsidRPr="00B95B7B">
        <w:lastRenderedPageBreak/>
        <w:t>Sammandrag</w:t>
      </w:r>
      <w:commentRangeEnd w:id="4"/>
      <w:r w:rsidR="00454044">
        <w:rPr>
          <w:rStyle w:val="Kommentarsreferens"/>
        </w:rPr>
        <w:commentReference w:id="4"/>
      </w:r>
    </w:p>
    <w:p w14:paraId="68DFEB4D" w14:textId="77777777" w:rsidR="00BC4EB6" w:rsidRDefault="009A4320" w:rsidP="00BC4EB6">
      <w:pPr>
        <w:pStyle w:val="Brdtext"/>
      </w:pPr>
      <w:r w:rsidRPr="00B95B7B">
        <w:t xml:space="preserve">Syftet med </w:t>
      </w:r>
      <w:r w:rsidR="00C74E3B">
        <w:t>denna litteraturstudie</w:t>
      </w:r>
      <w:r w:rsidRPr="00B95B7B">
        <w:t xml:space="preserve"> är att få en bättre förståelse för vad olika virtuella tekniker har att ge och undersöka eventuella säkerhetsrisker</w:t>
      </w:r>
      <w:r w:rsidR="00C74E3B">
        <w:t xml:space="preserve"> samt</w:t>
      </w:r>
      <w:r w:rsidRPr="00B95B7B">
        <w:t xml:space="preserve"> </w:t>
      </w:r>
      <w:r w:rsidR="00C74E3B">
        <w:t xml:space="preserve">eventuella </w:t>
      </w:r>
      <w:r w:rsidRPr="00B95B7B">
        <w:t>för</w:t>
      </w:r>
      <w:r w:rsidR="00C74E3B">
        <w:t>-</w:t>
      </w:r>
      <w:r w:rsidRPr="00B95B7B">
        <w:t xml:space="preserve"> och nackdelar med respektive </w:t>
      </w:r>
      <w:r w:rsidR="00C74E3B">
        <w:t>teknologi</w:t>
      </w:r>
      <w:r w:rsidRPr="00B95B7B">
        <w:t xml:space="preserve">. </w:t>
      </w:r>
      <w:commentRangeStart w:id="5"/>
      <w:r w:rsidR="00C74E3B">
        <w:t>Detta ger de följande frågeställningarna att försöka besvaras i rapporten.</w:t>
      </w:r>
      <w:r w:rsidR="00BC4EB6">
        <w:t xml:space="preserve"> </w:t>
      </w:r>
    </w:p>
    <w:p w14:paraId="31DD2E29" w14:textId="1E4F7248" w:rsidR="009A4320" w:rsidRPr="00B95B7B" w:rsidRDefault="009A4320" w:rsidP="00BC4EB6">
      <w:pPr>
        <w:pStyle w:val="Brdtext"/>
      </w:pPr>
      <w:r w:rsidRPr="00B95B7B">
        <w:t>FS1:</w:t>
      </w:r>
      <w:r w:rsidR="001142A6">
        <w:t xml:space="preserve"> </w:t>
      </w:r>
      <w:r w:rsidRPr="00B95B7B">
        <w:t>Vilka för</w:t>
      </w:r>
      <w:r w:rsidR="00C74E3B">
        <w:t>-</w:t>
      </w:r>
      <w:r w:rsidRPr="00B95B7B">
        <w:t xml:space="preserve"> och nackdelar finns vid användning av containrar respektive VMs inom</w:t>
      </w:r>
      <w:r w:rsidR="001142A6">
        <w:t xml:space="preserve"> </w:t>
      </w:r>
      <w:r w:rsidRPr="00B95B7B">
        <w:t>mjukvaruutveckling</w:t>
      </w:r>
      <w:r>
        <w:t>?</w:t>
      </w:r>
    </w:p>
    <w:p w14:paraId="0D40BBB5" w14:textId="5725FE6C" w:rsidR="009A4320" w:rsidRPr="00B95B7B" w:rsidRDefault="009A4320" w:rsidP="009A4320">
      <w:pPr>
        <w:pStyle w:val="Brdtext"/>
      </w:pPr>
      <w:r w:rsidRPr="00B95B7B">
        <w:t>FS2:</w:t>
      </w:r>
      <w:r w:rsidR="001142A6">
        <w:t xml:space="preserve"> </w:t>
      </w:r>
      <w:r w:rsidRPr="00B95B7B">
        <w:t>Vilka säkerhetsrisker har tillkommit med containrar jämfört med VMs</w:t>
      </w:r>
      <w:r>
        <w:t>?</w:t>
      </w:r>
      <w:commentRangeEnd w:id="5"/>
      <w:r w:rsidR="001E478D">
        <w:rPr>
          <w:rStyle w:val="Kommentarsreferens"/>
        </w:rPr>
        <w:commentReference w:id="5"/>
      </w:r>
    </w:p>
    <w:p w14:paraId="11D5E8AC" w14:textId="76F2E11F" w:rsidR="009A4320" w:rsidRDefault="00C74E3B" w:rsidP="009A4320">
      <w:pPr>
        <w:pStyle w:val="Brdtext"/>
      </w:pPr>
      <w:r>
        <w:t>Alla källor</w:t>
      </w:r>
      <w:r w:rsidRPr="001E478D">
        <w:rPr>
          <w:strike/>
          <w:color w:val="FF0000"/>
        </w:rPr>
        <w:t>na</w:t>
      </w:r>
      <w:r>
        <w:t xml:space="preserve"> som använts i denna litteraturstudie är vetenskapligt granskade. </w:t>
      </w:r>
      <w:r w:rsidR="00BC4EB6">
        <w:t xml:space="preserve">En fördel för containrar är att de är portabla. En fördel för </w:t>
      </w:r>
      <w:commentRangeStart w:id="6"/>
      <w:r w:rsidR="00BC4EB6">
        <w:t>VMs</w:t>
      </w:r>
      <w:commentRangeEnd w:id="6"/>
      <w:r w:rsidR="001E478D">
        <w:rPr>
          <w:rStyle w:val="Kommentarsreferens"/>
        </w:rPr>
        <w:commentReference w:id="6"/>
      </w:r>
      <w:r w:rsidR="00BC4EB6">
        <w:t xml:space="preserve"> är att de är mer isolerade från värd-OS:et. I rapporten redovisas att det finns ingen självklart situation som kräver containrar eller VMs. Det som avgör är</w:t>
      </w:r>
      <w:r w:rsidR="001142A6">
        <w:t xml:space="preserve"> ändamålet</w:t>
      </w:r>
      <w:r w:rsidR="00BC4EB6">
        <w:t xml:space="preserve"> som</w:t>
      </w:r>
      <w:r w:rsidR="001142A6">
        <w:t xml:space="preserve"> användaren strävar efter. </w:t>
      </w:r>
      <w:r w:rsidR="003C15B1">
        <w:t>Då det gäller</w:t>
      </w:r>
      <w:commentRangeStart w:id="7"/>
      <w:r w:rsidR="001142A6">
        <w:t xml:space="preserve"> </w:t>
      </w:r>
      <w:commentRangeEnd w:id="7"/>
      <w:r w:rsidR="00A61891">
        <w:rPr>
          <w:rStyle w:val="Kommentarsreferens"/>
        </w:rPr>
        <w:commentReference w:id="7"/>
      </w:r>
      <w:r w:rsidR="001142A6">
        <w:t>tillkomna säkerhetsrisker så har containrar en större yta som kan bli attackerad i jämförelse med VMs</w:t>
      </w:r>
      <w:r w:rsidR="003C15B1">
        <w:t>.</w:t>
      </w:r>
    </w:p>
    <w:p w14:paraId="180167A0" w14:textId="77777777" w:rsidR="001142A6" w:rsidRDefault="001142A6" w:rsidP="009A4320">
      <w:pPr>
        <w:pStyle w:val="Brdtext"/>
      </w:pPr>
    </w:p>
    <w:p w14:paraId="0BADCFEF" w14:textId="2C9CF248" w:rsidR="00654576" w:rsidRPr="00654576" w:rsidRDefault="00654576" w:rsidP="00654576">
      <w:pPr>
        <w:pStyle w:val="Brdtext"/>
        <w:rPr>
          <w:lang w:val="en-GB"/>
        </w:rPr>
      </w:pPr>
      <w:r w:rsidRPr="00654576">
        <w:rPr>
          <w:lang w:val="en-GB"/>
        </w:rPr>
        <w:t xml:space="preserve">The purpose of this literature study is to gain a better understanding of what different virtual technologies have to offer and to investigate </w:t>
      </w:r>
      <w:r w:rsidR="008E65CC" w:rsidRPr="00654576">
        <w:rPr>
          <w:lang w:val="en-GB"/>
        </w:rPr>
        <w:t>security</w:t>
      </w:r>
      <w:r w:rsidRPr="00654576">
        <w:rPr>
          <w:lang w:val="en-GB"/>
        </w:rPr>
        <w:t xml:space="preserve"> risks as well as </w:t>
      </w:r>
      <w:r w:rsidR="008E65CC" w:rsidRPr="00654576">
        <w:rPr>
          <w:lang w:val="en-GB"/>
        </w:rPr>
        <w:t>pros</w:t>
      </w:r>
      <w:r w:rsidRPr="00654576">
        <w:rPr>
          <w:lang w:val="en-GB"/>
        </w:rPr>
        <w:t xml:space="preserve"> and cons of each technology. This gives the following questions to try to answer in the report.</w:t>
      </w:r>
    </w:p>
    <w:p w14:paraId="260EA88A" w14:textId="1BDE050D" w:rsidR="00654576" w:rsidRPr="00654576" w:rsidRDefault="00654576" w:rsidP="00654576">
      <w:pPr>
        <w:pStyle w:val="Brdtext"/>
        <w:rPr>
          <w:lang w:val="en-GB"/>
        </w:rPr>
      </w:pPr>
      <w:r>
        <w:rPr>
          <w:lang w:val="en-GB"/>
        </w:rPr>
        <w:t>RQ</w:t>
      </w:r>
      <w:r w:rsidRPr="00654576">
        <w:rPr>
          <w:lang w:val="en-GB"/>
        </w:rPr>
        <w:t>1: What are the pros and cons of using containers and VMs in software development?</w:t>
      </w:r>
    </w:p>
    <w:p w14:paraId="1B649020" w14:textId="1453F0EA" w:rsidR="00654576" w:rsidRPr="00654576" w:rsidRDefault="00654576" w:rsidP="00654576">
      <w:pPr>
        <w:pStyle w:val="Brdtext"/>
        <w:rPr>
          <w:lang w:val="en-GB"/>
        </w:rPr>
      </w:pPr>
      <w:r>
        <w:rPr>
          <w:lang w:val="en-GB"/>
        </w:rPr>
        <w:t>RQ</w:t>
      </w:r>
      <w:r w:rsidRPr="00654576">
        <w:rPr>
          <w:lang w:val="en-GB"/>
        </w:rPr>
        <w:t xml:space="preserve">2: What security risks have </w:t>
      </w:r>
      <w:r w:rsidR="008E65CC">
        <w:rPr>
          <w:lang w:val="en-GB"/>
        </w:rPr>
        <w:t>appeared</w:t>
      </w:r>
      <w:r w:rsidRPr="00654576">
        <w:rPr>
          <w:lang w:val="en-GB"/>
        </w:rPr>
        <w:t xml:space="preserve"> with containers compared to VMs?</w:t>
      </w:r>
    </w:p>
    <w:p w14:paraId="42FC9754" w14:textId="1660AE30" w:rsidR="009A4320" w:rsidRDefault="00654576" w:rsidP="00654576">
      <w:pPr>
        <w:pStyle w:val="Brdtext"/>
        <w:rPr>
          <w:lang w:val="en-GB"/>
        </w:rPr>
      </w:pPr>
      <w:r w:rsidRPr="00654576">
        <w:rPr>
          <w:lang w:val="en-GB"/>
        </w:rPr>
        <w:t>All the sources used in this literature study are scientifically reviewed. One advantage of containers is that they are portable. One advantage of VMs is that they are more isolated from the host OS. The report states that there is no obvious situation that requires containers or VMs. What determines is the purpose that the user strives for. When it comes to added security risks, containers have a larger surface that c</w:t>
      </w:r>
      <w:r w:rsidR="008E65CC">
        <w:rPr>
          <w:lang w:val="en-GB"/>
        </w:rPr>
        <w:t>ould</w:t>
      </w:r>
      <w:r w:rsidRPr="00654576">
        <w:rPr>
          <w:lang w:val="en-GB"/>
        </w:rPr>
        <w:t xml:space="preserve"> be attacked compared to VMs. It is important to note that not all pros and cons are covered in this literature review. Nor are all added security risks with containers compared to VMs discussed, but only what the reported sources have dealt with.</w:t>
      </w:r>
    </w:p>
    <w:p w14:paraId="4C7233F2" w14:textId="77777777" w:rsidR="00654576" w:rsidRPr="001E478D" w:rsidRDefault="00654576" w:rsidP="00654576">
      <w:pPr>
        <w:pStyle w:val="Brdtext"/>
        <w:rPr>
          <w:lang w:val="en-US"/>
        </w:rPr>
      </w:pPr>
    </w:p>
    <w:p w14:paraId="580392F4" w14:textId="77777777" w:rsidR="0012144F" w:rsidRPr="00B95B7B" w:rsidRDefault="0012144F" w:rsidP="0012144F">
      <w:pPr>
        <w:pStyle w:val="Toc"/>
      </w:pPr>
      <w:r w:rsidRPr="00B95B7B">
        <w:t>Nyckelord</w:t>
      </w:r>
    </w:p>
    <w:p w14:paraId="1C298FFB" w14:textId="3B3E6AE5" w:rsidR="0012144F" w:rsidRPr="00B95B7B" w:rsidRDefault="00464557" w:rsidP="0012144F">
      <w:pPr>
        <w:pStyle w:val="Brdtext"/>
      </w:pPr>
      <w:r w:rsidRPr="00B95B7B">
        <w:fldChar w:fldCharType="begin">
          <w:ffData>
            <w:name w:val=""/>
            <w:enabled/>
            <w:calcOnExit w:val="0"/>
            <w:textInput>
              <w:default w:val="Docker, Containrar, VMs, Virtuella datorer, Virtuella maskiner"/>
            </w:textInput>
          </w:ffData>
        </w:fldChar>
      </w:r>
      <w:r w:rsidRPr="00B95B7B">
        <w:instrText xml:space="preserve"> FORMTEXT </w:instrText>
      </w:r>
      <w:r w:rsidRPr="00B95B7B">
        <w:fldChar w:fldCharType="separate"/>
      </w:r>
      <w:r w:rsidRPr="00B95B7B">
        <w:rPr>
          <w:noProof/>
        </w:rPr>
        <w:t>Docker, Containrar, VMs, Virtuella datorer, Virtuella maskiner</w:t>
      </w:r>
      <w:r w:rsidRPr="00B95B7B">
        <w:fldChar w:fldCharType="end"/>
      </w:r>
    </w:p>
    <w:p w14:paraId="018554E6" w14:textId="77777777" w:rsidR="0012144F" w:rsidRPr="00B95B7B" w:rsidRDefault="0012144F" w:rsidP="0012144F">
      <w:pPr>
        <w:pStyle w:val="Brdtext"/>
      </w:pPr>
    </w:p>
    <w:p w14:paraId="73169E52" w14:textId="77777777" w:rsidR="00BE7C12" w:rsidRPr="00B95B7B" w:rsidRDefault="00BE7C12" w:rsidP="00BE7C12">
      <w:pPr>
        <w:pStyle w:val="Toc"/>
      </w:pPr>
      <w:r w:rsidRPr="00B95B7B">
        <w:br w:type="page"/>
      </w:r>
    </w:p>
    <w:p w14:paraId="45C4946B" w14:textId="77777777" w:rsidR="004E50FE" w:rsidRPr="00B95B7B" w:rsidRDefault="00442F63" w:rsidP="00442F63">
      <w:pPr>
        <w:pStyle w:val="Toc"/>
      </w:pPr>
      <w:r w:rsidRPr="00B95B7B">
        <w:lastRenderedPageBreak/>
        <w:t>Innehåll</w:t>
      </w:r>
    </w:p>
    <w:p w14:paraId="53F9D68B" w14:textId="600085A8" w:rsidR="003C15B1" w:rsidRDefault="008D5CF8">
      <w:pPr>
        <w:pStyle w:val="Innehll1"/>
        <w:rPr>
          <w:rFonts w:asciiTheme="minorHAnsi" w:eastAsiaTheme="minorEastAsia" w:hAnsiTheme="minorHAnsi" w:cstheme="minorBidi"/>
          <w:b w:val="0"/>
          <w:noProof/>
          <w:kern w:val="2"/>
          <w:sz w:val="22"/>
          <w:szCs w:val="22"/>
          <w14:ligatures w14:val="standardContextual"/>
        </w:rPr>
      </w:pPr>
      <w:r w:rsidRPr="00B95B7B">
        <w:fldChar w:fldCharType="begin"/>
      </w:r>
      <w:r w:rsidR="00555DEF" w:rsidRPr="00B95B7B">
        <w:instrText xml:space="preserve"> TOC \o "1-3</w:instrText>
      </w:r>
      <w:r w:rsidR="00F355A0" w:rsidRPr="00B95B7B">
        <w:instrText xml:space="preserve">" \u </w:instrText>
      </w:r>
      <w:r w:rsidRPr="00B95B7B">
        <w:fldChar w:fldCharType="separate"/>
      </w:r>
      <w:r w:rsidR="003C15B1">
        <w:rPr>
          <w:noProof/>
        </w:rPr>
        <w:t>1 Inledning</w:t>
      </w:r>
      <w:r w:rsidR="003C15B1">
        <w:rPr>
          <w:noProof/>
        </w:rPr>
        <w:tab/>
      </w:r>
      <w:r w:rsidR="003C15B1">
        <w:rPr>
          <w:noProof/>
        </w:rPr>
        <w:fldChar w:fldCharType="begin"/>
      </w:r>
      <w:r w:rsidR="003C15B1">
        <w:rPr>
          <w:noProof/>
        </w:rPr>
        <w:instrText xml:space="preserve"> PAGEREF _Toc154679077 \h </w:instrText>
      </w:r>
      <w:r w:rsidR="003C15B1">
        <w:rPr>
          <w:noProof/>
        </w:rPr>
      </w:r>
      <w:r w:rsidR="003C15B1">
        <w:rPr>
          <w:noProof/>
        </w:rPr>
        <w:fldChar w:fldCharType="separate"/>
      </w:r>
      <w:r w:rsidR="003C15B1">
        <w:rPr>
          <w:noProof/>
        </w:rPr>
        <w:t>I</w:t>
      </w:r>
      <w:r w:rsidR="003C15B1">
        <w:rPr>
          <w:noProof/>
        </w:rPr>
        <w:fldChar w:fldCharType="end"/>
      </w:r>
    </w:p>
    <w:p w14:paraId="32A885D0" w14:textId="4F540C3A" w:rsidR="003C15B1" w:rsidRDefault="003C15B1">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1.1 Syfte och frågeställningar</w:t>
      </w:r>
      <w:r>
        <w:rPr>
          <w:noProof/>
        </w:rPr>
        <w:tab/>
      </w:r>
      <w:r>
        <w:rPr>
          <w:noProof/>
        </w:rPr>
        <w:fldChar w:fldCharType="begin"/>
      </w:r>
      <w:r>
        <w:rPr>
          <w:noProof/>
        </w:rPr>
        <w:instrText xml:space="preserve"> PAGEREF _Toc154679078 \h </w:instrText>
      </w:r>
      <w:r>
        <w:rPr>
          <w:noProof/>
        </w:rPr>
      </w:r>
      <w:r>
        <w:rPr>
          <w:noProof/>
        </w:rPr>
        <w:fldChar w:fldCharType="separate"/>
      </w:r>
      <w:r>
        <w:rPr>
          <w:noProof/>
        </w:rPr>
        <w:t>I</w:t>
      </w:r>
      <w:r>
        <w:rPr>
          <w:noProof/>
        </w:rPr>
        <w:fldChar w:fldCharType="end"/>
      </w:r>
    </w:p>
    <w:p w14:paraId="062244F2" w14:textId="14B6E11B" w:rsidR="003C15B1" w:rsidRDefault="003C15B1">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1.2 Metod och material</w:t>
      </w:r>
      <w:r>
        <w:rPr>
          <w:noProof/>
        </w:rPr>
        <w:tab/>
      </w:r>
      <w:r>
        <w:rPr>
          <w:noProof/>
        </w:rPr>
        <w:fldChar w:fldCharType="begin"/>
      </w:r>
      <w:r>
        <w:rPr>
          <w:noProof/>
        </w:rPr>
        <w:instrText xml:space="preserve"> PAGEREF _Toc154679079 \h </w:instrText>
      </w:r>
      <w:r>
        <w:rPr>
          <w:noProof/>
        </w:rPr>
      </w:r>
      <w:r>
        <w:rPr>
          <w:noProof/>
        </w:rPr>
        <w:fldChar w:fldCharType="separate"/>
      </w:r>
      <w:r>
        <w:rPr>
          <w:noProof/>
        </w:rPr>
        <w:t>I</w:t>
      </w:r>
      <w:r>
        <w:rPr>
          <w:noProof/>
        </w:rPr>
        <w:fldChar w:fldCharType="end"/>
      </w:r>
    </w:p>
    <w:p w14:paraId="6BBBBD38" w14:textId="59A09772" w:rsidR="003C15B1" w:rsidRDefault="003C15B1">
      <w:pPr>
        <w:pStyle w:val="Innehll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_Toc154679080 \h </w:instrText>
      </w:r>
      <w:r>
        <w:rPr>
          <w:noProof/>
        </w:rPr>
      </w:r>
      <w:r>
        <w:rPr>
          <w:noProof/>
        </w:rPr>
        <w:fldChar w:fldCharType="separate"/>
      </w:r>
      <w:r>
        <w:rPr>
          <w:noProof/>
        </w:rPr>
        <w:t>II</w:t>
      </w:r>
      <w:r>
        <w:rPr>
          <w:noProof/>
        </w:rPr>
        <w:fldChar w:fldCharType="end"/>
      </w:r>
    </w:p>
    <w:p w14:paraId="1C570E39" w14:textId="0026431F" w:rsidR="003C15B1" w:rsidRDefault="003C15B1">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2.1 Vilka för- och nackdelar finns vid användning av containrar respektive VMs?</w:t>
      </w:r>
      <w:r>
        <w:rPr>
          <w:noProof/>
        </w:rPr>
        <w:tab/>
      </w:r>
      <w:r>
        <w:rPr>
          <w:noProof/>
        </w:rPr>
        <w:fldChar w:fldCharType="begin"/>
      </w:r>
      <w:r>
        <w:rPr>
          <w:noProof/>
        </w:rPr>
        <w:instrText xml:space="preserve"> PAGEREF _Toc154679081 \h </w:instrText>
      </w:r>
      <w:r>
        <w:rPr>
          <w:noProof/>
        </w:rPr>
      </w:r>
      <w:r>
        <w:rPr>
          <w:noProof/>
        </w:rPr>
        <w:fldChar w:fldCharType="separate"/>
      </w:r>
      <w:r>
        <w:rPr>
          <w:noProof/>
        </w:rPr>
        <w:t>II</w:t>
      </w:r>
      <w:r>
        <w:rPr>
          <w:noProof/>
        </w:rPr>
        <w:fldChar w:fldCharType="end"/>
      </w:r>
    </w:p>
    <w:p w14:paraId="52C9645E" w14:textId="14DA8AC6" w:rsidR="003C15B1" w:rsidRDefault="003C15B1">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2.2 Vilka säkerhetsrisker har tillkommit?</w:t>
      </w:r>
      <w:r>
        <w:rPr>
          <w:noProof/>
        </w:rPr>
        <w:tab/>
      </w:r>
      <w:r>
        <w:rPr>
          <w:noProof/>
        </w:rPr>
        <w:fldChar w:fldCharType="begin"/>
      </w:r>
      <w:r>
        <w:rPr>
          <w:noProof/>
        </w:rPr>
        <w:instrText xml:space="preserve"> PAGEREF _Toc154679082 \h </w:instrText>
      </w:r>
      <w:r>
        <w:rPr>
          <w:noProof/>
        </w:rPr>
      </w:r>
      <w:r>
        <w:rPr>
          <w:noProof/>
        </w:rPr>
        <w:fldChar w:fldCharType="separate"/>
      </w:r>
      <w:r>
        <w:rPr>
          <w:noProof/>
        </w:rPr>
        <w:t>III</w:t>
      </w:r>
      <w:r>
        <w:rPr>
          <w:noProof/>
        </w:rPr>
        <w:fldChar w:fldCharType="end"/>
      </w:r>
    </w:p>
    <w:p w14:paraId="131C44D1" w14:textId="3663C91D" w:rsidR="003C15B1" w:rsidRDefault="003C15B1">
      <w:pPr>
        <w:pStyle w:val="Innehll1"/>
        <w:rPr>
          <w:rFonts w:asciiTheme="minorHAnsi" w:eastAsiaTheme="minorEastAsia" w:hAnsiTheme="minorHAnsi" w:cstheme="minorBidi"/>
          <w:b w:val="0"/>
          <w:noProof/>
          <w:kern w:val="2"/>
          <w:sz w:val="22"/>
          <w:szCs w:val="22"/>
          <w14:ligatures w14:val="standardContextual"/>
        </w:rPr>
      </w:pPr>
      <w:r>
        <w:rPr>
          <w:noProof/>
        </w:rPr>
        <w:t>3 Diskussion och slutsatser</w:t>
      </w:r>
      <w:r>
        <w:rPr>
          <w:noProof/>
        </w:rPr>
        <w:tab/>
      </w:r>
      <w:r>
        <w:rPr>
          <w:noProof/>
        </w:rPr>
        <w:fldChar w:fldCharType="begin"/>
      </w:r>
      <w:r>
        <w:rPr>
          <w:noProof/>
        </w:rPr>
        <w:instrText xml:space="preserve"> PAGEREF _Toc154679083 \h </w:instrText>
      </w:r>
      <w:r>
        <w:rPr>
          <w:noProof/>
        </w:rPr>
      </w:r>
      <w:r>
        <w:rPr>
          <w:noProof/>
        </w:rPr>
        <w:fldChar w:fldCharType="separate"/>
      </w:r>
      <w:r>
        <w:rPr>
          <w:noProof/>
        </w:rPr>
        <w:t>III</w:t>
      </w:r>
      <w:r>
        <w:rPr>
          <w:noProof/>
        </w:rPr>
        <w:fldChar w:fldCharType="end"/>
      </w:r>
    </w:p>
    <w:p w14:paraId="3E88B129" w14:textId="511D15DD" w:rsidR="003C15B1" w:rsidRDefault="003C15B1">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3.1 Diskussion</w:t>
      </w:r>
      <w:r>
        <w:rPr>
          <w:noProof/>
        </w:rPr>
        <w:tab/>
      </w:r>
      <w:r>
        <w:rPr>
          <w:noProof/>
        </w:rPr>
        <w:fldChar w:fldCharType="begin"/>
      </w:r>
      <w:r>
        <w:rPr>
          <w:noProof/>
        </w:rPr>
        <w:instrText xml:space="preserve"> PAGEREF _Toc154679084 \h </w:instrText>
      </w:r>
      <w:r>
        <w:rPr>
          <w:noProof/>
        </w:rPr>
      </w:r>
      <w:r>
        <w:rPr>
          <w:noProof/>
        </w:rPr>
        <w:fldChar w:fldCharType="separate"/>
      </w:r>
      <w:r>
        <w:rPr>
          <w:noProof/>
        </w:rPr>
        <w:t>IV</w:t>
      </w:r>
      <w:r>
        <w:rPr>
          <w:noProof/>
        </w:rPr>
        <w:fldChar w:fldCharType="end"/>
      </w:r>
    </w:p>
    <w:p w14:paraId="1D014451" w14:textId="4ABB8B13" w:rsidR="003C15B1" w:rsidRDefault="003C15B1">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3.2 Slutsatser</w:t>
      </w:r>
      <w:r>
        <w:rPr>
          <w:noProof/>
        </w:rPr>
        <w:tab/>
      </w:r>
      <w:r>
        <w:rPr>
          <w:noProof/>
        </w:rPr>
        <w:fldChar w:fldCharType="begin"/>
      </w:r>
      <w:r>
        <w:rPr>
          <w:noProof/>
        </w:rPr>
        <w:instrText xml:space="preserve"> PAGEREF _Toc154679085 \h </w:instrText>
      </w:r>
      <w:r>
        <w:rPr>
          <w:noProof/>
        </w:rPr>
      </w:r>
      <w:r>
        <w:rPr>
          <w:noProof/>
        </w:rPr>
        <w:fldChar w:fldCharType="separate"/>
      </w:r>
      <w:r>
        <w:rPr>
          <w:noProof/>
        </w:rPr>
        <w:t>IV</w:t>
      </w:r>
      <w:r>
        <w:rPr>
          <w:noProof/>
        </w:rPr>
        <w:fldChar w:fldCharType="end"/>
      </w:r>
    </w:p>
    <w:p w14:paraId="54A6A9C5" w14:textId="25324069" w:rsidR="003C15B1" w:rsidRDefault="003C15B1">
      <w:pPr>
        <w:pStyle w:val="Innehll1"/>
        <w:rPr>
          <w:rFonts w:asciiTheme="minorHAnsi" w:eastAsiaTheme="minorEastAsia" w:hAnsiTheme="minorHAnsi" w:cstheme="minorBidi"/>
          <w:b w:val="0"/>
          <w:noProof/>
          <w:kern w:val="2"/>
          <w:sz w:val="22"/>
          <w:szCs w:val="22"/>
          <w14:ligatures w14:val="standardContextual"/>
        </w:rPr>
      </w:pPr>
      <w:r w:rsidRPr="0073665E">
        <w:rPr>
          <w:noProof/>
          <w:lang w:val="en-US"/>
        </w:rPr>
        <w:t>Referenser</w:t>
      </w:r>
      <w:r>
        <w:rPr>
          <w:noProof/>
        </w:rPr>
        <w:tab/>
      </w:r>
      <w:r>
        <w:rPr>
          <w:noProof/>
        </w:rPr>
        <w:fldChar w:fldCharType="begin"/>
      </w:r>
      <w:r>
        <w:rPr>
          <w:noProof/>
        </w:rPr>
        <w:instrText xml:space="preserve"> PAGEREF _Toc154679086 \h </w:instrText>
      </w:r>
      <w:r>
        <w:rPr>
          <w:noProof/>
        </w:rPr>
      </w:r>
      <w:r>
        <w:rPr>
          <w:noProof/>
        </w:rPr>
        <w:fldChar w:fldCharType="separate"/>
      </w:r>
      <w:r>
        <w:rPr>
          <w:noProof/>
        </w:rPr>
        <w:t>V</w:t>
      </w:r>
      <w:r>
        <w:rPr>
          <w:noProof/>
        </w:rPr>
        <w:fldChar w:fldCharType="end"/>
      </w:r>
    </w:p>
    <w:p w14:paraId="49ED0181" w14:textId="18CBDC4F" w:rsidR="001D5FFD" w:rsidRPr="00B95B7B" w:rsidRDefault="008D5CF8" w:rsidP="002A7CEC">
      <w:pPr>
        <w:pStyle w:val="Brdtext"/>
      </w:pPr>
      <w:r w:rsidRPr="00B95B7B">
        <w:fldChar w:fldCharType="end"/>
      </w:r>
    </w:p>
    <w:p w14:paraId="245F9705" w14:textId="77777777" w:rsidR="002A7CEC" w:rsidRPr="00B95B7B" w:rsidRDefault="002A7CEC" w:rsidP="002A7CEC">
      <w:pPr>
        <w:pStyle w:val="Brdtext"/>
        <w:sectPr w:rsidR="002A7CEC" w:rsidRPr="00B95B7B" w:rsidSect="001D5FFD">
          <w:headerReference w:type="default" r:id="rId19"/>
          <w:headerReference w:type="first" r:id="rId20"/>
          <w:footerReference w:type="first" r:id="rId21"/>
          <w:pgSz w:w="11906" w:h="16838" w:code="9"/>
          <w:pgMar w:top="1134" w:right="1701" w:bottom="1418" w:left="1701" w:header="624" w:footer="510" w:gutter="0"/>
          <w:pgNumType w:fmt="lowerRoman" w:start="1"/>
          <w:cols w:space="708"/>
          <w:titlePg/>
          <w:docGrid w:linePitch="360"/>
        </w:sectPr>
      </w:pPr>
    </w:p>
    <w:p w14:paraId="0231568A" w14:textId="190AEABC" w:rsidR="00AB7FEC" w:rsidRPr="00B95B7B" w:rsidRDefault="00077D8F" w:rsidP="00077D8F">
      <w:pPr>
        <w:pStyle w:val="Rubrik1"/>
      </w:pPr>
      <w:bookmarkStart w:id="8" w:name="_Toc154679077"/>
      <w:r w:rsidRPr="00B95B7B">
        <w:lastRenderedPageBreak/>
        <w:t>Inledning</w:t>
      </w:r>
      <w:bookmarkEnd w:id="8"/>
    </w:p>
    <w:p w14:paraId="371D6318" w14:textId="06B7D2E8" w:rsidR="00A04542" w:rsidRPr="00A92EE4" w:rsidRDefault="009D2809" w:rsidP="00C73BD1">
      <w:pPr>
        <w:pStyle w:val="Brdtext"/>
      </w:pPr>
      <w:r w:rsidRPr="00B95B7B">
        <w:t xml:space="preserve">Mjukvaruutvecklare är </w:t>
      </w:r>
      <w:r w:rsidR="00691BBD" w:rsidRPr="00B95B7B">
        <w:t>in</w:t>
      </w:r>
      <w:r w:rsidR="00ED0259" w:rsidRPr="00B95B7B">
        <w:t>tres</w:t>
      </w:r>
      <w:r w:rsidR="00021B30" w:rsidRPr="00B95B7B">
        <w:t>s</w:t>
      </w:r>
      <w:r w:rsidR="00ED0259" w:rsidRPr="00B95B7B">
        <w:t xml:space="preserve">erade </w:t>
      </w:r>
      <w:r w:rsidR="004527EF" w:rsidRPr="00B95B7B">
        <w:t>av att förbättra</w:t>
      </w:r>
      <w:r w:rsidR="000B3E0E" w:rsidRPr="00B95B7B">
        <w:t xml:space="preserve"> och </w:t>
      </w:r>
      <w:r w:rsidR="00A80733" w:rsidRPr="00B95B7B">
        <w:t>utveckla både</w:t>
      </w:r>
      <w:r w:rsidR="00A45E08" w:rsidRPr="00B95B7B">
        <w:t xml:space="preserve"> </w:t>
      </w:r>
      <w:r w:rsidR="00A80733" w:rsidRPr="00B95B7B">
        <w:t>befintliga</w:t>
      </w:r>
      <w:r w:rsidR="00A45E08" w:rsidRPr="00B95B7B">
        <w:t xml:space="preserve"> och nya </w:t>
      </w:r>
      <w:r w:rsidR="004527EF" w:rsidRPr="00B95B7B">
        <w:t>verktyg</w:t>
      </w:r>
      <w:r w:rsidR="00B34BB4" w:rsidRPr="00B95B7B">
        <w:t xml:space="preserve">, </w:t>
      </w:r>
      <w:r w:rsidR="00C83066" w:rsidRPr="00B95B7B">
        <w:t>f</w:t>
      </w:r>
      <w:r w:rsidR="006F2AAE" w:rsidRPr="00B95B7B">
        <w:t xml:space="preserve">ör </w:t>
      </w:r>
      <w:r w:rsidR="001732FE" w:rsidRPr="00B95B7B">
        <w:t xml:space="preserve">att öka </w:t>
      </w:r>
      <w:r w:rsidR="006F2AAE" w:rsidRPr="00B95B7B">
        <w:t>pr</w:t>
      </w:r>
      <w:r w:rsidR="00835C81" w:rsidRPr="00B95B7B">
        <w:t>o</w:t>
      </w:r>
      <w:r w:rsidR="006F2AAE" w:rsidRPr="00B95B7B">
        <w:t>duktivitet</w:t>
      </w:r>
      <w:r w:rsidR="00862B2C" w:rsidRPr="00B95B7B">
        <w:t>en</w:t>
      </w:r>
      <w:r w:rsidR="00EF2E7F" w:rsidRPr="00B95B7B">
        <w:t xml:space="preserve"> samt</w:t>
      </w:r>
      <w:r w:rsidR="008E3A19" w:rsidRPr="00B95B7B">
        <w:t xml:space="preserve"> </w:t>
      </w:r>
      <w:r w:rsidR="0015186B" w:rsidRPr="00B95B7B">
        <w:t xml:space="preserve">förenkla </w:t>
      </w:r>
      <w:r w:rsidR="00D1654B" w:rsidRPr="00B95B7B">
        <w:t>arbetssituationen</w:t>
      </w:r>
      <w:r w:rsidR="00A80733" w:rsidRPr="00B95B7B">
        <w:t xml:space="preserve"> </w:t>
      </w:r>
      <w:r w:rsidR="00C73BD1" w:rsidRPr="00C73BD1">
        <w:t>vid</w:t>
      </w:r>
      <w:r w:rsidR="00C73BD1">
        <w:t xml:space="preserve"> </w:t>
      </w:r>
      <w:r w:rsidR="006B40CA" w:rsidRPr="00B95B7B">
        <w:t xml:space="preserve">de olika </w:t>
      </w:r>
      <w:r w:rsidR="00C73BD1">
        <w:t>programmerings</w:t>
      </w:r>
      <w:r w:rsidR="006B40CA" w:rsidRPr="00B95B7B">
        <w:t>procedurerna</w:t>
      </w:r>
      <w:r w:rsidR="00C73BD1">
        <w:t xml:space="preserve">. </w:t>
      </w:r>
      <w:commentRangeStart w:id="9"/>
      <w:r w:rsidR="00EF2E7F" w:rsidRPr="00B95B7B">
        <w:t>D</w:t>
      </w:r>
      <w:commentRangeEnd w:id="9"/>
      <w:r w:rsidR="00D219FD">
        <w:rPr>
          <w:rStyle w:val="Kommentarsreferens"/>
        </w:rPr>
        <w:commentReference w:id="9"/>
      </w:r>
      <w:r w:rsidR="00FD5F59" w:rsidRPr="00B95B7B">
        <w:t>enna litteraturstudie kommer a</w:t>
      </w:r>
      <w:r w:rsidR="00B53AE3" w:rsidRPr="00B95B7B">
        <w:t>tt</w:t>
      </w:r>
      <w:r w:rsidR="00FD5F59" w:rsidRPr="00B95B7B">
        <w:t xml:space="preserve"> </w:t>
      </w:r>
      <w:r w:rsidR="00EF2E7F" w:rsidRPr="00B95B7B">
        <w:t xml:space="preserve">undersöka </w:t>
      </w:r>
      <w:r w:rsidR="000B690F" w:rsidRPr="00B95B7B">
        <w:t xml:space="preserve">påverkan av </w:t>
      </w:r>
      <w:commentRangeStart w:id="10"/>
      <w:r w:rsidR="00DA2863" w:rsidRPr="00B95B7B">
        <w:rPr>
          <w:i/>
          <w:iCs/>
        </w:rPr>
        <w:t xml:space="preserve">containers </w:t>
      </w:r>
      <w:r w:rsidR="00DA2863" w:rsidRPr="00B95B7B">
        <w:t>(</w:t>
      </w:r>
      <w:r w:rsidR="00964F91" w:rsidRPr="00B95B7B">
        <w:t>c</w:t>
      </w:r>
      <w:r w:rsidR="005B5ED7" w:rsidRPr="00B95B7B">
        <w:t>ontainrar</w:t>
      </w:r>
      <w:r w:rsidR="00DA2863" w:rsidRPr="00B95B7B">
        <w:t>)</w:t>
      </w:r>
      <w:r w:rsidR="005B5ED7" w:rsidRPr="00B95B7B">
        <w:t xml:space="preserve"> </w:t>
      </w:r>
      <w:commentRangeEnd w:id="10"/>
      <w:r w:rsidR="00D45DF3">
        <w:rPr>
          <w:rStyle w:val="Kommentarsreferens"/>
        </w:rPr>
        <w:commentReference w:id="10"/>
      </w:r>
      <w:r w:rsidR="000B690F" w:rsidRPr="00B95B7B">
        <w:t xml:space="preserve">inom </w:t>
      </w:r>
      <w:r w:rsidR="000B690F" w:rsidRPr="00D219FD">
        <w:rPr>
          <w:highlight w:val="yellow"/>
        </w:rPr>
        <w:t>mjukvaruutvecklingsbranschen</w:t>
      </w:r>
      <w:r w:rsidR="00C73BD1">
        <w:t>.</w:t>
      </w:r>
      <w:r w:rsidR="00EF2E7F" w:rsidRPr="00B95B7B">
        <w:t xml:space="preserve"> </w:t>
      </w:r>
      <w:r w:rsidR="00C73BD1">
        <w:t xml:space="preserve">I </w:t>
      </w:r>
      <w:commentRangeStart w:id="11"/>
      <w:r w:rsidR="00EF2E7F" w:rsidRPr="00B95B7B">
        <w:t>jämför</w:t>
      </w:r>
      <w:r w:rsidR="00C73BD1">
        <w:t>else</w:t>
      </w:r>
      <w:commentRangeEnd w:id="11"/>
      <w:r w:rsidR="00D219FD">
        <w:rPr>
          <w:rStyle w:val="Kommentarsreferens"/>
        </w:rPr>
        <w:commentReference w:id="11"/>
      </w:r>
      <w:r w:rsidR="00EF2E7F" w:rsidRPr="00B95B7B">
        <w:t xml:space="preserve"> med virtuella </w:t>
      </w:r>
      <w:r w:rsidR="00EF2E7F" w:rsidRPr="00A92EE4">
        <w:t>dator</w:t>
      </w:r>
      <w:commentRangeStart w:id="12"/>
      <w:r w:rsidR="00EF2E7F" w:rsidRPr="00A92EE4">
        <w:t>er</w:t>
      </w:r>
      <w:r w:rsidR="00C73BD1">
        <w:t>s</w:t>
      </w:r>
      <w:r w:rsidR="00EF2E7F" w:rsidRPr="00A92EE4">
        <w:t xml:space="preserve"> </w:t>
      </w:r>
      <w:commentRangeEnd w:id="12"/>
      <w:r w:rsidR="00D219FD">
        <w:rPr>
          <w:rStyle w:val="Kommentarsreferens"/>
        </w:rPr>
        <w:commentReference w:id="12"/>
      </w:r>
      <w:r w:rsidR="00EF2E7F" w:rsidRPr="00A92EE4">
        <w:t>(VMs)</w:t>
      </w:r>
      <w:r w:rsidR="000B690F" w:rsidRPr="00A92EE4">
        <w:t>.</w:t>
      </w:r>
      <w:r w:rsidR="00CF363E" w:rsidRPr="00A92EE4">
        <w:t xml:space="preserve"> </w:t>
      </w:r>
      <w:r w:rsidR="0025431F" w:rsidRPr="00A92EE4">
        <w:t xml:space="preserve">Då man </w:t>
      </w:r>
      <w:r w:rsidR="00BD1022" w:rsidRPr="00A92EE4">
        <w:t>arbetar</w:t>
      </w:r>
      <w:r w:rsidR="0025431F" w:rsidRPr="00A92EE4">
        <w:t xml:space="preserve"> vid en </w:t>
      </w:r>
      <w:r w:rsidR="007511C7" w:rsidRPr="00A92EE4">
        <w:t>lokal enhet</w:t>
      </w:r>
      <w:r w:rsidR="00815AAA" w:rsidRPr="00A92EE4">
        <w:t>,</w:t>
      </w:r>
      <w:r w:rsidR="007511C7" w:rsidRPr="00A92EE4">
        <w:t xml:space="preserve"> </w:t>
      </w:r>
      <w:r w:rsidR="00BD1022" w:rsidRPr="00A92EE4">
        <w:t>exempelvis</w:t>
      </w:r>
      <w:r w:rsidR="007511C7" w:rsidRPr="00A92EE4">
        <w:t xml:space="preserve"> en </w:t>
      </w:r>
      <w:r w:rsidR="00041816" w:rsidRPr="00A92EE4">
        <w:t>dator</w:t>
      </w:r>
      <w:r w:rsidR="00815AAA" w:rsidRPr="00A92EE4">
        <w:t>,</w:t>
      </w:r>
      <w:r w:rsidR="00041816" w:rsidRPr="00A92EE4">
        <w:t xml:space="preserve"> </w:t>
      </w:r>
      <w:r w:rsidR="00BD1022" w:rsidRPr="00A92EE4">
        <w:t>använder</w:t>
      </w:r>
      <w:r w:rsidR="00041816" w:rsidRPr="00B95B7B">
        <w:t xml:space="preserve"> </w:t>
      </w:r>
      <w:r w:rsidR="00BD1022" w:rsidRPr="00B95B7B">
        <w:t>enheten</w:t>
      </w:r>
      <w:r w:rsidR="00041816" w:rsidRPr="00B95B7B">
        <w:t xml:space="preserve"> generellt </w:t>
      </w:r>
      <w:r w:rsidR="00BD1022" w:rsidRPr="00B95B7B">
        <w:t>endast</w:t>
      </w:r>
      <w:r w:rsidR="00041816" w:rsidRPr="00B95B7B">
        <w:t xml:space="preserve"> ett </w:t>
      </w:r>
      <w:r w:rsidR="00BD1022" w:rsidRPr="00B95B7B">
        <w:t>operativsystem</w:t>
      </w:r>
      <w:r w:rsidR="00EA4924" w:rsidRPr="00B95B7B">
        <w:t xml:space="preserve"> vilket i </w:t>
      </w:r>
      <w:r w:rsidR="00BD1022" w:rsidRPr="00B95B7B">
        <w:t>många</w:t>
      </w:r>
      <w:r w:rsidR="00EA4924" w:rsidRPr="00B95B7B">
        <w:t xml:space="preserve"> fall kan vara </w:t>
      </w:r>
      <w:r w:rsidR="00242282" w:rsidRPr="00B95B7B">
        <w:t>begränsande</w:t>
      </w:r>
      <w:r w:rsidR="00EA4924" w:rsidRPr="00B95B7B">
        <w:t xml:space="preserve"> vid </w:t>
      </w:r>
      <w:r w:rsidR="00242282" w:rsidRPr="00B95B7B">
        <w:t>programmering</w:t>
      </w:r>
      <w:r w:rsidR="00EA4924" w:rsidRPr="00B95B7B">
        <w:t xml:space="preserve">. </w:t>
      </w:r>
      <w:r w:rsidR="00EF2E7F" w:rsidRPr="00B95B7B">
        <w:t xml:space="preserve">Därför </w:t>
      </w:r>
      <w:r w:rsidR="00295EA1" w:rsidRPr="00B95B7B">
        <w:t xml:space="preserve">har virtuell teknik </w:t>
      </w:r>
      <w:r w:rsidR="00242282" w:rsidRPr="00B95B7B">
        <w:t>utvecklats</w:t>
      </w:r>
      <w:r w:rsidR="00EF2E7F" w:rsidRPr="00B95B7B">
        <w:t xml:space="preserve"> som </w:t>
      </w:r>
      <w:r w:rsidR="00566E6F" w:rsidRPr="00B95B7B">
        <w:t xml:space="preserve">ger </w:t>
      </w:r>
      <w:r w:rsidR="00242282" w:rsidRPr="00B95B7B">
        <w:t>användare</w:t>
      </w:r>
      <w:r w:rsidR="00242282" w:rsidRPr="00D219FD">
        <w:rPr>
          <w:strike/>
          <w:color w:val="FF0000"/>
        </w:rPr>
        <w:t>n</w:t>
      </w:r>
      <w:r w:rsidR="00566E6F" w:rsidRPr="00B95B7B">
        <w:t xml:space="preserve"> möjlighet att </w:t>
      </w:r>
      <w:r w:rsidR="00EF2E7F" w:rsidRPr="00B95B7B">
        <w:t xml:space="preserve">samtidigt </w:t>
      </w:r>
      <w:r w:rsidR="00253FB5" w:rsidRPr="00B95B7B">
        <w:t>köra flera olika operativsystem och applikationer</w:t>
      </w:r>
      <w:r w:rsidR="00EF2E7F" w:rsidRPr="00B95B7B">
        <w:t xml:space="preserve"> </w:t>
      </w:r>
      <w:r w:rsidR="00242282" w:rsidRPr="00B95B7B">
        <w:t>på</w:t>
      </w:r>
      <w:r w:rsidR="00253FB5" w:rsidRPr="00B95B7B">
        <w:t xml:space="preserve"> </w:t>
      </w:r>
      <w:r w:rsidR="00C737A8" w:rsidRPr="00B95B7B">
        <w:t>en enda fysisk enhet</w:t>
      </w:r>
      <w:r w:rsidR="00EF2E7F" w:rsidRPr="00B95B7B">
        <w:t>.</w:t>
      </w:r>
      <w:r w:rsidR="00D828A6" w:rsidRPr="00B95B7B">
        <w:t xml:space="preserve"> </w:t>
      </w:r>
      <w:r w:rsidR="00EF2E7F" w:rsidRPr="00B95B7B">
        <w:t>A</w:t>
      </w:r>
      <w:r w:rsidR="00D828A6" w:rsidRPr="00B95B7B">
        <w:t xml:space="preserve">rbetet </w:t>
      </w:r>
      <w:r w:rsidR="001D27FA" w:rsidRPr="00B95B7B">
        <w:t xml:space="preserve">kan då köras </w:t>
      </w:r>
      <w:r w:rsidR="008124BA" w:rsidRPr="00B95B7B">
        <w:t xml:space="preserve">på det </w:t>
      </w:r>
      <w:r w:rsidR="00B749FD" w:rsidRPr="00B95B7B">
        <w:t xml:space="preserve">så </w:t>
      </w:r>
      <w:r w:rsidR="00EF2E7F" w:rsidRPr="00B95B7B">
        <w:t>kallade</w:t>
      </w:r>
      <w:r w:rsidR="00B749FD" w:rsidRPr="00B95B7B">
        <w:t xml:space="preserve"> </w:t>
      </w:r>
      <w:r w:rsidR="008124BA" w:rsidRPr="00B95B7B">
        <w:t>gäst-</w:t>
      </w:r>
      <w:r w:rsidR="00B749FD" w:rsidRPr="00B95B7B">
        <w:t>operativsystem</w:t>
      </w:r>
      <w:r w:rsidR="008124BA" w:rsidRPr="00B95B7B">
        <w:t>et</w:t>
      </w:r>
      <w:r w:rsidR="00B749FD" w:rsidRPr="00B95B7B">
        <w:t xml:space="preserve"> (gäst-OS)</w:t>
      </w:r>
      <w:r w:rsidR="008124BA" w:rsidRPr="00B95B7B">
        <w:t xml:space="preserve"> </w:t>
      </w:r>
      <w:r w:rsidR="003025C8" w:rsidRPr="00B95B7B">
        <w:t>i stället</w:t>
      </w:r>
      <w:r w:rsidR="008124BA" w:rsidRPr="00B95B7B">
        <w:t xml:space="preserve"> för värd-</w:t>
      </w:r>
      <w:r w:rsidR="00B749FD" w:rsidRPr="00B95B7B">
        <w:t>operativsystem</w:t>
      </w:r>
      <w:r w:rsidR="008124BA" w:rsidRPr="00B95B7B">
        <w:t>et</w:t>
      </w:r>
      <w:r w:rsidR="00B749FD" w:rsidRPr="00B95B7B">
        <w:t xml:space="preserve"> (värd-OS</w:t>
      </w:r>
      <w:r w:rsidR="00A64562" w:rsidRPr="00B95B7B">
        <w:t>).</w:t>
      </w:r>
      <w:r w:rsidR="005B7B11" w:rsidRPr="00B95B7B">
        <w:t xml:space="preserve"> Värd-OS är det </w:t>
      </w:r>
      <w:r w:rsidR="00AC5783" w:rsidRPr="00B95B7B">
        <w:t>operativsystem</w:t>
      </w:r>
      <w:r w:rsidR="00923412" w:rsidRPr="00B95B7B">
        <w:t xml:space="preserve"> (OS)</w:t>
      </w:r>
      <w:r w:rsidR="00AC5783" w:rsidRPr="00B95B7B">
        <w:t xml:space="preserve"> </w:t>
      </w:r>
      <w:r w:rsidR="005B7B11" w:rsidRPr="00B95B7B">
        <w:t xml:space="preserve">som den </w:t>
      </w:r>
      <w:r w:rsidR="007C46BA" w:rsidRPr="00B95B7B">
        <w:t xml:space="preserve">fysiska enheten </w:t>
      </w:r>
      <w:r w:rsidR="007608B9" w:rsidRPr="00B95B7B">
        <w:t>använder.</w:t>
      </w:r>
      <w:r w:rsidR="001C54D1">
        <w:t xml:space="preserve"> I rapporten nämns även </w:t>
      </w:r>
      <w:commentRangeStart w:id="13"/>
      <w:r w:rsidR="00A92EE4" w:rsidRPr="00A92EE4">
        <w:rPr>
          <w:i/>
          <w:iCs/>
        </w:rPr>
        <w:t>image</w:t>
      </w:r>
      <w:r w:rsidR="00A92EE4">
        <w:t>:s</w:t>
      </w:r>
      <w:commentRangeEnd w:id="13"/>
      <w:r w:rsidR="00D219FD">
        <w:rPr>
          <w:rStyle w:val="Kommentarsreferens"/>
        </w:rPr>
        <w:commentReference w:id="13"/>
      </w:r>
      <w:r w:rsidR="00A92EE4">
        <w:t xml:space="preserve"> vilket i detta sammanhang syftar på en avbild av allt från en applikation till ett OS.</w:t>
      </w:r>
    </w:p>
    <w:p w14:paraId="4135CAA2" w14:textId="3A6C740A" w:rsidR="00E9537F" w:rsidRPr="00B95B7B" w:rsidRDefault="00936DFE" w:rsidP="00936DFE">
      <w:pPr>
        <w:ind w:firstLine="1304"/>
      </w:pPr>
      <w:r>
        <w:t>Inom mjukvaruteknik finns det flera olika virtualiseringsmetoder som delas in flera olika klasser. I denna litteraturstudie studeras två olika klasser. Den</w:t>
      </w:r>
      <w:r w:rsidR="000F41E7" w:rsidRPr="00B95B7B">
        <w:t xml:space="preserve"> först</w:t>
      </w:r>
      <w:r>
        <w:t>a klassen är</w:t>
      </w:r>
      <w:r w:rsidR="000F41E7" w:rsidRPr="00B95B7B">
        <w:t xml:space="preserve"> traditionell virtualisering</w:t>
      </w:r>
      <w:r w:rsidR="00C73BD1">
        <w:t>,</w:t>
      </w:r>
      <w:commentRangeStart w:id="14"/>
      <w:r>
        <w:t xml:space="preserve"> </w:t>
      </w:r>
      <w:commentRangeEnd w:id="14"/>
      <w:r w:rsidR="00F61970">
        <w:rPr>
          <w:rStyle w:val="Kommentarsreferens"/>
        </w:rPr>
        <w:commentReference w:id="14"/>
      </w:r>
      <w:r w:rsidR="000F41E7" w:rsidRPr="00B95B7B">
        <w:t>där en komplett virtuell maskin används</w:t>
      </w:r>
      <w:r>
        <w:t>.</w:t>
      </w:r>
      <w:r w:rsidR="000F41E7" w:rsidRPr="00B95B7B">
        <w:t xml:space="preserve"> </w:t>
      </w:r>
      <w:r>
        <w:t>Det innebär t</w:t>
      </w:r>
      <w:r w:rsidRPr="00B95B7B">
        <w:t>raditionell virtualisering</w:t>
      </w:r>
      <w:r w:rsidR="00C73BD1">
        <w:t xml:space="preserve"> med </w:t>
      </w:r>
      <w:r w:rsidR="000F41E7" w:rsidRPr="00B95B7B">
        <w:t>en komplett hårdvaruemulering</w:t>
      </w:r>
      <w:r>
        <w:t xml:space="preserve"> och</w:t>
      </w:r>
      <w:r w:rsidR="000F41E7" w:rsidRPr="00B95B7B">
        <w:t xml:space="preserve"> ovanpå detta</w:t>
      </w:r>
      <w:r w:rsidR="00C73BD1">
        <w:t xml:space="preserve"> finns </w:t>
      </w:r>
      <w:r w:rsidR="000F41E7" w:rsidRPr="00B95B7B">
        <w:t xml:space="preserve">ett komplett operativsystem installerat. Den andra klassen kallas </w:t>
      </w:r>
      <w:r w:rsidR="00815AAA" w:rsidRPr="00B95B7B">
        <w:rPr>
          <w:i/>
          <w:iCs/>
        </w:rPr>
        <w:t>containerization</w:t>
      </w:r>
      <w:r w:rsidR="00ED3D4D" w:rsidRPr="00B95B7B">
        <w:rPr>
          <w:i/>
          <w:iCs/>
        </w:rPr>
        <w:t xml:space="preserve"> </w:t>
      </w:r>
      <w:r w:rsidR="00ED3D4D" w:rsidRPr="00B95B7B">
        <w:t>(</w:t>
      </w:r>
      <w:commentRangeStart w:id="15"/>
      <w:r w:rsidR="00ED3D4D" w:rsidRPr="00B95B7B">
        <w:t>containerisera</w:t>
      </w:r>
      <w:commentRangeEnd w:id="15"/>
      <w:r w:rsidR="00F61970">
        <w:rPr>
          <w:rStyle w:val="Kommentarsreferens"/>
        </w:rPr>
        <w:commentReference w:id="15"/>
      </w:r>
      <w:r w:rsidR="00ED3D4D" w:rsidRPr="00B95B7B">
        <w:t>)</w:t>
      </w:r>
      <w:r w:rsidR="000F41E7" w:rsidRPr="00B95B7B">
        <w:t xml:space="preserve"> eller ofta </w:t>
      </w:r>
      <w:r w:rsidR="000F41E7" w:rsidRPr="00B95B7B">
        <w:rPr>
          <w:i/>
          <w:iCs/>
        </w:rPr>
        <w:t>Lightweight</w:t>
      </w:r>
      <w:r w:rsidR="00923412" w:rsidRPr="00B95B7B">
        <w:rPr>
          <w:i/>
          <w:iCs/>
        </w:rPr>
        <w:t>-</w:t>
      </w:r>
      <w:r w:rsidR="000F41E7" w:rsidRPr="00B95B7B">
        <w:rPr>
          <w:i/>
          <w:iCs/>
        </w:rPr>
        <w:t>Virtualization</w:t>
      </w:r>
      <w:r w:rsidR="00C24FD8" w:rsidRPr="00B95B7B">
        <w:t xml:space="preserve"> </w:t>
      </w:r>
      <w:r w:rsidR="000F41E7" w:rsidRPr="00B95B7B">
        <w:t>[</w:t>
      </w:r>
      <w:r w:rsidR="00684AC6" w:rsidRPr="00B95B7B">
        <w:t>1</w:t>
      </w:r>
      <w:r w:rsidR="000F41E7" w:rsidRPr="00B95B7B">
        <w:t>]</w:t>
      </w:r>
      <w:r w:rsidR="00C24FD8" w:rsidRPr="00B95B7B">
        <w:rPr>
          <w:i/>
          <w:iCs/>
        </w:rPr>
        <w:t>.</w:t>
      </w:r>
    </w:p>
    <w:p w14:paraId="04B5A9E0" w14:textId="77777777" w:rsidR="00655F64" w:rsidRPr="00B95B7B" w:rsidRDefault="00655F64" w:rsidP="00077D8F">
      <w:pPr>
        <w:pStyle w:val="Brdtext"/>
      </w:pPr>
    </w:p>
    <w:p w14:paraId="5CE9E85F" w14:textId="77777777" w:rsidR="00C33EDD" w:rsidRPr="00B95B7B" w:rsidRDefault="006A443F" w:rsidP="00C33EDD">
      <w:pPr>
        <w:pStyle w:val="Rubrik2"/>
      </w:pPr>
      <w:bookmarkStart w:id="16" w:name="_Toc154679078"/>
      <w:r w:rsidRPr="00B95B7B">
        <w:t>Syfte och frågeställningar</w:t>
      </w:r>
      <w:bookmarkEnd w:id="16"/>
    </w:p>
    <w:p w14:paraId="207262A1" w14:textId="0FE79CE5" w:rsidR="006D5CEC" w:rsidRPr="00B95B7B" w:rsidRDefault="00F13F78" w:rsidP="00B63537">
      <w:pPr>
        <w:pStyle w:val="Brdtext"/>
      </w:pPr>
      <w:r w:rsidRPr="00B95B7B">
        <w:t xml:space="preserve">I denna litteraturstudie kommer två olika typer av virtuell teknik att jämföras, </w:t>
      </w:r>
      <w:r w:rsidR="00A713F8" w:rsidRPr="00B95B7B">
        <w:t>containrar</w:t>
      </w:r>
      <w:r w:rsidRPr="00B95B7B">
        <w:t xml:space="preserve"> och VMs. </w:t>
      </w:r>
      <w:r w:rsidR="00815AAA" w:rsidRPr="00B95B7B">
        <w:t>D</w:t>
      </w:r>
      <w:r w:rsidRPr="00B95B7B">
        <w:t xml:space="preserve">essa två system </w:t>
      </w:r>
      <w:r w:rsidR="00EF2E7F" w:rsidRPr="00B95B7B">
        <w:t>har valts</w:t>
      </w:r>
      <w:r w:rsidR="0000597D">
        <w:t xml:space="preserve"> på grund av att de</w:t>
      </w:r>
      <w:r w:rsidRPr="00B95B7B">
        <w:t xml:space="preserve"> i nuläget</w:t>
      </w:r>
      <w:r w:rsidR="00A713F8" w:rsidRPr="00B95B7B">
        <w:t xml:space="preserve"> </w:t>
      </w:r>
      <w:r w:rsidR="00EF2E7F" w:rsidRPr="00B95B7B">
        <w:t>är</w:t>
      </w:r>
      <w:r w:rsidR="00A73116" w:rsidRPr="00B95B7B">
        <w:t xml:space="preserve"> </w:t>
      </w:r>
      <w:r w:rsidR="0000597D">
        <w:t xml:space="preserve">de mest välkända </w:t>
      </w:r>
      <w:r w:rsidR="004C030E">
        <w:t>och mest använda</w:t>
      </w:r>
      <w:r w:rsidRPr="00B95B7B">
        <w:t xml:space="preserve">. </w:t>
      </w:r>
      <w:r w:rsidR="00EF2E7F" w:rsidRPr="00B95B7B">
        <w:t>Syftet</w:t>
      </w:r>
      <w:r w:rsidRPr="00B95B7B">
        <w:t xml:space="preserve"> med studien är att få en bättre förståelse för </w:t>
      </w:r>
      <w:r w:rsidR="00C877D6" w:rsidRPr="00B95B7B">
        <w:t xml:space="preserve">vad olika </w:t>
      </w:r>
      <w:r w:rsidRPr="00B95B7B">
        <w:t>virtuell</w:t>
      </w:r>
      <w:r w:rsidR="00577EDB" w:rsidRPr="00B95B7B">
        <w:t>a</w:t>
      </w:r>
      <w:r w:rsidRPr="00B95B7B">
        <w:t xml:space="preserve"> teknik</w:t>
      </w:r>
      <w:r w:rsidR="00C877D6" w:rsidRPr="00B95B7B">
        <w:t>er har att g</w:t>
      </w:r>
      <w:r w:rsidR="009F66DD" w:rsidRPr="00B95B7B">
        <w:t>e</w:t>
      </w:r>
      <w:r w:rsidRPr="00B95B7B">
        <w:t xml:space="preserve"> och undersöka eventuella säkerhetsrisker. Det är även önskvärt att kunna undersöka skillnaderna mellan de två systemen </w:t>
      </w:r>
      <w:r w:rsidR="00F37BBB" w:rsidRPr="00B95B7B">
        <w:t>eftersom containrar och VMs blir mer och mer popu</w:t>
      </w:r>
      <w:r w:rsidR="00C73BD1">
        <w:t>lära.</w:t>
      </w:r>
      <w:r w:rsidR="00F37BBB" w:rsidRPr="00B95B7B">
        <w:t xml:space="preserve"> Det blir då relevant </w:t>
      </w:r>
      <w:r w:rsidRPr="00B95B7B">
        <w:t xml:space="preserve">att </w:t>
      </w:r>
      <w:r w:rsidR="00C73BD1">
        <w:t>få reda på</w:t>
      </w:r>
      <w:r w:rsidRPr="00B95B7B">
        <w:t xml:space="preserve"> för</w:t>
      </w:r>
      <w:r w:rsidR="00C74E3B">
        <w:t>-</w:t>
      </w:r>
      <w:r w:rsidRPr="00B95B7B">
        <w:t xml:space="preserve"> och nackdelar med respektive system.</w:t>
      </w:r>
      <w:r w:rsidR="009F66DD" w:rsidRPr="00B95B7B">
        <w:t xml:space="preserve"> </w:t>
      </w:r>
      <w:r w:rsidR="005C7771" w:rsidRPr="00B95B7B">
        <w:t>D</w:t>
      </w:r>
      <w:r w:rsidR="00B63537" w:rsidRPr="00B95B7B">
        <w:t>enna litteraturstudie kommer</w:t>
      </w:r>
      <w:r w:rsidR="005C7771" w:rsidRPr="00B95B7B">
        <w:t xml:space="preserve"> </w:t>
      </w:r>
      <w:r w:rsidR="00B63537" w:rsidRPr="00B95B7B">
        <w:t xml:space="preserve">att </w:t>
      </w:r>
      <w:r w:rsidR="00A91322" w:rsidRPr="00B95B7B">
        <w:t>fokusera</w:t>
      </w:r>
      <w:r w:rsidR="00B63537" w:rsidRPr="00B95B7B">
        <w:t xml:space="preserve"> på </w:t>
      </w:r>
      <w:r w:rsidR="00A91322" w:rsidRPr="00B95B7B">
        <w:t>följande</w:t>
      </w:r>
      <w:r w:rsidR="00B63537" w:rsidRPr="00B95B7B">
        <w:t xml:space="preserve"> frågeställningar:</w:t>
      </w:r>
    </w:p>
    <w:p w14:paraId="7DDEA206" w14:textId="77777777" w:rsidR="004B510F" w:rsidRPr="00B95B7B" w:rsidRDefault="004B510F" w:rsidP="004B510F">
      <w:pPr>
        <w:pStyle w:val="Brdtext"/>
        <w:ind w:left="1304" w:hanging="1304"/>
      </w:pPr>
    </w:p>
    <w:p w14:paraId="52D88C3D" w14:textId="2E61ABE4" w:rsidR="004172AF" w:rsidRPr="00B95B7B" w:rsidRDefault="004172AF" w:rsidP="004B510F">
      <w:pPr>
        <w:pStyle w:val="Brdtext"/>
        <w:ind w:left="1304" w:hanging="1304"/>
      </w:pPr>
      <w:r w:rsidRPr="00B95B7B">
        <w:t>FS1:</w:t>
      </w:r>
      <w:r w:rsidRPr="00B95B7B">
        <w:tab/>
        <w:t>V</w:t>
      </w:r>
      <w:r w:rsidR="005C7771" w:rsidRPr="00B95B7B">
        <w:t>ilka för</w:t>
      </w:r>
      <w:r w:rsidR="00C74E3B">
        <w:t>-</w:t>
      </w:r>
      <w:r w:rsidR="005C7771" w:rsidRPr="00B95B7B">
        <w:t xml:space="preserve"> och nackdelar</w:t>
      </w:r>
      <w:r w:rsidRPr="00B95B7B">
        <w:t xml:space="preserve"> </w:t>
      </w:r>
      <w:r w:rsidR="005C7771" w:rsidRPr="00B95B7B">
        <w:t xml:space="preserve">finns vid användning av </w:t>
      </w:r>
      <w:r w:rsidR="00714EFD" w:rsidRPr="00B95B7B">
        <w:t>containrar</w:t>
      </w:r>
      <w:r w:rsidRPr="00B95B7B">
        <w:t xml:space="preserve"> </w:t>
      </w:r>
      <w:r w:rsidR="005C7771" w:rsidRPr="00B95B7B">
        <w:t xml:space="preserve">respektive </w:t>
      </w:r>
      <w:r w:rsidRPr="00B95B7B">
        <w:t>VMs inom mjukvaruutveckling</w:t>
      </w:r>
      <w:r w:rsidR="009A4320">
        <w:t>?</w:t>
      </w:r>
    </w:p>
    <w:p w14:paraId="1F638BD7" w14:textId="77777777" w:rsidR="006E78D5" w:rsidRPr="00B95B7B" w:rsidRDefault="006E78D5" w:rsidP="004172AF">
      <w:pPr>
        <w:pStyle w:val="Brdtext"/>
      </w:pPr>
    </w:p>
    <w:p w14:paraId="5888E1B7" w14:textId="27C5E3E3" w:rsidR="004172AF" w:rsidRPr="00B95B7B" w:rsidRDefault="004172AF" w:rsidP="004172AF">
      <w:pPr>
        <w:pStyle w:val="Brdtext"/>
      </w:pPr>
      <w:r w:rsidRPr="00B95B7B">
        <w:t>FS2:</w:t>
      </w:r>
      <w:r w:rsidRPr="00B95B7B">
        <w:tab/>
        <w:t>Vilka säkerhetsrisker har tillkommit</w:t>
      </w:r>
      <w:r w:rsidR="00C73BD1">
        <w:t>?</w:t>
      </w:r>
    </w:p>
    <w:p w14:paraId="3B554F86" w14:textId="77777777" w:rsidR="004172AF" w:rsidRPr="00B95B7B" w:rsidRDefault="004172AF" w:rsidP="00912D68">
      <w:pPr>
        <w:pStyle w:val="Brdtext"/>
      </w:pPr>
    </w:p>
    <w:p w14:paraId="36DC4095" w14:textId="77777777" w:rsidR="00C33EDD" w:rsidRPr="00B95B7B" w:rsidRDefault="00C33EDD" w:rsidP="00C33EDD">
      <w:pPr>
        <w:pStyle w:val="Brdtext"/>
      </w:pPr>
    </w:p>
    <w:p w14:paraId="3AA65CCF" w14:textId="77777777" w:rsidR="00D208D5" w:rsidRPr="00B95B7B" w:rsidRDefault="00D208D5" w:rsidP="00D208D5">
      <w:pPr>
        <w:pStyle w:val="Rubrik2"/>
      </w:pPr>
      <w:bookmarkStart w:id="17" w:name="_Toc154679079"/>
      <w:r w:rsidRPr="00B95B7B">
        <w:t>Metod och material</w:t>
      </w:r>
      <w:bookmarkEnd w:id="17"/>
    </w:p>
    <w:p w14:paraId="48AED00E" w14:textId="3042802D" w:rsidR="005C7771" w:rsidRPr="00B95B7B" w:rsidRDefault="000A6E53" w:rsidP="00C33EDD">
      <w:pPr>
        <w:pStyle w:val="Brdtext"/>
      </w:pPr>
      <w:commentRangeStart w:id="18"/>
      <w:r w:rsidRPr="00B95B7B">
        <w:t>Denna rapport</w:t>
      </w:r>
      <w:r w:rsidR="005C7771" w:rsidRPr="00B95B7B">
        <w:t xml:space="preserve"> är en litteraturstudie</w:t>
      </w:r>
      <w:r w:rsidRPr="00B95B7B">
        <w:t>. Materialet utgörs av följande akademiska artiklar</w:t>
      </w:r>
      <w:r w:rsidR="005C7771" w:rsidRPr="00B95B7B">
        <w:t xml:space="preserve"> [</w:t>
      </w:r>
      <w:r w:rsidR="00321C71" w:rsidRPr="00B95B7B">
        <w:t>1–8</w:t>
      </w:r>
      <w:r w:rsidR="005C7771" w:rsidRPr="00B95B7B">
        <w:t>].</w:t>
      </w:r>
      <w:commentRangeEnd w:id="18"/>
      <w:r w:rsidR="00EA3F36">
        <w:rPr>
          <w:rStyle w:val="Kommentarsreferens"/>
        </w:rPr>
        <w:commentReference w:id="18"/>
      </w:r>
    </w:p>
    <w:p w14:paraId="059236AC" w14:textId="77777777" w:rsidR="00C33EDD" w:rsidRDefault="00C33EDD" w:rsidP="00C33EDD">
      <w:pPr>
        <w:pStyle w:val="Brdtext"/>
      </w:pPr>
    </w:p>
    <w:p w14:paraId="15BBE168" w14:textId="77777777" w:rsidR="00DF1EBF" w:rsidRDefault="00DF1EBF" w:rsidP="00C33EDD">
      <w:pPr>
        <w:pStyle w:val="Brdtext"/>
      </w:pPr>
    </w:p>
    <w:p w14:paraId="654C8BE3" w14:textId="0EE245E8" w:rsidR="00DF1EBF" w:rsidRDefault="00DF1EBF" w:rsidP="00C33EDD">
      <w:pPr>
        <w:pStyle w:val="Brdtext"/>
      </w:pPr>
      <w:r>
        <w:t>Hur sökte du för att hitta de svar du sökte?</w:t>
      </w:r>
    </w:p>
    <w:p w14:paraId="4234CEEA" w14:textId="2B2D2323" w:rsidR="00DF1EBF" w:rsidRDefault="00DF1EBF" w:rsidP="00C33EDD">
      <w:pPr>
        <w:pStyle w:val="Brdtext"/>
      </w:pPr>
      <w:r>
        <w:t>Förklara varför du är sker på att de artilkar du valt inte är riktiade, dvs är det en allmän tanke du fått fram eller har du bara läst artiklar från en typ av författare……</w:t>
      </w:r>
    </w:p>
    <w:p w14:paraId="716AA75B" w14:textId="77777777" w:rsidR="00DF1EBF" w:rsidRPr="00B95B7B" w:rsidRDefault="00DF1EBF" w:rsidP="00C33EDD">
      <w:pPr>
        <w:pStyle w:val="Brdtext"/>
      </w:pPr>
    </w:p>
    <w:p w14:paraId="5548157D" w14:textId="77777777" w:rsidR="00C33EDD" w:rsidRPr="00B95B7B" w:rsidRDefault="00C33EDD" w:rsidP="00C33EDD">
      <w:pPr>
        <w:pStyle w:val="Brdtext"/>
      </w:pPr>
    </w:p>
    <w:p w14:paraId="496D2E4E" w14:textId="77777777" w:rsidR="006F2665" w:rsidRPr="00B95B7B" w:rsidRDefault="006F2665" w:rsidP="00C33EDD">
      <w:pPr>
        <w:pStyle w:val="Brdtext"/>
      </w:pPr>
    </w:p>
    <w:p w14:paraId="7C9654A1" w14:textId="77777777" w:rsidR="006F2665" w:rsidRPr="00B95B7B" w:rsidRDefault="006F2665" w:rsidP="00C33EDD">
      <w:pPr>
        <w:pStyle w:val="Brdtext"/>
      </w:pPr>
    </w:p>
    <w:p w14:paraId="2E398CB7" w14:textId="77777777" w:rsidR="006F2665" w:rsidRPr="00B95B7B" w:rsidRDefault="006F2665" w:rsidP="00C33EDD">
      <w:pPr>
        <w:pStyle w:val="Brdtext"/>
      </w:pPr>
    </w:p>
    <w:p w14:paraId="70D8156E" w14:textId="77777777" w:rsidR="006F2665" w:rsidRPr="00B95B7B" w:rsidRDefault="006F2665" w:rsidP="00C33EDD">
      <w:pPr>
        <w:pStyle w:val="Brdtext"/>
      </w:pPr>
    </w:p>
    <w:p w14:paraId="2CBB0BB5" w14:textId="77777777" w:rsidR="006F2665" w:rsidRPr="00B95B7B" w:rsidRDefault="006F2665" w:rsidP="00C33EDD">
      <w:pPr>
        <w:pStyle w:val="Brdtext"/>
      </w:pPr>
    </w:p>
    <w:p w14:paraId="1EBCE437" w14:textId="77777777" w:rsidR="006F2665" w:rsidRPr="00B95B7B" w:rsidRDefault="006F2665" w:rsidP="00C33EDD">
      <w:pPr>
        <w:pStyle w:val="Brdtext"/>
      </w:pPr>
    </w:p>
    <w:p w14:paraId="4F8BD411" w14:textId="77777777" w:rsidR="006F2665" w:rsidRPr="00B95B7B" w:rsidRDefault="006F2665" w:rsidP="00C33EDD">
      <w:pPr>
        <w:pStyle w:val="Brdtext"/>
      </w:pPr>
    </w:p>
    <w:p w14:paraId="6539272C" w14:textId="3DADFA96" w:rsidR="0047767A" w:rsidRPr="00B95B7B" w:rsidRDefault="0047767A" w:rsidP="00C33EDD">
      <w:pPr>
        <w:pStyle w:val="Brdtext"/>
      </w:pPr>
    </w:p>
    <w:p w14:paraId="19D52F02" w14:textId="4712688F" w:rsidR="00B615C7" w:rsidRPr="00B95B7B" w:rsidRDefault="006F2665" w:rsidP="00B615C7">
      <w:pPr>
        <w:pStyle w:val="Rubrik1"/>
      </w:pPr>
      <w:bookmarkStart w:id="19" w:name="_Toc154679080"/>
      <w:r w:rsidRPr="00B95B7B">
        <w:t>Resultat</w:t>
      </w:r>
      <w:bookmarkEnd w:id="19"/>
    </w:p>
    <w:p w14:paraId="018C7EB8" w14:textId="6A7A6478" w:rsidR="001C54D1" w:rsidRDefault="00B34BB4" w:rsidP="00772EFD">
      <w:pPr>
        <w:pStyle w:val="Brdtext"/>
      </w:pPr>
      <w:r w:rsidRPr="00B95B7B">
        <w:t xml:space="preserve">I den första </w:t>
      </w:r>
      <w:r w:rsidR="00714EFD" w:rsidRPr="00B95B7B">
        <w:t>delen av resultat</w:t>
      </w:r>
      <w:r w:rsidR="00C73BD1">
        <w:t xml:space="preserve">kapitlet </w:t>
      </w:r>
      <w:r w:rsidR="00B26B00" w:rsidRPr="00B95B7B">
        <w:t>redovisas svar</w:t>
      </w:r>
      <w:r w:rsidR="00C73BD1">
        <w:t xml:space="preserve"> på </w:t>
      </w:r>
      <w:r w:rsidR="00B26B00" w:rsidRPr="00B95B7B">
        <w:t xml:space="preserve">den </w:t>
      </w:r>
      <w:r w:rsidR="008560DF" w:rsidRPr="00B95B7B">
        <w:t>första frågeställ</w:t>
      </w:r>
      <w:commentRangeStart w:id="20"/>
      <w:r w:rsidR="008560DF" w:rsidRPr="00B95B7B">
        <w:t>ning</w:t>
      </w:r>
      <w:commentRangeEnd w:id="20"/>
      <w:r w:rsidR="00007FFD">
        <w:rPr>
          <w:rStyle w:val="Kommentarsreferens"/>
        </w:rPr>
        <w:commentReference w:id="20"/>
      </w:r>
      <w:r w:rsidR="00C73BD1">
        <w:t>en</w:t>
      </w:r>
      <w:r w:rsidR="00B26B00" w:rsidRPr="00B95B7B">
        <w:t>, det vill säga för- och nackdelar vid användning av containrar och VMs</w:t>
      </w:r>
      <w:r w:rsidR="00C73BD1">
        <w:t xml:space="preserve">. Här ges </w:t>
      </w:r>
      <w:r w:rsidR="00260770" w:rsidRPr="00B95B7B">
        <w:t>exempel på fördelar för containers</w:t>
      </w:r>
      <w:r w:rsidR="004C030E">
        <w:t>, exempelvis</w:t>
      </w:r>
      <w:r w:rsidR="00260770" w:rsidRPr="00B95B7B">
        <w:t xml:space="preserve"> portabiliteten, skalbarheten samt resurseffektivitet.</w:t>
      </w:r>
    </w:p>
    <w:p w14:paraId="2ED14C54" w14:textId="7EC194FA" w:rsidR="00B26B00" w:rsidRPr="00B95B7B" w:rsidRDefault="001C54D1" w:rsidP="00772EFD">
      <w:pPr>
        <w:pStyle w:val="Brdtext"/>
      </w:pPr>
      <w:r>
        <w:t xml:space="preserve">En fördel med VMs är att systemet är </w:t>
      </w:r>
      <w:r w:rsidR="00F21B04">
        <w:t xml:space="preserve">mer </w:t>
      </w:r>
      <w:r>
        <w:t xml:space="preserve">isolerat. </w:t>
      </w:r>
      <w:r w:rsidR="00F21B04">
        <w:t xml:space="preserve">Några andra fördelar är </w:t>
      </w:r>
      <w:r>
        <w:t xml:space="preserve">möjligheten </w:t>
      </w:r>
      <w:r w:rsidR="00F21B04">
        <w:t xml:space="preserve">att köra </w:t>
      </w:r>
      <w:r>
        <w:t>flera olika OS samt att det är en äldre teknologi än containrar.</w:t>
      </w:r>
      <w:r w:rsidR="00B26B00" w:rsidRPr="00B95B7B">
        <w:t xml:space="preserve"> I den andra resultatdelen presenteras</w:t>
      </w:r>
      <w:r w:rsidR="008560DF" w:rsidRPr="00B95B7B">
        <w:t xml:space="preserve"> </w:t>
      </w:r>
      <w:r w:rsidR="00B26B00" w:rsidRPr="00B95B7B">
        <w:t>de säkerhetsrisker som tillkommit med containrar.</w:t>
      </w:r>
    </w:p>
    <w:p w14:paraId="1972689C" w14:textId="77777777" w:rsidR="00B615C7" w:rsidRPr="00B95B7B" w:rsidRDefault="00B615C7" w:rsidP="00B615C7">
      <w:pPr>
        <w:pStyle w:val="Brdtext"/>
      </w:pPr>
    </w:p>
    <w:p w14:paraId="184E412B" w14:textId="29ED01EB" w:rsidR="00975C49" w:rsidRPr="00B95B7B" w:rsidRDefault="00ED3D4D" w:rsidP="00936B67">
      <w:pPr>
        <w:pStyle w:val="Rubrik2"/>
      </w:pPr>
      <w:bookmarkStart w:id="21" w:name="_Toc154679081"/>
      <w:r w:rsidRPr="00B95B7B">
        <w:t>V</w:t>
      </w:r>
      <w:r w:rsidR="00714EFD" w:rsidRPr="00B95B7B">
        <w:t>ilka för- och nackdelar finns vid användning av containrar</w:t>
      </w:r>
      <w:r w:rsidR="008560DF" w:rsidRPr="00B95B7B">
        <w:t xml:space="preserve"> respektive VMs?</w:t>
      </w:r>
      <w:bookmarkEnd w:id="21"/>
    </w:p>
    <w:p w14:paraId="4B76ECA8" w14:textId="77777777" w:rsidR="00DF1EBF" w:rsidRDefault="00F976E8" w:rsidP="00975C49">
      <w:pPr>
        <w:pStyle w:val="Brdtext"/>
      </w:pPr>
      <w:r w:rsidRPr="00B95B7B">
        <w:rPr>
          <w:rStyle w:val="rynqvb"/>
        </w:rPr>
        <w:t xml:space="preserve">Mjukvaror som </w:t>
      </w:r>
      <w:r w:rsidRPr="007913B8">
        <w:rPr>
          <w:rStyle w:val="rynqvb"/>
          <w:i/>
          <w:iCs/>
        </w:rPr>
        <w:t>Docker</w:t>
      </w:r>
      <w:r w:rsidRPr="00B95B7B">
        <w:rPr>
          <w:rStyle w:val="rynqvb"/>
        </w:rPr>
        <w:t xml:space="preserve"> gör det möjligt för ett enstaka värd-OS att isolera flera applikationer eller gäst-OS, </w:t>
      </w:r>
      <w:r w:rsidR="00D06E78">
        <w:rPr>
          <w:rStyle w:val="rynqvb"/>
        </w:rPr>
        <w:t xml:space="preserve">i </w:t>
      </w:r>
      <w:commentRangeStart w:id="22"/>
      <w:r w:rsidRPr="00B95B7B">
        <w:rPr>
          <w:rStyle w:val="rynqvb"/>
        </w:rPr>
        <w:t>lik</w:t>
      </w:r>
      <w:r w:rsidR="00D06E78">
        <w:rPr>
          <w:rStyle w:val="rynqvb"/>
        </w:rPr>
        <w:t>h</w:t>
      </w:r>
      <w:r w:rsidRPr="00B95B7B">
        <w:rPr>
          <w:rStyle w:val="rynqvb"/>
        </w:rPr>
        <w:t>e</w:t>
      </w:r>
      <w:commentRangeEnd w:id="22"/>
      <w:r w:rsidR="00D06E78">
        <w:rPr>
          <w:rStyle w:val="rynqvb"/>
        </w:rPr>
        <w:t>t</w:t>
      </w:r>
      <w:r w:rsidR="00007FFD">
        <w:rPr>
          <w:rStyle w:val="Kommentarsreferens"/>
        </w:rPr>
        <w:commentReference w:id="22"/>
      </w:r>
      <w:r w:rsidRPr="00B95B7B">
        <w:rPr>
          <w:rStyle w:val="rynqvb"/>
        </w:rPr>
        <w:t xml:space="preserve"> </w:t>
      </w:r>
      <w:r w:rsidR="00D06E78">
        <w:rPr>
          <w:rStyle w:val="rynqvb"/>
        </w:rPr>
        <w:t>med VMs</w:t>
      </w:r>
      <w:r w:rsidRPr="00B95B7B">
        <w:rPr>
          <w:rStyle w:val="rynqvb"/>
        </w:rPr>
        <w:t xml:space="preserve">. Detta </w:t>
      </w:r>
      <w:r w:rsidR="00F21B04">
        <w:rPr>
          <w:rStyle w:val="rynqvb"/>
        </w:rPr>
        <w:t>genomförs</w:t>
      </w:r>
      <w:r w:rsidRPr="00B95B7B">
        <w:rPr>
          <w:rStyle w:val="rynqvb"/>
        </w:rPr>
        <w:t xml:space="preserve"> inom en abstraktion som kallas containrar.</w:t>
      </w:r>
      <w:r w:rsidR="00C73BD1">
        <w:rPr>
          <w:rStyle w:val="hwtze"/>
        </w:rPr>
        <w:t xml:space="preserve"> En </w:t>
      </w:r>
      <w:r w:rsidR="009E257D" w:rsidRPr="00B95B7B">
        <w:rPr>
          <w:rStyle w:val="rynqvb"/>
        </w:rPr>
        <w:t>statistisk ökning</w:t>
      </w:r>
      <w:r w:rsidRPr="00B95B7B">
        <w:rPr>
          <w:rStyle w:val="rynqvb"/>
        </w:rPr>
        <w:t xml:space="preserve"> av energiförbrukningen</w:t>
      </w:r>
      <w:commentRangeStart w:id="23"/>
      <w:r w:rsidRPr="00B95B7B">
        <w:rPr>
          <w:rStyle w:val="rynqvb"/>
        </w:rPr>
        <w:t xml:space="preserve"> </w:t>
      </w:r>
      <w:commentRangeEnd w:id="23"/>
      <w:r w:rsidR="00EA3F36">
        <w:rPr>
          <w:rStyle w:val="Kommentarsreferens"/>
        </w:rPr>
        <w:commentReference w:id="23"/>
      </w:r>
      <w:r w:rsidRPr="00B95B7B">
        <w:rPr>
          <w:rStyle w:val="rynqvb"/>
        </w:rPr>
        <w:t xml:space="preserve">när man körde tester i Docker, mestadels på grund av prestanda för </w:t>
      </w:r>
      <w:r w:rsidR="00936B67" w:rsidRPr="0000597D">
        <w:rPr>
          <w:rStyle w:val="rynqvb"/>
          <w:i/>
          <w:iCs/>
        </w:rPr>
        <w:t>input/output</w:t>
      </w:r>
      <w:r w:rsidR="00936B67" w:rsidRPr="00B95B7B">
        <w:rPr>
          <w:rStyle w:val="rynqvb"/>
        </w:rPr>
        <w:t xml:space="preserve"> (</w:t>
      </w:r>
      <w:r w:rsidRPr="00B95B7B">
        <w:rPr>
          <w:rStyle w:val="rynqvb"/>
        </w:rPr>
        <w:t>I/O</w:t>
      </w:r>
      <w:r w:rsidR="00936B67" w:rsidRPr="00B95B7B">
        <w:rPr>
          <w:rStyle w:val="rynqvb"/>
        </w:rPr>
        <w:t xml:space="preserve">) </w:t>
      </w:r>
      <w:commentRangeStart w:id="24"/>
      <w:r w:rsidRPr="00B95B7B">
        <w:rPr>
          <w:rStyle w:val="rynqvb"/>
        </w:rPr>
        <w:t>systemanrop</w:t>
      </w:r>
      <w:commentRangeEnd w:id="24"/>
      <w:r w:rsidR="00007FFD">
        <w:rPr>
          <w:rStyle w:val="Kommentarsreferens"/>
        </w:rPr>
        <w:commentReference w:id="24"/>
      </w:r>
      <w:r w:rsidRPr="00B95B7B">
        <w:rPr>
          <w:rStyle w:val="rynqvb"/>
        </w:rPr>
        <w:t>.</w:t>
      </w:r>
      <w:r w:rsidRPr="00B95B7B">
        <w:rPr>
          <w:rStyle w:val="hwtze"/>
        </w:rPr>
        <w:t xml:space="preserve"> </w:t>
      </w:r>
      <w:r w:rsidR="00BE48E1">
        <w:rPr>
          <w:rStyle w:val="rynqvb"/>
        </w:rPr>
        <w:t>Mjukvaruu</w:t>
      </w:r>
      <w:r w:rsidRPr="00B95B7B">
        <w:rPr>
          <w:rStyle w:val="rynqvb"/>
        </w:rPr>
        <w:t xml:space="preserve">tvecklare som är oroliga för </w:t>
      </w:r>
      <w:r w:rsidR="00936B67" w:rsidRPr="00B95B7B">
        <w:rPr>
          <w:rStyle w:val="rynqvb"/>
        </w:rPr>
        <w:t xml:space="preserve">höga </w:t>
      </w:r>
      <w:r w:rsidRPr="00EE1ABB">
        <w:rPr>
          <w:rStyle w:val="rynqvb"/>
          <w:highlight w:val="yellow"/>
        </w:rPr>
        <w:t>I/O</w:t>
      </w:r>
      <w:r w:rsidR="00936B67" w:rsidRPr="00EE1ABB">
        <w:rPr>
          <w:rStyle w:val="rynqvb"/>
          <w:highlight w:val="yellow"/>
        </w:rPr>
        <w:t xml:space="preserve"> kostnader</w:t>
      </w:r>
      <w:r w:rsidRPr="00B95B7B">
        <w:rPr>
          <w:rStyle w:val="rynqvb"/>
        </w:rPr>
        <w:t xml:space="preserve"> skulle kunna överväga </w:t>
      </w:r>
      <w:r w:rsidRPr="00B95B7B">
        <w:rPr>
          <w:rStyle w:val="rynqvb"/>
          <w:i/>
          <w:iCs/>
        </w:rPr>
        <w:t>baremetal</w:t>
      </w:r>
      <w:r w:rsidRPr="00B95B7B">
        <w:rPr>
          <w:rStyle w:val="rynqvb"/>
        </w:rPr>
        <w:t>-distributioner framför Docker-containerdistributioner. Baremetal-</w:t>
      </w:r>
      <w:commentRangeStart w:id="25"/>
      <w:r w:rsidRPr="00B95B7B">
        <w:rPr>
          <w:rStyle w:val="rynqvb"/>
        </w:rPr>
        <w:t>distributioner innefattar distributioner som är precis tillräckligt för att vara ett OS</w:t>
      </w:r>
      <w:commentRangeEnd w:id="25"/>
      <w:r w:rsidR="00A5730F">
        <w:rPr>
          <w:rStyle w:val="Kommentarsreferens"/>
        </w:rPr>
        <w:commentReference w:id="25"/>
      </w:r>
      <w:r w:rsidR="00975C49" w:rsidRPr="00B95B7B">
        <w:rPr>
          <w:rStyle w:val="rynqvb"/>
        </w:rPr>
        <w:t>.</w:t>
      </w:r>
      <w:r w:rsidR="00936B67" w:rsidRPr="00B95B7B">
        <w:t xml:space="preserve"> </w:t>
      </w:r>
    </w:p>
    <w:p w14:paraId="38D21832" w14:textId="77777777" w:rsidR="00DF1EBF" w:rsidRDefault="00DF1EBF" w:rsidP="00975C49">
      <w:pPr>
        <w:pStyle w:val="Brdtext"/>
      </w:pPr>
    </w:p>
    <w:p w14:paraId="3B86AD51" w14:textId="769B4A7D" w:rsidR="00DF1EBF" w:rsidRPr="00B61454" w:rsidRDefault="00DF1EBF" w:rsidP="00975C49">
      <w:pPr>
        <w:pStyle w:val="Brdtext"/>
        <w:rPr>
          <w:color w:val="FFFF00"/>
        </w:rPr>
      </w:pPr>
      <w:r w:rsidRPr="00B61454">
        <w:rPr>
          <w:color w:val="FFFF00"/>
        </w:rPr>
        <w:t xml:space="preserve">Bare … är ett </w:t>
      </w:r>
      <w:r w:rsidR="00B61454" w:rsidRPr="00B61454">
        <w:rPr>
          <w:color w:val="FFFF00"/>
        </w:rPr>
        <w:t>OS</w:t>
      </w:r>
      <w:r w:rsidRPr="00B61454">
        <w:rPr>
          <w:color w:val="FFFF00"/>
        </w:rPr>
        <w:t xml:space="preserve"> som endast innehåller så få delar som möjligt. Det innebär att ett sådant system består av minimalt antal byggstenar för att fungera. </w:t>
      </w:r>
    </w:p>
    <w:p w14:paraId="64F66E78" w14:textId="77777777" w:rsidR="00DF1EBF" w:rsidRDefault="00DF1EBF" w:rsidP="00975C49">
      <w:pPr>
        <w:pStyle w:val="Brdtext"/>
      </w:pPr>
    </w:p>
    <w:p w14:paraId="4C8FC5C9" w14:textId="63B2E216" w:rsidR="00B42A2E" w:rsidRPr="00B95B7B" w:rsidRDefault="00936B67" w:rsidP="00975C49">
      <w:pPr>
        <w:pStyle w:val="Brdtext"/>
      </w:pPr>
      <w:r w:rsidRPr="00B95B7B">
        <w:t>I dessa sammanhang är det viktigt med egenskaper kopplade till driftsättning som portabilitet, skalbarhet och balans mellan mjukvarukrav och hårdvarukapacitet</w:t>
      </w:r>
      <w:r w:rsidR="00975C49" w:rsidRPr="00B95B7B">
        <w:t xml:space="preserve">. </w:t>
      </w:r>
      <w:r w:rsidR="00BE48E1">
        <w:t>A</w:t>
      </w:r>
      <w:r w:rsidR="00975C49" w:rsidRPr="00B95B7B">
        <w:t>pplikationer</w:t>
      </w:r>
      <w:r w:rsidRPr="00B95B7B">
        <w:t xml:space="preserve"> eller gäst</w:t>
      </w:r>
      <w:r w:rsidRPr="00A5730F">
        <w:t>-OS</w:t>
      </w:r>
      <w:r w:rsidRPr="00A5730F">
        <w:rPr>
          <w:color w:val="FF0000"/>
        </w:rPr>
        <w:t xml:space="preserve"> </w:t>
      </w:r>
      <w:r w:rsidR="00975C49" w:rsidRPr="00B95B7B">
        <w:t xml:space="preserve">som används </w:t>
      </w:r>
      <w:r w:rsidRPr="00B95B7B">
        <w:t>existerar dock inte på egen hand utan lagras på VMs eller containrar. Den mest populära applikationen</w:t>
      </w:r>
      <w:r w:rsidR="00B61454">
        <w:t xml:space="preserve"> för </w:t>
      </w:r>
      <w:r w:rsidR="00B61454" w:rsidRPr="00B95B7B">
        <w:t>containerhantering</w:t>
      </w:r>
      <w:r w:rsidR="00B61454">
        <w:t xml:space="preserve"> s</w:t>
      </w:r>
      <w:r w:rsidRPr="00B95B7B">
        <w:t xml:space="preserve">om används idag är Docker </w:t>
      </w:r>
      <w:commentRangeStart w:id="26"/>
      <w:r w:rsidR="00965924" w:rsidRPr="00B95B7B">
        <w:t>[2], [</w:t>
      </w:r>
      <w:r w:rsidR="00975C49" w:rsidRPr="00B95B7B">
        <w:t>6], [7], [</w:t>
      </w:r>
      <w:r w:rsidR="00965924" w:rsidRPr="00B95B7B">
        <w:t>8].</w:t>
      </w:r>
      <w:commentRangeEnd w:id="26"/>
      <w:r w:rsidR="00EE1ABB">
        <w:rPr>
          <w:rStyle w:val="Kommentarsreferens"/>
        </w:rPr>
        <w:commentReference w:id="26"/>
      </w:r>
    </w:p>
    <w:p w14:paraId="1642F63A" w14:textId="60E71EB3" w:rsidR="00B42A2E" w:rsidRPr="00B95B7B" w:rsidRDefault="004715CF" w:rsidP="003F5B00">
      <w:pPr>
        <w:pStyle w:val="Brdtext"/>
        <w:ind w:firstLine="1304"/>
      </w:pPr>
      <w:r w:rsidRPr="00B95B7B">
        <w:t xml:space="preserve">Docker byggs </w:t>
      </w:r>
      <w:r w:rsidR="00B42A2E" w:rsidRPr="00B95B7B">
        <w:t xml:space="preserve">vanligtvis </w:t>
      </w:r>
      <w:r w:rsidRPr="00B95B7B">
        <w:t>med Linux-baserade OS</w:t>
      </w:r>
      <w:r w:rsidR="00B42A2E" w:rsidRPr="00B95B7B">
        <w:t>. Den modell som används är</w:t>
      </w:r>
      <w:r w:rsidRPr="00B95B7B">
        <w:t xml:space="preserve"> vanligtvis paketeringsmodellen </w:t>
      </w:r>
      <w:r w:rsidR="00B42A2E" w:rsidRPr="00B95B7B">
        <w:t>och den utgår</w:t>
      </w:r>
      <w:r w:rsidR="00B42A2E" w:rsidRPr="00A5730F">
        <w:rPr>
          <w:strike/>
          <w:color w:val="FF0000"/>
        </w:rPr>
        <w:t xml:space="preserve"> i</w:t>
      </w:r>
      <w:r w:rsidR="00B42A2E" w:rsidRPr="00B95B7B">
        <w:t xml:space="preserve">från respektive </w:t>
      </w:r>
      <w:r w:rsidRPr="00B95B7B">
        <w:t xml:space="preserve">Linux-distribution. </w:t>
      </w:r>
      <w:r w:rsidR="00B42A2E" w:rsidRPr="00B95B7B">
        <w:t>Detta innebär</w:t>
      </w:r>
      <w:r w:rsidRPr="00B95B7B">
        <w:t xml:space="preserve"> att det mesta av programvaran installeras som ett paket. När </w:t>
      </w:r>
      <w:r w:rsidRPr="00EE1ABB">
        <w:rPr>
          <w:highlight w:val="yellow"/>
        </w:rPr>
        <w:t>image:en</w:t>
      </w:r>
      <w:r w:rsidRPr="00B95B7B">
        <w:t xml:space="preserve"> har byggts </w:t>
      </w:r>
      <w:r w:rsidR="00B42A2E" w:rsidRPr="00B95B7B">
        <w:t xml:space="preserve">upp </w:t>
      </w:r>
      <w:r w:rsidRPr="00B95B7B">
        <w:t xml:space="preserve">förblir paketen </w:t>
      </w:r>
      <w:r w:rsidR="00B42A2E" w:rsidRPr="00B95B7B">
        <w:t>låsta</w:t>
      </w:r>
      <w:r w:rsidRPr="00B95B7B">
        <w:t xml:space="preserve"> för </w:t>
      </w:r>
      <w:r w:rsidR="00975C49" w:rsidRPr="00B95B7B">
        <w:t>den version</w:t>
      </w:r>
      <w:r w:rsidRPr="00B95B7B">
        <w:t xml:space="preserve"> av</w:t>
      </w:r>
      <w:r w:rsidR="00BE48E1">
        <w:t xml:space="preserve"> paketen som</w:t>
      </w:r>
      <w:r w:rsidRPr="00B95B7B">
        <w:t xml:space="preserve"> </w:t>
      </w:r>
      <w:r w:rsidRPr="00EE1ABB">
        <w:rPr>
          <w:highlight w:val="yellow"/>
        </w:rPr>
        <w:t>image:</w:t>
      </w:r>
      <w:r w:rsidR="00BE48E1" w:rsidRPr="00EE1ABB">
        <w:rPr>
          <w:highlight w:val="yellow"/>
        </w:rPr>
        <w:t>en</w:t>
      </w:r>
      <w:r w:rsidR="00BE48E1">
        <w:t xml:space="preserve"> </w:t>
      </w:r>
      <w:r w:rsidR="00096490" w:rsidRPr="00B95B7B">
        <w:t>bygg</w:t>
      </w:r>
      <w:r w:rsidR="00BE48E1">
        <w:t>des</w:t>
      </w:r>
      <w:r w:rsidR="00096490" w:rsidRPr="00B95B7B">
        <w:t xml:space="preserve"> upp</w:t>
      </w:r>
      <w:r w:rsidR="00BE48E1">
        <w:t xml:space="preserve"> med</w:t>
      </w:r>
      <w:r w:rsidR="00096490" w:rsidRPr="00B95B7B">
        <w:t xml:space="preserve">. </w:t>
      </w:r>
      <w:r w:rsidRPr="00B95B7B">
        <w:t xml:space="preserve">Majoriteten av paketen som ingår i </w:t>
      </w:r>
      <w:r w:rsidRPr="00EE1ABB">
        <w:rPr>
          <w:highlight w:val="yellow"/>
        </w:rPr>
        <w:t>image:en</w:t>
      </w:r>
      <w:r w:rsidRPr="00B95B7B">
        <w:t xml:space="preserve"> </w:t>
      </w:r>
      <w:r w:rsidR="00975C49" w:rsidRPr="00B95B7B">
        <w:t xml:space="preserve">är inte </w:t>
      </w:r>
      <w:r w:rsidR="00975C49" w:rsidRPr="00EE1ABB">
        <w:rPr>
          <w:highlight w:val="yellow"/>
        </w:rPr>
        <w:t>heltids underhållna</w:t>
      </w:r>
      <w:r w:rsidR="00975C49" w:rsidRPr="00B95B7B">
        <w:t xml:space="preserve"> utan de kan vara kvar </w:t>
      </w:r>
      <w:r w:rsidR="00096490" w:rsidRPr="00B95B7B">
        <w:t>i</w:t>
      </w:r>
      <w:r w:rsidR="00975C49" w:rsidRPr="00B95B7B">
        <w:t xml:space="preserve"> en version i flera månader innan en nyare version släpps. </w:t>
      </w:r>
      <w:r w:rsidR="00096490" w:rsidRPr="00B95B7B">
        <w:t>Först när en ny version av paketet har släppts kan</w:t>
      </w:r>
      <w:r w:rsidR="00975C49" w:rsidRPr="00B95B7B">
        <w:t xml:space="preserve"> en </w:t>
      </w:r>
      <w:r w:rsidRPr="00B95B7B">
        <w:t xml:space="preserve">ny </w:t>
      </w:r>
      <w:r w:rsidR="00096490" w:rsidRPr="00B95B7B">
        <w:t>image</w:t>
      </w:r>
      <w:r w:rsidRPr="00B95B7B">
        <w:t>version</w:t>
      </w:r>
      <w:r w:rsidR="00975C49" w:rsidRPr="00B95B7B">
        <w:t xml:space="preserve"> byggas upp</w:t>
      </w:r>
      <w:r w:rsidRPr="00B95B7B">
        <w:t xml:space="preserve">. </w:t>
      </w:r>
      <w:r w:rsidR="00975C49" w:rsidRPr="00B95B7B">
        <w:t>D</w:t>
      </w:r>
      <w:r w:rsidRPr="00B95B7B">
        <w:t>en gamla versionen</w:t>
      </w:r>
      <w:r w:rsidR="00975C49" w:rsidRPr="00B95B7B">
        <w:t xml:space="preserve"> av </w:t>
      </w:r>
      <w:r w:rsidR="00975C49" w:rsidRPr="00EE1ABB">
        <w:rPr>
          <w:highlight w:val="yellow"/>
        </w:rPr>
        <w:t>image:en</w:t>
      </w:r>
      <w:r w:rsidRPr="00B95B7B">
        <w:t xml:space="preserve"> kan fortfarande vara i bruk</w:t>
      </w:r>
      <w:r w:rsidR="00096490" w:rsidRPr="00B95B7B">
        <w:t xml:space="preserve"> eftersom</w:t>
      </w:r>
      <w:r w:rsidR="00975C49" w:rsidRPr="00B95B7B">
        <w:t xml:space="preserve"> den är</w:t>
      </w:r>
      <w:r w:rsidRPr="00B95B7B">
        <w:t xml:space="preserve"> utplacerad som en container i produktion. De </w:t>
      </w:r>
      <w:r w:rsidR="00975C49" w:rsidRPr="00B95B7B">
        <w:t>containrar</w:t>
      </w:r>
      <w:r w:rsidRPr="00B95B7B">
        <w:t xml:space="preserve"> som motsvarar gamla </w:t>
      </w:r>
      <w:r w:rsidR="00975C49" w:rsidRPr="00EE1ABB">
        <w:rPr>
          <w:highlight w:val="yellow"/>
        </w:rPr>
        <w:t>image:s</w:t>
      </w:r>
      <w:r w:rsidRPr="00B95B7B">
        <w:t xml:space="preserve"> kan innehålla föråldrade paket med kända säkerhetsbrister och buggar</w:t>
      </w:r>
      <w:r w:rsidR="00096490" w:rsidRPr="00B95B7B">
        <w:t xml:space="preserve">. Eftersom </w:t>
      </w:r>
      <w:r w:rsidR="0000597D">
        <w:t>containrarna</w:t>
      </w:r>
      <w:r w:rsidR="00096490" w:rsidRPr="00B95B7B">
        <w:t xml:space="preserve"> kan köras i produktion kan de utsättas för personer med skadligt uppsåt. Varje ny version av </w:t>
      </w:r>
      <w:r w:rsidR="00096490" w:rsidRPr="00EE1ABB">
        <w:rPr>
          <w:highlight w:val="yellow"/>
        </w:rPr>
        <w:t>image</w:t>
      </w:r>
      <w:r w:rsidR="0000597D" w:rsidRPr="00EE1ABB">
        <w:rPr>
          <w:highlight w:val="yellow"/>
        </w:rPr>
        <w:t>:</w:t>
      </w:r>
      <w:r w:rsidR="00096490" w:rsidRPr="00EE1ABB">
        <w:rPr>
          <w:highlight w:val="yellow"/>
        </w:rPr>
        <w:t>s</w:t>
      </w:r>
      <w:r w:rsidR="00096490" w:rsidRPr="00B95B7B">
        <w:t xml:space="preserve"> är alltså ofta en förbättrad version där buggar och säkerhetsrisker är borttagna</w:t>
      </w:r>
      <w:r w:rsidR="003E1C7A" w:rsidRPr="00B95B7B">
        <w:t xml:space="preserve"> [2], [3], [4], [8]</w:t>
      </w:r>
      <w:r w:rsidR="00096490" w:rsidRPr="00B95B7B">
        <w:t xml:space="preserve">. </w:t>
      </w:r>
    </w:p>
    <w:p w14:paraId="6E3BDE34" w14:textId="7F513266" w:rsidR="003F5B00" w:rsidRPr="00B95B7B" w:rsidRDefault="003555E4" w:rsidP="003C1A73">
      <w:pPr>
        <w:pStyle w:val="Brdtext"/>
        <w:ind w:firstLine="1304"/>
      </w:pPr>
      <w:r w:rsidRPr="00B95B7B">
        <w:t xml:space="preserve">Då </w:t>
      </w:r>
      <w:r w:rsidR="00E86D02" w:rsidRPr="00B95B7B">
        <w:t xml:space="preserve">VMs </w:t>
      </w:r>
      <w:commentRangeStart w:id="27"/>
      <w:r w:rsidRPr="00B95B7B">
        <w:t>och</w:t>
      </w:r>
      <w:r w:rsidR="00B61454">
        <w:t>/eller</w:t>
      </w:r>
      <w:r w:rsidR="00E86D02" w:rsidRPr="00B95B7B">
        <w:t xml:space="preserve"> </w:t>
      </w:r>
      <w:commentRangeEnd w:id="27"/>
      <w:r w:rsidR="001F4F1E">
        <w:rPr>
          <w:rStyle w:val="Kommentarsreferens"/>
        </w:rPr>
        <w:commentReference w:id="27"/>
      </w:r>
      <w:r w:rsidR="00E86D02" w:rsidRPr="00B95B7B">
        <w:t xml:space="preserve">containrar </w:t>
      </w:r>
      <w:r w:rsidRPr="00B95B7B">
        <w:t xml:space="preserve">implementeras </w:t>
      </w:r>
      <w:r w:rsidR="00E86D02" w:rsidRPr="00B95B7B">
        <w:t>använd</w:t>
      </w:r>
      <w:r w:rsidRPr="00B95B7B">
        <w:t xml:space="preserve">s </w:t>
      </w:r>
      <w:r w:rsidR="00E86D02" w:rsidRPr="00B95B7B">
        <w:t xml:space="preserve">beräkningsresurser på ett effektivt sätt. </w:t>
      </w:r>
      <w:r w:rsidRPr="00B95B7B">
        <w:t xml:space="preserve">Processen att </w:t>
      </w:r>
      <w:r w:rsidR="00E86D02" w:rsidRPr="00B95B7B">
        <w:t xml:space="preserve">containerisera </w:t>
      </w:r>
      <w:r w:rsidRPr="00B95B7B">
        <w:t xml:space="preserve">en </w:t>
      </w:r>
      <w:r w:rsidR="00E86D02" w:rsidRPr="00B95B7B">
        <w:t xml:space="preserve">applikation har ökat i popularitet på grund av </w:t>
      </w:r>
      <w:r w:rsidRPr="00B95B7B">
        <w:t>att</w:t>
      </w:r>
      <w:r w:rsidR="00493DEB">
        <w:t xml:space="preserve"> den </w:t>
      </w:r>
      <w:r w:rsidRPr="00B95B7B">
        <w:t>lämnar ett</w:t>
      </w:r>
      <w:r w:rsidR="00E86D02" w:rsidRPr="00B95B7B">
        <w:t xml:space="preserve"> mindre fotavtryck på </w:t>
      </w:r>
      <w:r w:rsidRPr="00B95B7B">
        <w:t xml:space="preserve">hårdvaran av </w:t>
      </w:r>
      <w:r w:rsidR="00E86D02" w:rsidRPr="00B95B7B">
        <w:t>d</w:t>
      </w:r>
      <w:r w:rsidRPr="00B95B7B">
        <w:t>en</w:t>
      </w:r>
      <w:r w:rsidR="00E86D02" w:rsidRPr="00B95B7B">
        <w:t xml:space="preserve"> fysiska </w:t>
      </w:r>
      <w:r w:rsidRPr="00B95B7B">
        <w:t xml:space="preserve">enheten </w:t>
      </w:r>
      <w:r w:rsidR="00E86D02" w:rsidRPr="00B95B7B">
        <w:t>jämfört med VMs. En nyckelfunktion</w:t>
      </w:r>
      <w:r w:rsidR="00493DEB">
        <w:t xml:space="preserve"> hos </w:t>
      </w:r>
      <w:r w:rsidRPr="001F4F1E">
        <w:rPr>
          <w:highlight w:val="yellow"/>
        </w:rPr>
        <w:t>containers</w:t>
      </w:r>
      <w:r w:rsidRPr="00B95B7B">
        <w:t xml:space="preserve"> </w:t>
      </w:r>
      <w:r w:rsidR="00E86D02" w:rsidRPr="00B95B7B">
        <w:t xml:space="preserve">är möjligheten att </w:t>
      </w:r>
      <w:r w:rsidRPr="00B95B7B">
        <w:t>i produktion</w:t>
      </w:r>
      <w:r w:rsidR="00260770" w:rsidRPr="00B95B7B">
        <w:t xml:space="preserve"> kunna</w:t>
      </w:r>
      <w:r w:rsidR="00E86D02" w:rsidRPr="00B95B7B">
        <w:t xml:space="preserve"> migrera </w:t>
      </w:r>
      <w:r w:rsidR="00E86D02" w:rsidRPr="001F4F1E">
        <w:rPr>
          <w:highlight w:val="yellow"/>
        </w:rPr>
        <w:t>containrar</w:t>
      </w:r>
      <w:r w:rsidR="00E86D02" w:rsidRPr="00B95B7B">
        <w:t xml:space="preserve"> tillsammans med de applikationer som stöds till en distinkt server</w:t>
      </w:r>
      <w:r w:rsidR="00260770" w:rsidRPr="00B95B7B">
        <w:t xml:space="preserve"> eller enhet</w:t>
      </w:r>
      <w:r w:rsidR="00E86D02" w:rsidRPr="00B95B7B">
        <w:t xml:space="preserve"> utan att orsaka tjänstavbrott </w:t>
      </w:r>
      <w:r w:rsidR="00682D08" w:rsidRPr="00B95B7B">
        <w:t>[</w:t>
      </w:r>
      <w:r w:rsidR="00321C71" w:rsidRPr="00B95B7B">
        <w:t>1],</w:t>
      </w:r>
      <w:r w:rsidR="00284DE0" w:rsidRPr="00B95B7B">
        <w:t xml:space="preserve"> </w:t>
      </w:r>
      <w:r w:rsidR="003C1A73" w:rsidRPr="00B95B7B">
        <w:t xml:space="preserve">[2], </w:t>
      </w:r>
      <w:r w:rsidR="00284DE0" w:rsidRPr="00B95B7B">
        <w:t>[3],</w:t>
      </w:r>
      <w:r w:rsidR="00321C71" w:rsidRPr="00B95B7B">
        <w:t xml:space="preserve"> [</w:t>
      </w:r>
      <w:r w:rsidR="00682D08" w:rsidRPr="00B95B7B">
        <w:t>4]</w:t>
      </w:r>
      <w:r w:rsidR="003025C8" w:rsidRPr="00B95B7B">
        <w:t>, [8]</w:t>
      </w:r>
      <w:r w:rsidR="00A923F4" w:rsidRPr="00B95B7B">
        <w:t>.</w:t>
      </w:r>
    </w:p>
    <w:p w14:paraId="59E618C2" w14:textId="4ECAAC23" w:rsidR="00DD783B" w:rsidRPr="00B95B7B" w:rsidRDefault="00A923F4" w:rsidP="00260770">
      <w:pPr>
        <w:pStyle w:val="Brdtext"/>
        <w:ind w:firstLine="1304"/>
      </w:pPr>
      <w:r w:rsidRPr="00B95B7B">
        <w:lastRenderedPageBreak/>
        <w:t>Containerisering är ett tillvägagångssätt för mjukvaruutveckling som syftar till att paketera en applikation tillsammans med alla dess beroenden</w:t>
      </w:r>
      <w:r w:rsidR="003555E4" w:rsidRPr="00B95B7B">
        <w:t>. Samtidigt byggs en</w:t>
      </w:r>
      <w:r w:rsidRPr="00B95B7B">
        <w:t xml:space="preserve"> exekveringsmiljö </w:t>
      </w:r>
      <w:r w:rsidR="003555E4" w:rsidRPr="00B95B7B">
        <w:t xml:space="preserve">för att köra applikationen </w:t>
      </w:r>
      <w:r w:rsidRPr="00B95B7B">
        <w:t xml:space="preserve">i </w:t>
      </w:r>
      <w:r w:rsidR="003555E4" w:rsidRPr="00B95B7B">
        <w:t xml:space="preserve">en lätt, fristående enhet. I denna fråga har </w:t>
      </w:r>
      <w:r w:rsidRPr="00B95B7B">
        <w:t xml:space="preserve">Docker blivit den </w:t>
      </w:r>
      <w:r w:rsidR="003555E4" w:rsidRPr="00B95B7B">
        <w:t xml:space="preserve">ledande </w:t>
      </w:r>
      <w:r w:rsidRPr="00B95B7B">
        <w:t xml:space="preserve">industristandarden. Genom att definiera </w:t>
      </w:r>
      <w:commentRangeStart w:id="28"/>
      <w:r w:rsidRPr="00B95B7B">
        <w:t xml:space="preserve">den </w:t>
      </w:r>
      <w:r w:rsidR="00B61454">
        <w:t xml:space="preserve">för </w:t>
      </w:r>
      <w:r w:rsidRPr="00B95B7B">
        <w:t xml:space="preserve">Docker </w:t>
      </w:r>
      <w:commentRangeEnd w:id="28"/>
      <w:r w:rsidR="00D45DF3">
        <w:rPr>
          <w:rStyle w:val="Kommentarsreferens"/>
        </w:rPr>
        <w:commentReference w:id="28"/>
      </w:r>
      <w:r w:rsidR="00B61454" w:rsidRPr="00B61454">
        <w:t xml:space="preserve"> </w:t>
      </w:r>
      <w:r w:rsidR="00B61454" w:rsidRPr="00B95B7B">
        <w:t>specifika</w:t>
      </w:r>
      <w:r w:rsidR="00B61454" w:rsidRPr="00B95B7B">
        <w:t xml:space="preserve"> </w:t>
      </w:r>
      <w:r w:rsidRPr="00B95B7B">
        <w:t xml:space="preserve">image-arkitekturen och </w:t>
      </w:r>
      <w:r w:rsidR="003F5B00" w:rsidRPr="00B95B7B">
        <w:t>ordningen i byggandet</w:t>
      </w:r>
      <w:r w:rsidRPr="00B95B7B">
        <w:t xml:space="preserve"> spelar </w:t>
      </w:r>
      <w:r w:rsidRPr="001F4F1E">
        <w:rPr>
          <w:i/>
          <w:iCs/>
          <w:highlight w:val="yellow"/>
        </w:rPr>
        <w:t>dockerfile</w:t>
      </w:r>
      <w:r w:rsidR="004C030E" w:rsidRPr="001F4F1E">
        <w:rPr>
          <w:i/>
          <w:iCs/>
          <w:highlight w:val="yellow"/>
        </w:rPr>
        <w:t xml:space="preserve"> </w:t>
      </w:r>
      <w:r w:rsidR="004C030E" w:rsidRPr="001F4F1E">
        <w:rPr>
          <w:highlight w:val="yellow"/>
        </w:rPr>
        <w:t>(dockerfil</w:t>
      </w:r>
      <w:r w:rsidR="004C030E">
        <w:t>)</w:t>
      </w:r>
      <w:r w:rsidRPr="00B95B7B">
        <w:t xml:space="preserve"> en viktig roll i den Docker-baserade processen</w:t>
      </w:r>
      <w:r w:rsidR="003555E4" w:rsidRPr="00B95B7B">
        <w:t xml:space="preserve"> av uppbyggandet av </w:t>
      </w:r>
      <w:r w:rsidR="003555E4" w:rsidRPr="001F4F1E">
        <w:rPr>
          <w:highlight w:val="yellow"/>
        </w:rPr>
        <w:t>containers</w:t>
      </w:r>
      <w:r w:rsidRPr="00B95B7B">
        <w:t xml:space="preserve">. Att förstå utvecklingen av </w:t>
      </w:r>
      <w:r w:rsidRPr="001F4F1E">
        <w:rPr>
          <w:i/>
          <w:iCs/>
          <w:highlight w:val="yellow"/>
        </w:rPr>
        <w:t>dockerfile</w:t>
      </w:r>
      <w:r w:rsidR="003F5B00" w:rsidRPr="001F4F1E">
        <w:rPr>
          <w:i/>
          <w:iCs/>
          <w:highlight w:val="yellow"/>
        </w:rPr>
        <w:t>s</w:t>
      </w:r>
      <w:r w:rsidRPr="001F4F1E">
        <w:rPr>
          <w:highlight w:val="yellow"/>
        </w:rPr>
        <w:t xml:space="preserve"> </w:t>
      </w:r>
      <w:r w:rsidR="004C030E" w:rsidRPr="001F4F1E">
        <w:rPr>
          <w:highlight w:val="yellow"/>
        </w:rPr>
        <w:t>(dockerfiler</w:t>
      </w:r>
      <w:r w:rsidR="004C030E">
        <w:t xml:space="preserve">) </w:t>
      </w:r>
      <w:r w:rsidRPr="00B95B7B">
        <w:t xml:space="preserve">och vilka </w:t>
      </w:r>
      <w:r w:rsidR="003F5B00" w:rsidRPr="00B95B7B">
        <w:t xml:space="preserve">byggnadstyper av </w:t>
      </w:r>
      <w:r w:rsidRPr="00B95B7B">
        <w:t>dockerfile</w:t>
      </w:r>
      <w:r w:rsidR="003F5B00" w:rsidRPr="00B95B7B">
        <w:t>r</w:t>
      </w:r>
      <w:r w:rsidRPr="00B95B7B">
        <w:t xml:space="preserve"> som förbättrar dockerfilens kvalitet och minskar imagebyggandets tidsåtgång kan gynna den effektiva bearbetningen av </w:t>
      </w:r>
      <w:r w:rsidR="004C030E">
        <w:t>c</w:t>
      </w:r>
      <w:r w:rsidR="004C030E" w:rsidRPr="00B95B7B">
        <w:t>ontainerisering</w:t>
      </w:r>
      <w:r w:rsidRPr="00B95B7B">
        <w:t xml:space="preserve"> </w:t>
      </w:r>
      <w:r w:rsidR="00682D08" w:rsidRPr="00B95B7B">
        <w:t>[5]</w:t>
      </w:r>
      <w:r w:rsidRPr="00B95B7B">
        <w:t>.</w:t>
      </w:r>
    </w:p>
    <w:p w14:paraId="4148F238" w14:textId="0D16C75B" w:rsidR="003E1C7A" w:rsidRPr="00B95B7B" w:rsidRDefault="00493DEB" w:rsidP="00260770">
      <w:pPr>
        <w:pStyle w:val="Brdtext"/>
        <w:ind w:firstLine="1304"/>
        <w:rPr>
          <w:color w:val="FF0000"/>
        </w:rPr>
      </w:pPr>
      <w:r w:rsidRPr="00493DEB">
        <w:t>För V</w:t>
      </w:r>
      <w:r w:rsidR="003E1C7A" w:rsidRPr="00B95B7B">
        <w:t xml:space="preserve">Ms är applikationerna och funktionaliteterna mer isolerande men hårdvarukrävande då det skapas ett nytt gäst-OS på </w:t>
      </w:r>
      <w:r w:rsidR="003E1C7A" w:rsidRPr="00B61454">
        <w:t>d</w:t>
      </w:r>
      <w:r w:rsidR="00B61454" w:rsidRPr="00B61454">
        <w:t>e</w:t>
      </w:r>
      <w:r w:rsidR="003E1C7A" w:rsidRPr="00B61454">
        <w:t>n</w:t>
      </w:r>
      <w:r w:rsidR="003E1C7A" w:rsidRPr="00B95B7B">
        <w:t xml:space="preserve"> fysiska enhet</w:t>
      </w:r>
      <w:r w:rsidR="00B61454">
        <w:t>en</w:t>
      </w:r>
      <w:r w:rsidR="00F35AA2" w:rsidRPr="00B95B7B">
        <w:t>.</w:t>
      </w:r>
      <w:r>
        <w:t xml:space="preserve"> D</w:t>
      </w:r>
      <w:r w:rsidR="00F35AA2" w:rsidRPr="00B95B7B">
        <w:t>et gäst-OS som skapats</w:t>
      </w:r>
      <w:r w:rsidR="003E1C7A" w:rsidRPr="00B95B7B">
        <w:t xml:space="preserve"> måste tilldelas resurser från </w:t>
      </w:r>
      <w:commentRangeStart w:id="29"/>
      <w:r w:rsidR="003E1C7A" w:rsidRPr="00B95B7B">
        <w:t>enhet</w:t>
      </w:r>
      <w:r w:rsidR="00B61454">
        <w:t>en</w:t>
      </w:r>
      <w:r w:rsidR="00F35AA2" w:rsidRPr="00B95B7B">
        <w:t xml:space="preserve"> manuellt. Detta leder till att applikationen som </w:t>
      </w:r>
      <w:commentRangeEnd w:id="29"/>
      <w:r w:rsidR="00D45DF3">
        <w:rPr>
          <w:rStyle w:val="Kommentarsreferens"/>
        </w:rPr>
        <w:commentReference w:id="29"/>
      </w:r>
      <w:r w:rsidR="00F35AA2" w:rsidRPr="00B95B7B">
        <w:t xml:space="preserve">annars hade kört via containrar </w:t>
      </w:r>
      <w:r w:rsidR="004C030E">
        <w:t>i</w:t>
      </w:r>
      <w:r w:rsidR="004C030E" w:rsidRPr="00B95B7B">
        <w:t xml:space="preserve"> stället</w:t>
      </w:r>
      <w:r w:rsidR="00F35AA2" w:rsidRPr="00B95B7B">
        <w:t xml:space="preserve"> </w:t>
      </w:r>
      <w:r w:rsidR="004C030E">
        <w:t xml:space="preserve">körs </w:t>
      </w:r>
      <w:r w:rsidR="00F35AA2" w:rsidRPr="00B95B7B">
        <w:t>på ett gäst-OS</w:t>
      </w:r>
      <w:r w:rsidR="004C030E">
        <w:t xml:space="preserve">. Detta gäst-OS </w:t>
      </w:r>
      <w:r w:rsidR="00F35AA2" w:rsidRPr="00B95B7B">
        <w:t xml:space="preserve">gör </w:t>
      </w:r>
      <w:r w:rsidR="004C030E">
        <w:t xml:space="preserve">miljön </w:t>
      </w:r>
      <w:r w:rsidR="00F35AA2" w:rsidRPr="00B95B7B">
        <w:t>mer isolera</w:t>
      </w:r>
      <w:r w:rsidR="004C030E">
        <w:t xml:space="preserve">d </w:t>
      </w:r>
      <w:r w:rsidR="00F35AA2" w:rsidRPr="00B95B7B">
        <w:t xml:space="preserve">vilket betyder att om något problem uppstår med applikationen så påverkar det inte värd-OS utan endast det gäst-OS som applikationen körs på. </w:t>
      </w:r>
      <w:r>
        <w:t>O</w:t>
      </w:r>
      <w:r w:rsidR="00F35AA2" w:rsidRPr="00B95B7B">
        <w:t>m samma applikation hade körts med en container hade även värd-OS påverkats i stället för att det skulle ha varit helt isolerat till gäst-OS:et</w:t>
      </w:r>
      <w:r w:rsidR="00A92EE4">
        <w:t>.</w:t>
      </w:r>
      <w:r>
        <w:t xml:space="preserve"> Ett </w:t>
      </w:r>
      <w:r w:rsidR="00A92EE4">
        <w:t xml:space="preserve">värd-OS hade kunnat bli påverkat </w:t>
      </w:r>
      <w:r w:rsidR="001C54D1">
        <w:t xml:space="preserve">om </w:t>
      </w:r>
      <w:r w:rsidR="00A92EE4">
        <w:t>containern skulle bli skadad</w:t>
      </w:r>
      <w:r w:rsidR="001C54D1">
        <w:t xml:space="preserve">. En sådan skada </w:t>
      </w:r>
      <w:r w:rsidR="00A92EE4">
        <w:t xml:space="preserve">hade kunnat </w:t>
      </w:r>
      <w:r w:rsidR="001C54D1">
        <w:t>ge en permanent skada</w:t>
      </w:r>
      <w:r>
        <w:t xml:space="preserve"> på </w:t>
      </w:r>
      <w:r w:rsidR="00A92EE4">
        <w:t xml:space="preserve">värd-OS </w:t>
      </w:r>
      <w:r w:rsidR="00F35AA2" w:rsidRPr="00B95B7B">
        <w:t>[1-3].</w:t>
      </w:r>
    </w:p>
    <w:p w14:paraId="12F5BAEC" w14:textId="77777777" w:rsidR="00260770" w:rsidRPr="00B95B7B" w:rsidRDefault="00260770" w:rsidP="00260770">
      <w:pPr>
        <w:pStyle w:val="Brdtext"/>
        <w:rPr>
          <w:color w:val="FF0000"/>
        </w:rPr>
      </w:pPr>
    </w:p>
    <w:p w14:paraId="6B50BACB" w14:textId="579BD4AA" w:rsidR="00DD783B" w:rsidRPr="00B95B7B" w:rsidRDefault="008560DF" w:rsidP="00DD783B">
      <w:pPr>
        <w:pStyle w:val="Rubrik2"/>
      </w:pPr>
      <w:bookmarkStart w:id="30" w:name="_Toc154679082"/>
      <w:r w:rsidRPr="00B95B7B">
        <w:t>Vilka säkerhetsrisker har tillkommit?</w:t>
      </w:r>
      <w:bookmarkEnd w:id="30"/>
    </w:p>
    <w:p w14:paraId="4969C645" w14:textId="4B81128A" w:rsidR="003E1C7A" w:rsidRDefault="003E1C7A" w:rsidP="003E1C7A">
      <w:pPr>
        <w:pStyle w:val="Brdtext"/>
      </w:pPr>
      <w:r w:rsidRPr="00B95B7B">
        <w:t>Docker är en teknologi som dominerar inom mjukvaruutveckling när det gäller hantering av containrar. Med dess ökande popularitet uppstår nya metoder som gör det möjligt att implementera nya säkerhetsmekanismer. Det dyker upp många olika lösningar som hanterar säkerhet på nivån för containerns imageskapande parallellt med teknologier som hanterar mjukvara och Docker-miljön [2], [4], [8].</w:t>
      </w:r>
    </w:p>
    <w:p w14:paraId="65492D5B" w14:textId="7808E7B4" w:rsidR="00DE5363" w:rsidRPr="00B95B7B" w:rsidRDefault="00DE5363" w:rsidP="00DE5363">
      <w:pPr>
        <w:pStyle w:val="Brdtext"/>
        <w:ind w:firstLine="1304"/>
      </w:pPr>
      <w:r w:rsidRPr="00B95B7B">
        <w:t xml:space="preserve">Trots eventuella säkerhetsbrister och buggar i äldre versioner </w:t>
      </w:r>
      <w:r w:rsidR="00493DEB" w:rsidRPr="00493DEB">
        <w:t>kan</w:t>
      </w:r>
      <w:commentRangeStart w:id="31"/>
      <w:r w:rsidRPr="00493DEB">
        <w:t xml:space="preserve"> </w:t>
      </w:r>
      <w:commentRangeEnd w:id="31"/>
      <w:r w:rsidR="003D3172" w:rsidRPr="00493DEB">
        <w:rPr>
          <w:rStyle w:val="Kommentarsreferens"/>
        </w:rPr>
        <w:commentReference w:id="31"/>
      </w:r>
      <w:r w:rsidRPr="00B95B7B">
        <w:t>de som använder containrar föredr</w:t>
      </w:r>
      <w:r w:rsidR="00DB13B7">
        <w:t xml:space="preserve">a </w:t>
      </w:r>
      <w:r w:rsidRPr="00B95B7B">
        <w:t xml:space="preserve">att hålla sig till äldre versioner av paket. </w:t>
      </w:r>
      <w:commentRangeStart w:id="32"/>
      <w:r w:rsidRPr="00B95B7B">
        <w:t>De</w:t>
      </w:r>
      <w:r w:rsidR="00D06E78">
        <w:t>ssa</w:t>
      </w:r>
      <w:r w:rsidRPr="00B95B7B">
        <w:t xml:space="preserve"> </w:t>
      </w:r>
      <w:commentRangeEnd w:id="32"/>
      <w:r w:rsidR="00372DE1">
        <w:rPr>
          <w:rStyle w:val="Kommentarsreferens"/>
        </w:rPr>
        <w:commentReference w:id="32"/>
      </w:r>
      <w:r w:rsidRPr="00B95B7B">
        <w:t xml:space="preserve">är kända för att fungera bra och de har testats i produktion under längre tid. Faktum är att reproducerbarhet är en av de viktigaste egenskaperna hos Docker-containrar och </w:t>
      </w:r>
      <w:r w:rsidR="00687899">
        <w:t xml:space="preserve">även </w:t>
      </w:r>
      <w:r w:rsidRPr="00B95B7B">
        <w:t xml:space="preserve">för utvecklare. Orsak till detta är att användning av </w:t>
      </w:r>
      <w:r w:rsidRPr="0000597D">
        <w:rPr>
          <w:i/>
          <w:iCs/>
        </w:rPr>
        <w:t>containerimages</w:t>
      </w:r>
      <w:r w:rsidRPr="00B95B7B">
        <w:t xml:space="preserve"> ger isolering från </w:t>
      </w:r>
      <w:commentRangeStart w:id="33"/>
      <w:r w:rsidRPr="00B95B7B">
        <w:t xml:space="preserve">utvecklande beroenden </w:t>
      </w:r>
      <w:commentRangeEnd w:id="33"/>
      <w:r w:rsidR="00372DE1">
        <w:rPr>
          <w:rStyle w:val="Kommentarsreferens"/>
        </w:rPr>
        <w:commentReference w:id="33"/>
      </w:r>
      <w:r w:rsidRPr="00B95B7B">
        <w:t>och förändringar i paket som kan bryta fungerande system.</w:t>
      </w:r>
      <w:r w:rsidR="00493DEB">
        <w:t xml:space="preserve"> E</w:t>
      </w:r>
      <w:r w:rsidRPr="00B95B7B">
        <w:t xml:space="preserve">n nyare version kan innebära att vissa funktionaliteter slutar fungera. Detta är ett starkt incitament för att hålla sig till en föråldrad image eftersom den </w:t>
      </w:r>
      <w:r w:rsidR="00B61454">
        <w:t>huvudsakligen endast</w:t>
      </w:r>
      <w:r w:rsidRPr="00B95B7B">
        <w:t xml:space="preserve"> fungerar</w:t>
      </w:r>
      <w:r w:rsidR="00B61454">
        <w:t xml:space="preserve"> f</w:t>
      </w:r>
      <w:r w:rsidRPr="00B95B7B">
        <w:t>ör den applicering den används i. En uppgradering till nya versioner av containerimage innebär alltid en viss risk. Sålunda balanserar a</w:t>
      </w:r>
      <w:r>
        <w:t xml:space="preserve">nvändaren </w:t>
      </w:r>
      <w:r w:rsidRPr="00B95B7B">
        <w:t xml:space="preserve">alltid mellan sitt behov av uppdatering till nya images och </w:t>
      </w:r>
      <w:r w:rsidR="00D06E78" w:rsidRPr="00D06E78">
        <w:t>risken för</w:t>
      </w:r>
      <w:commentRangeStart w:id="34"/>
      <w:commentRangeEnd w:id="34"/>
      <w:r w:rsidR="003D3172" w:rsidRPr="00D06E78">
        <w:rPr>
          <w:rStyle w:val="Kommentarsreferens"/>
        </w:rPr>
        <w:commentReference w:id="34"/>
      </w:r>
      <w:r w:rsidRPr="00D06E78">
        <w:t xml:space="preserve"> </w:t>
      </w:r>
      <w:r w:rsidRPr="00B95B7B">
        <w:t>sårbarhet och buggar</w:t>
      </w:r>
      <w:r>
        <w:t>. Även risken</w:t>
      </w:r>
      <w:r w:rsidRPr="00B95B7B">
        <w:t xml:space="preserve"> för att ett fungerande system går sönder på grund av oväntade ändringar i de uppgraderade paketen </w:t>
      </w:r>
      <w:r>
        <w:t xml:space="preserve">är en aspekt som användaren måste ta hänsyn till </w:t>
      </w:r>
      <w:r w:rsidRPr="00B95B7B">
        <w:t>[2], [3], [4], [8].</w:t>
      </w:r>
    </w:p>
    <w:p w14:paraId="1F35804C" w14:textId="5A9AC26C" w:rsidR="0000597D" w:rsidRPr="00B95B7B" w:rsidRDefault="003E1C7A" w:rsidP="003E1C7A">
      <w:pPr>
        <w:pStyle w:val="Brdtext"/>
      </w:pPr>
      <w:r w:rsidRPr="00B95B7B">
        <w:tab/>
        <w:t>Som nämndes under föregående underrubrik</w:t>
      </w:r>
      <w:r w:rsidR="00493DEB">
        <w:t xml:space="preserve"> </w:t>
      </w:r>
      <w:r w:rsidRPr="00B95B7B">
        <w:t>finns det för</w:t>
      </w:r>
      <w:r w:rsidR="004C030E">
        <w:t>-</w:t>
      </w:r>
      <w:r w:rsidRPr="00B95B7B">
        <w:t xml:space="preserve"> oc</w:t>
      </w:r>
      <w:r w:rsidR="0000597D">
        <w:t>h</w:t>
      </w:r>
      <w:r w:rsidRPr="00B95B7B">
        <w:t xml:space="preserve"> nackdelar med containrar</w:t>
      </w:r>
      <w:r w:rsidR="00282332">
        <w:t xml:space="preserve">, det finns </w:t>
      </w:r>
      <w:r w:rsidRPr="00B95B7B">
        <w:t>säkerhetsbrister och bugga</w:t>
      </w:r>
      <w:r w:rsidR="00B61454">
        <w:t>r</w:t>
      </w:r>
      <w:r w:rsidRPr="00B95B7B">
        <w:t xml:space="preserve"> i versioner av paket som inte underhålls på heltid</w:t>
      </w:r>
      <w:r w:rsidR="004C030E">
        <w:t xml:space="preserve">. </w:t>
      </w:r>
      <w:r w:rsidR="00C96C02">
        <w:rPr>
          <w:rStyle w:val="Stark"/>
          <w:b w:val="0"/>
          <w:bCs w:val="0"/>
        </w:rPr>
        <w:t>Detta problem är mer vanligt för containrar eftersom den version som applikationerna körs i är mindre underhållen och det är svårare att byta än i VMs</w:t>
      </w:r>
      <w:r w:rsidRPr="00B95B7B">
        <w:t xml:space="preserve"> [2], [3], [4], [8].</w:t>
      </w:r>
    </w:p>
    <w:p w14:paraId="4DBC4E88" w14:textId="79E81503" w:rsidR="00260770" w:rsidRPr="00B95B7B" w:rsidRDefault="00260770" w:rsidP="00260770">
      <w:pPr>
        <w:pStyle w:val="Brdtext"/>
        <w:rPr>
          <w:rStyle w:val="Stark"/>
          <w:b w:val="0"/>
          <w:bCs w:val="0"/>
        </w:rPr>
      </w:pPr>
    </w:p>
    <w:p w14:paraId="07752964" w14:textId="77777777" w:rsidR="00260770" w:rsidRPr="00B95B7B" w:rsidRDefault="00260770" w:rsidP="00260770">
      <w:pPr>
        <w:pStyle w:val="Brdtext"/>
        <w:rPr>
          <w:rStyle w:val="Stark"/>
          <w:b w:val="0"/>
          <w:bCs w:val="0"/>
        </w:rPr>
      </w:pPr>
    </w:p>
    <w:p w14:paraId="04E374E2" w14:textId="77777777" w:rsidR="00260770" w:rsidRPr="00B95B7B" w:rsidRDefault="00260770" w:rsidP="00260770">
      <w:pPr>
        <w:pStyle w:val="Brdtext"/>
        <w:rPr>
          <w:rStyle w:val="Stark"/>
          <w:b w:val="0"/>
          <w:bCs w:val="0"/>
        </w:rPr>
      </w:pPr>
    </w:p>
    <w:p w14:paraId="5A4BE9F1" w14:textId="77777777" w:rsidR="00260770" w:rsidRPr="00B95B7B" w:rsidRDefault="00260770" w:rsidP="00260770">
      <w:pPr>
        <w:pStyle w:val="Brdtext"/>
        <w:rPr>
          <w:rStyle w:val="Stark"/>
          <w:b w:val="0"/>
          <w:bCs w:val="0"/>
        </w:rPr>
      </w:pPr>
    </w:p>
    <w:p w14:paraId="08F32945" w14:textId="77777777" w:rsidR="00260770" w:rsidRPr="00B95B7B" w:rsidRDefault="00260770" w:rsidP="00260770">
      <w:pPr>
        <w:pStyle w:val="Brdtext"/>
        <w:rPr>
          <w:rStyle w:val="Stark"/>
          <w:b w:val="0"/>
          <w:bCs w:val="0"/>
        </w:rPr>
      </w:pPr>
    </w:p>
    <w:p w14:paraId="51448976" w14:textId="77777777" w:rsidR="00260770" w:rsidRPr="00B95B7B" w:rsidRDefault="00260770" w:rsidP="00260770">
      <w:pPr>
        <w:pStyle w:val="Brdtext"/>
        <w:rPr>
          <w:rStyle w:val="Stark"/>
          <w:b w:val="0"/>
          <w:bCs w:val="0"/>
        </w:rPr>
      </w:pPr>
    </w:p>
    <w:p w14:paraId="0853084D" w14:textId="77777777" w:rsidR="00260770" w:rsidRPr="00B95B7B" w:rsidRDefault="00260770" w:rsidP="00260770">
      <w:pPr>
        <w:pStyle w:val="Brdtext"/>
        <w:rPr>
          <w:rStyle w:val="Stark"/>
          <w:b w:val="0"/>
          <w:bCs w:val="0"/>
        </w:rPr>
      </w:pPr>
    </w:p>
    <w:p w14:paraId="7EE09D6F" w14:textId="64A52455" w:rsidR="00437B68" w:rsidRPr="008F7DC5" w:rsidRDefault="00B615C7" w:rsidP="00437B68">
      <w:pPr>
        <w:pStyle w:val="Rubrik1"/>
      </w:pPr>
      <w:bookmarkStart w:id="35" w:name="_Toc154679083"/>
      <w:r w:rsidRPr="00B95B7B">
        <w:lastRenderedPageBreak/>
        <w:t>Diskussion</w:t>
      </w:r>
      <w:r w:rsidR="00A96C1B" w:rsidRPr="00B95B7B">
        <w:t xml:space="preserve"> och slutsatser</w:t>
      </w:r>
      <w:bookmarkEnd w:id="35"/>
    </w:p>
    <w:p w14:paraId="44D16C8F" w14:textId="319DA21E" w:rsidR="00437B68" w:rsidRDefault="00C770A5" w:rsidP="00437B68">
      <w:pPr>
        <w:pStyle w:val="Brdtext"/>
      </w:pPr>
      <w:r>
        <w:t xml:space="preserve">I </w:t>
      </w:r>
      <w:r w:rsidR="00D06E78" w:rsidRPr="00D06E78">
        <w:t>detta kapite</w:t>
      </w:r>
      <w:r w:rsidR="00D06E78">
        <w:t xml:space="preserve">l </w:t>
      </w:r>
      <w:r>
        <w:t>hålls</w:t>
      </w:r>
      <w:r w:rsidR="00D06E78">
        <w:t xml:space="preserve"> först</w:t>
      </w:r>
      <w:commentRangeStart w:id="36"/>
      <w:r>
        <w:t xml:space="preserve"> </w:t>
      </w:r>
      <w:commentRangeEnd w:id="36"/>
      <w:r w:rsidR="009F005A">
        <w:rPr>
          <w:rStyle w:val="Kommentarsreferens"/>
        </w:rPr>
        <w:commentReference w:id="36"/>
      </w:r>
      <w:r>
        <w:t xml:space="preserve">en kort diskussion om vad </w:t>
      </w:r>
      <w:r w:rsidR="003006B1">
        <w:t>som undersökts i litteraturstudien</w:t>
      </w:r>
      <w:r w:rsidR="00D06E78">
        <w:t xml:space="preserve"> med e</w:t>
      </w:r>
      <w:r w:rsidR="003006B1">
        <w:t xml:space="preserve">n sammanfattning </w:t>
      </w:r>
      <w:r>
        <w:t xml:space="preserve">samt </w:t>
      </w:r>
      <w:r w:rsidR="003006B1">
        <w:t>en tolkning av</w:t>
      </w:r>
      <w:r>
        <w:t xml:space="preserve"> resultaten</w:t>
      </w:r>
      <w:r w:rsidR="003006B1">
        <w:t xml:space="preserve">. </w:t>
      </w:r>
      <w:r>
        <w:t xml:space="preserve">I den andra delen dras slutsatser </w:t>
      </w:r>
      <w:r w:rsidR="003006B1">
        <w:t>och</w:t>
      </w:r>
      <w:r w:rsidR="00D06E78">
        <w:t xml:space="preserve"> görs</w:t>
      </w:r>
      <w:commentRangeStart w:id="37"/>
      <w:r w:rsidR="003006B1">
        <w:t xml:space="preserve"> </w:t>
      </w:r>
      <w:commentRangeEnd w:id="37"/>
      <w:r w:rsidR="009F005A">
        <w:rPr>
          <w:rStyle w:val="Kommentarsreferens"/>
        </w:rPr>
        <w:commentReference w:id="37"/>
      </w:r>
      <w:r w:rsidR="003006B1">
        <w:t xml:space="preserve">tolkningar </w:t>
      </w:r>
      <w:r>
        <w:t>från alla de resultat som nämn</w:t>
      </w:r>
      <w:r w:rsidR="003006B1">
        <w:t>ts i rapporten. I den andra delen nämns även ett annat</w:t>
      </w:r>
      <w:r>
        <w:t xml:space="preserve"> alternativ </w:t>
      </w:r>
      <w:r w:rsidR="003006B1">
        <w:t>för mjukvaruutveckling. Alternativet ingår inte i</w:t>
      </w:r>
      <w:r>
        <w:t xml:space="preserve"> denna studie </w:t>
      </w:r>
      <w:r w:rsidR="003006B1">
        <w:t xml:space="preserve">men är en möjlig fortsättning av denna </w:t>
      </w:r>
      <w:r w:rsidR="00D06E78" w:rsidRPr="00D06E78">
        <w:t>studie</w:t>
      </w:r>
      <w:r w:rsidR="003006B1">
        <w:t>.</w:t>
      </w:r>
      <w:r>
        <w:t xml:space="preserve"> </w:t>
      </w:r>
    </w:p>
    <w:p w14:paraId="3D8EB052" w14:textId="77777777" w:rsidR="00C770A5" w:rsidRPr="00B95B7B" w:rsidRDefault="00C770A5" w:rsidP="00437B68">
      <w:pPr>
        <w:pStyle w:val="Brdtext"/>
      </w:pPr>
    </w:p>
    <w:p w14:paraId="6B0D5954" w14:textId="6D370074" w:rsidR="007D2808" w:rsidRPr="00B95B7B" w:rsidRDefault="00437B68" w:rsidP="00A5614A">
      <w:pPr>
        <w:pStyle w:val="Rubrik2"/>
      </w:pPr>
      <w:bookmarkStart w:id="38" w:name="_Toc154679084"/>
      <w:r w:rsidRPr="00B95B7B">
        <w:t>Diskussion</w:t>
      </w:r>
      <w:bookmarkEnd w:id="38"/>
    </w:p>
    <w:p w14:paraId="0366D6DA" w14:textId="331A1E9A" w:rsidR="00711D16" w:rsidRDefault="00711D16" w:rsidP="00711D16">
      <w:pPr>
        <w:pStyle w:val="Brdtext"/>
      </w:pPr>
      <w:r>
        <w:t xml:space="preserve">I denna litteraturstudie har jag undersökt för- och nackdelar med VMs och containrar samt </w:t>
      </w:r>
      <w:r w:rsidR="00D06E78">
        <w:t>sökt efter</w:t>
      </w:r>
      <w:commentRangeStart w:id="39"/>
      <w:commentRangeEnd w:id="39"/>
      <w:r w:rsidR="00372DE1">
        <w:rPr>
          <w:rStyle w:val="Kommentarsreferens"/>
        </w:rPr>
        <w:commentReference w:id="39"/>
      </w:r>
      <w:r w:rsidR="00D06E78">
        <w:t xml:space="preserve"> </w:t>
      </w:r>
      <w:r>
        <w:t xml:space="preserve">tillkomna säkerhetsrisker för containrar </w:t>
      </w:r>
      <w:r w:rsidR="00D06E78" w:rsidRPr="00D06E78">
        <w:t>som</w:t>
      </w:r>
      <w:commentRangeStart w:id="40"/>
      <w:r w:rsidRPr="00D06E78">
        <w:t xml:space="preserve"> </w:t>
      </w:r>
      <w:commentRangeEnd w:id="40"/>
      <w:r w:rsidR="00372DE1" w:rsidRPr="00D06E78">
        <w:rPr>
          <w:rStyle w:val="Kommentarsreferens"/>
        </w:rPr>
        <w:commentReference w:id="40"/>
      </w:r>
      <w:r>
        <w:t xml:space="preserve">är en nyare typ av teknologi </w:t>
      </w:r>
      <w:commentRangeStart w:id="41"/>
      <w:r w:rsidRPr="00372DE1">
        <w:rPr>
          <w:strike/>
          <w:color w:val="FF0000"/>
        </w:rPr>
        <w:t>jämfört med</w:t>
      </w:r>
      <w:r w:rsidRPr="00372DE1">
        <w:rPr>
          <w:color w:val="FF0000"/>
        </w:rPr>
        <w:t xml:space="preserve"> </w:t>
      </w:r>
      <w:commentRangeEnd w:id="41"/>
      <w:r w:rsidR="00372DE1">
        <w:rPr>
          <w:rStyle w:val="Kommentarsreferens"/>
        </w:rPr>
        <w:commentReference w:id="41"/>
      </w:r>
      <w:r>
        <w:t>VMs. De för- och nackdelar som framkommit</w:t>
      </w:r>
      <w:r w:rsidR="00493DEB">
        <w:t xml:space="preserve"> </w:t>
      </w:r>
      <w:r>
        <w:t xml:space="preserve">innebär att det finns tillfällen då det är mer lämpligt att använda den ena teknologin </w:t>
      </w:r>
      <w:r w:rsidR="00D06E78" w:rsidRPr="00D06E78">
        <w:t>än</w:t>
      </w:r>
      <w:commentRangeStart w:id="42"/>
      <w:commentRangeEnd w:id="42"/>
      <w:r w:rsidR="00372DE1" w:rsidRPr="00D06E78">
        <w:rPr>
          <w:rStyle w:val="Kommentarsreferens"/>
        </w:rPr>
        <w:commentReference w:id="42"/>
      </w:r>
      <w:r>
        <w:t xml:space="preserve"> den andra. Även de säkerhetsrisker som framkommit i undersökningen pekar mot att </w:t>
      </w:r>
      <w:r w:rsidRPr="00C73646">
        <w:rPr>
          <w:highlight w:val="yellow"/>
        </w:rPr>
        <w:t>VM</w:t>
      </w:r>
      <w:r w:rsidR="00D06E78" w:rsidRPr="00D06E78">
        <w:rPr>
          <w:highlight w:val="yellow"/>
        </w:rPr>
        <w:t>s</w:t>
      </w:r>
      <w:r>
        <w:t xml:space="preserve"> och containrar lämpar sig olika bra för olika tillfällen. </w:t>
      </w:r>
      <w:r w:rsidRPr="00C73646">
        <w:rPr>
          <w:highlight w:val="yellow"/>
        </w:rPr>
        <w:t>VMs</w:t>
      </w:r>
      <w:r>
        <w:t xml:space="preserve"> är den lämpligare teknologin att använda när det är </w:t>
      </w:r>
      <w:r w:rsidR="00D06E78" w:rsidRPr="00D06E78">
        <w:t>viktigt</w:t>
      </w:r>
      <w:commentRangeStart w:id="43"/>
      <w:r w:rsidRPr="00D06E78">
        <w:t xml:space="preserve"> </w:t>
      </w:r>
      <w:commentRangeEnd w:id="43"/>
      <w:r w:rsidR="00C73646" w:rsidRPr="00D06E78">
        <w:rPr>
          <w:rStyle w:val="Kommentarsreferens"/>
        </w:rPr>
        <w:commentReference w:id="43"/>
      </w:r>
      <w:r>
        <w:t>att hålla mjukvaran isolerad från värd-OS</w:t>
      </w:r>
      <w:r w:rsidR="003006B1">
        <w:t>.</w:t>
      </w:r>
      <w:r>
        <w:t xml:space="preserve"> </w:t>
      </w:r>
      <w:r w:rsidR="003006B1">
        <w:t>Ett annat exempel är att</w:t>
      </w:r>
      <w:r>
        <w:t xml:space="preserve"> det finns fler resurser som kan hjälpa användare då man stöter på problem. </w:t>
      </w:r>
      <w:r w:rsidR="00493DEB">
        <w:t>E</w:t>
      </w:r>
      <w:r>
        <w:t>n annan anledning till att man väljer VMs över containra</w:t>
      </w:r>
      <w:r w:rsidR="00DB13B7">
        <w:t xml:space="preserve">r </w:t>
      </w:r>
      <w:r w:rsidR="000B2136">
        <w:t>handlar om att VMs</w:t>
      </w:r>
      <w:r>
        <w:t xml:space="preserve"> inte är beroende av </w:t>
      </w:r>
      <w:r w:rsidR="00F35BF6">
        <w:t xml:space="preserve">användarens fysiska enhets </w:t>
      </w:r>
      <w:r>
        <w:t>värd-OS. Med detta syftar jag på att en container alltid körs på samma OS som de värd-OS</w:t>
      </w:r>
      <w:r w:rsidRPr="00C73646">
        <w:rPr>
          <w:color w:val="FF0000"/>
        </w:rPr>
        <w:t xml:space="preserve"> </w:t>
      </w:r>
      <w:commentRangeStart w:id="44"/>
      <w:r>
        <w:t>de</w:t>
      </w:r>
      <w:commentRangeEnd w:id="44"/>
      <w:r w:rsidR="00C73646">
        <w:rPr>
          <w:rStyle w:val="Kommentarsreferens"/>
        </w:rPr>
        <w:commentReference w:id="44"/>
      </w:r>
      <w:r w:rsidR="00D06E78">
        <w:t>n</w:t>
      </w:r>
      <w:r>
        <w:t xml:space="preserve"> ligger på</w:t>
      </w:r>
      <w:r w:rsidR="00D06E78">
        <w:t>,</w:t>
      </w:r>
      <w:commentRangeStart w:id="45"/>
      <w:r>
        <w:t xml:space="preserve"> </w:t>
      </w:r>
      <w:commentRangeEnd w:id="45"/>
      <w:r w:rsidR="00C73646">
        <w:rPr>
          <w:rStyle w:val="Kommentarsreferens"/>
        </w:rPr>
        <w:commentReference w:id="45"/>
      </w:r>
      <w:r>
        <w:t xml:space="preserve">vilket kan leda till nackdelar då man vill köra mjukvaran på ett specifikt OS som inte är det samma som värd-OS:et. Det finns situationer då man </w:t>
      </w:r>
      <w:r w:rsidR="000B2136">
        <w:t>inte</w:t>
      </w:r>
      <w:r>
        <w:t xml:space="preserve"> bör använda ett VM</w:t>
      </w:r>
      <w:r w:rsidR="000B2136">
        <w:t>,</w:t>
      </w:r>
      <w:r>
        <w:t xml:space="preserve"> exempelvis då mjukvaran är väldigt resurseffektiv samt </w:t>
      </w:r>
      <w:r w:rsidR="00FA3EED">
        <w:t xml:space="preserve">då </w:t>
      </w:r>
      <w:r w:rsidR="00D06E78" w:rsidRPr="00D06E78">
        <w:t>man</w:t>
      </w:r>
      <w:commentRangeStart w:id="46"/>
      <w:r w:rsidRPr="00D06E78">
        <w:t xml:space="preserve"> </w:t>
      </w:r>
      <w:r w:rsidR="00FA3EED" w:rsidRPr="00D06E78">
        <w:t>önska</w:t>
      </w:r>
      <w:r w:rsidR="00D06E78" w:rsidRPr="00D06E78">
        <w:t>r</w:t>
      </w:r>
      <w:r w:rsidR="000B2136" w:rsidRPr="00D06E78">
        <w:t xml:space="preserve"> </w:t>
      </w:r>
      <w:commentRangeEnd w:id="46"/>
      <w:r w:rsidR="00C73646" w:rsidRPr="00D06E78">
        <w:rPr>
          <w:rStyle w:val="Kommentarsreferens"/>
        </w:rPr>
        <w:commentReference w:id="46"/>
      </w:r>
      <w:r w:rsidRPr="00D06E78">
        <w:t>en</w:t>
      </w:r>
      <w:r>
        <w:t xml:space="preserve"> snabb uppstartstid.</w:t>
      </w:r>
      <w:r w:rsidR="00493DEB">
        <w:t xml:space="preserve"> E</w:t>
      </w:r>
      <w:r>
        <w:t xml:space="preserve">n snabb uppstartstid är något som börjar bli ett mer </w:t>
      </w:r>
      <w:r w:rsidR="000B2136">
        <w:t>vanligt förekommande</w:t>
      </w:r>
      <w:r>
        <w:t xml:space="preserve"> krav för applikationer och system i dagens värld.</w:t>
      </w:r>
    </w:p>
    <w:p w14:paraId="47E4E431" w14:textId="3AAFE835" w:rsidR="00437B68" w:rsidRDefault="00711D16" w:rsidP="00437B68">
      <w:pPr>
        <w:pStyle w:val="Brdtext"/>
      </w:pPr>
      <w:r>
        <w:tab/>
      </w:r>
      <w:r w:rsidR="00493DEB">
        <w:t>C</w:t>
      </w:r>
      <w:r>
        <w:t xml:space="preserve">ontainrar är </w:t>
      </w:r>
      <w:commentRangeStart w:id="47"/>
      <w:r>
        <w:t xml:space="preserve">mer lämpligt </w:t>
      </w:r>
      <w:commentRangeEnd w:id="47"/>
      <w:r w:rsidR="00C73646">
        <w:rPr>
          <w:rStyle w:val="Kommentarsreferens"/>
        </w:rPr>
        <w:commentReference w:id="47"/>
      </w:r>
      <w:r>
        <w:t xml:space="preserve">att använda då det är viktigt för användaren att </w:t>
      </w:r>
      <w:commentRangeStart w:id="48"/>
      <w:r>
        <w:t>ha någon mjukvara som portabel, alltså att den är enkel att kör</w:t>
      </w:r>
      <w:r w:rsidR="000B2136">
        <w:t>a</w:t>
      </w:r>
      <w:r>
        <w:t xml:space="preserve"> vart som helst utan några större krav</w:t>
      </w:r>
      <w:commentRangeEnd w:id="48"/>
      <w:r w:rsidR="00C73646">
        <w:rPr>
          <w:rStyle w:val="Kommentarsreferens"/>
        </w:rPr>
        <w:commentReference w:id="48"/>
      </w:r>
      <w:r>
        <w:t xml:space="preserve">. Containrar föredras </w:t>
      </w:r>
      <w:r w:rsidR="000B2136">
        <w:t>även</w:t>
      </w:r>
      <w:r>
        <w:t xml:space="preserve"> då man har en fysisk enhet med en mindre mängd resurser som kan </w:t>
      </w:r>
      <w:r w:rsidR="00F35BF6">
        <w:t>tilldelas</w:t>
      </w:r>
      <w:r>
        <w:t xml:space="preserve"> </w:t>
      </w:r>
      <w:commentRangeStart w:id="49"/>
      <w:r w:rsidRPr="00D8241A">
        <w:rPr>
          <w:strike/>
        </w:rPr>
        <w:t xml:space="preserve">till </w:t>
      </w:r>
      <w:commentRangeEnd w:id="49"/>
      <w:r w:rsidR="00D8241A">
        <w:rPr>
          <w:rStyle w:val="Kommentarsreferens"/>
        </w:rPr>
        <w:commentReference w:id="49"/>
      </w:r>
      <w:r>
        <w:t xml:space="preserve">användning för virtualiseringen. Detta leder till att man kan köra </w:t>
      </w:r>
      <w:r w:rsidRPr="00D06E78">
        <w:t>fler</w:t>
      </w:r>
      <w:r w:rsidR="00D06E78" w:rsidRPr="00D06E78">
        <w:t>a</w:t>
      </w:r>
      <w:commentRangeStart w:id="50"/>
      <w:commentRangeEnd w:id="50"/>
      <w:r w:rsidR="00D8241A" w:rsidRPr="00D06E78">
        <w:commentReference w:id="50"/>
      </w:r>
      <w:r w:rsidR="00D06E78">
        <w:t xml:space="preserve"> </w:t>
      </w:r>
      <w:r>
        <w:t xml:space="preserve">containrar på samma mängd resurser som endast en VM instans. I jämförelse med VMs så har containrar en väldigt bra skalbarhet då det är enkelt att bygga upp en ny container med de senaste applikationsversionerna. </w:t>
      </w:r>
      <w:commentRangeStart w:id="51"/>
      <w:r w:rsidRPr="00D8241A">
        <w:rPr>
          <w:strike/>
        </w:rPr>
        <w:t>Däremot</w:t>
      </w:r>
      <w:commentRangeEnd w:id="51"/>
      <w:r w:rsidR="00D8241A">
        <w:rPr>
          <w:rStyle w:val="Kommentarsreferens"/>
        </w:rPr>
        <w:commentReference w:id="51"/>
      </w:r>
      <w:r>
        <w:t xml:space="preserve"> </w:t>
      </w:r>
      <w:commentRangeStart w:id="52"/>
      <w:r w:rsidRPr="00D8241A">
        <w:rPr>
          <w:strike/>
          <w:color w:val="FF0000"/>
        </w:rPr>
        <w:t>krävs det</w:t>
      </w:r>
      <w:r w:rsidRPr="00D8241A">
        <w:rPr>
          <w:color w:val="FF0000"/>
        </w:rPr>
        <w:t xml:space="preserve"> </w:t>
      </w:r>
      <w:commentRangeEnd w:id="52"/>
      <w:r w:rsidR="00D8241A">
        <w:rPr>
          <w:rStyle w:val="Kommentarsreferens"/>
        </w:rPr>
        <w:commentReference w:id="52"/>
      </w:r>
      <w:r>
        <w:t xml:space="preserve">en total ominstallering </w:t>
      </w:r>
      <w:r w:rsidRPr="00D8241A">
        <w:rPr>
          <w:strike/>
          <w:color w:val="FF0000"/>
        </w:rPr>
        <w:t>för ett VM</w:t>
      </w:r>
      <w:commentRangeStart w:id="53"/>
      <w:r w:rsidRPr="00D8241A">
        <w:rPr>
          <w:strike/>
          <w:color w:val="FF0000"/>
        </w:rPr>
        <w:t>. Både VM:et samt</w:t>
      </w:r>
      <w:commentRangeEnd w:id="53"/>
      <w:r w:rsidR="00D8241A">
        <w:rPr>
          <w:rStyle w:val="Kommentarsreferens"/>
        </w:rPr>
        <w:commentReference w:id="53"/>
      </w:r>
      <w:r>
        <w:t xml:space="preserve"> all mjukvara. </w:t>
      </w:r>
      <w:commentRangeStart w:id="54"/>
      <w:r>
        <w:t>Det finns också situationer när det inte är lämpligt att använda containrar</w:t>
      </w:r>
      <w:r w:rsidR="000B2136">
        <w:t>,</w:t>
      </w:r>
      <w:r>
        <w:t xml:space="preserve"> exempelvis då det finns ett högre krav på säkerhet för mjukvaran man hanterar inom virtualiseringen samt om </w:t>
      </w:r>
      <w:r w:rsidR="00F35BF6">
        <w:t xml:space="preserve">användaren </w:t>
      </w:r>
      <w:r>
        <w:t>behöver ett enklare sätt att koppla upp instansen till internet då detta är mycket svårare med en container jämfört med ett VM.</w:t>
      </w:r>
      <w:commentRangeEnd w:id="54"/>
      <w:r w:rsidR="00D8241A">
        <w:rPr>
          <w:rStyle w:val="Kommentarsreferens"/>
        </w:rPr>
        <w:commentReference w:id="54"/>
      </w:r>
    </w:p>
    <w:p w14:paraId="60D308E4" w14:textId="05DA1E85" w:rsidR="00B458CB" w:rsidRDefault="00B458CB" w:rsidP="00B458CB">
      <w:pPr>
        <w:pStyle w:val="Brdtext"/>
        <w:ind w:firstLine="1304"/>
      </w:pPr>
      <w:r>
        <w:t xml:space="preserve">Det finns också en del kända för- och nackdelar som inte har </w:t>
      </w:r>
      <w:commentRangeStart w:id="55"/>
      <w:r>
        <w:t>tagit</w:t>
      </w:r>
      <w:commentRangeEnd w:id="55"/>
      <w:r w:rsidR="00D06E78">
        <w:t>s</w:t>
      </w:r>
      <w:r w:rsidR="00D8241A">
        <w:rPr>
          <w:rStyle w:val="Kommentarsreferens"/>
        </w:rPr>
        <w:commentReference w:id="55"/>
      </w:r>
      <w:r>
        <w:t xml:space="preserve"> upp i denna litteraturstudie</w:t>
      </w:r>
      <w:r w:rsidR="00D06E78" w:rsidRPr="00D06E78">
        <w:t xml:space="preserve"> då </w:t>
      </w:r>
      <w:r>
        <w:t xml:space="preserve">det inte funnits någon relevant studie som har pekar just på dessa. </w:t>
      </w:r>
      <w:r w:rsidR="00DB13B7" w:rsidRPr="00D06E78">
        <w:t>M</w:t>
      </w:r>
      <w:r w:rsidRPr="00D06E78">
        <w:t>öjlighet</w:t>
      </w:r>
      <w:commentRangeStart w:id="56"/>
      <w:r w:rsidRPr="00D06E78">
        <w:t>e</w:t>
      </w:r>
      <w:commentRangeEnd w:id="56"/>
      <w:r w:rsidR="00BF1C7A" w:rsidRPr="00D06E78">
        <w:rPr>
          <w:rStyle w:val="Kommentarsreferens"/>
        </w:rPr>
        <w:commentReference w:id="56"/>
      </w:r>
      <w:r w:rsidR="00D06E78" w:rsidRPr="00D06E78">
        <w:t>n</w:t>
      </w:r>
      <w:r w:rsidRPr="00D06E78">
        <w:t xml:space="preserve"> </w:t>
      </w:r>
      <w:r>
        <w:t xml:space="preserve">att kombinera dessa två </w:t>
      </w:r>
      <w:r w:rsidRPr="00BF1C7A">
        <w:rPr>
          <w:highlight w:val="yellow"/>
        </w:rPr>
        <w:t>virtualiserings metode</w:t>
      </w:r>
      <w:r w:rsidR="00DB13B7">
        <w:t xml:space="preserve">r </w:t>
      </w:r>
      <w:r>
        <w:t xml:space="preserve">har inte redovisats i denna studie då det inte </w:t>
      </w:r>
      <w:r w:rsidR="00D06E78" w:rsidRPr="00D06E78">
        <w:t>bedömts</w:t>
      </w:r>
      <w:r>
        <w:t xml:space="preserve"> som relevant.</w:t>
      </w:r>
    </w:p>
    <w:p w14:paraId="0FE5D631" w14:textId="77777777" w:rsidR="00C770A5" w:rsidRPr="00B95B7B" w:rsidRDefault="00C770A5" w:rsidP="00437B68">
      <w:pPr>
        <w:pStyle w:val="Brdtext"/>
      </w:pPr>
    </w:p>
    <w:p w14:paraId="509715E5" w14:textId="77516A22" w:rsidR="00437B68" w:rsidRPr="00B95B7B" w:rsidRDefault="00437B68" w:rsidP="00437B68">
      <w:pPr>
        <w:pStyle w:val="Rubrik2"/>
      </w:pPr>
      <w:bookmarkStart w:id="57" w:name="_Toc154679085"/>
      <w:r w:rsidRPr="00B95B7B">
        <w:t>Slutsatser</w:t>
      </w:r>
      <w:bookmarkEnd w:id="57"/>
    </w:p>
    <w:p w14:paraId="7A28D157" w14:textId="2A63F431" w:rsidR="007D2808" w:rsidRPr="0049622F" w:rsidRDefault="0049622F" w:rsidP="0049622F">
      <w:pPr>
        <w:pStyle w:val="Brdtext"/>
      </w:pPr>
      <w:r>
        <w:t>D</w:t>
      </w:r>
      <w:r w:rsidR="00711D16">
        <w:t xml:space="preserve">enna </w:t>
      </w:r>
      <w:r w:rsidR="00E439CF">
        <w:t>litteraturstudie</w:t>
      </w:r>
      <w:r w:rsidR="00711D16">
        <w:t xml:space="preserve"> har </w:t>
      </w:r>
      <w:r>
        <w:t>visat att det finns</w:t>
      </w:r>
      <w:r w:rsidR="00711D16">
        <w:t xml:space="preserve"> flertal för- och nackdelar med VMs respektive containrar vilket ger en tydligare bild av när och i vilken situation den ena respektive den andra teknologin ska användas. </w:t>
      </w:r>
      <w:commentRangeStart w:id="58"/>
      <w:r w:rsidR="00711D16">
        <w:t>Självklart så finns det inget som säger att man inte kan använda en av teknologierna i en speciell situation men det kan vara att fördra den ena över den andra beroende på ändamålet.</w:t>
      </w:r>
      <w:r w:rsidR="00B458CB">
        <w:t xml:space="preserve"> </w:t>
      </w:r>
      <w:commentRangeEnd w:id="58"/>
      <w:r w:rsidR="00BF1C7A">
        <w:rPr>
          <w:rStyle w:val="Kommentarsreferens"/>
        </w:rPr>
        <w:commentReference w:id="58"/>
      </w:r>
      <w:commentRangeStart w:id="59"/>
      <w:r>
        <w:t>VMs är att föredra då det önskas en mer isolerad miljö för</w:t>
      </w:r>
      <w:r w:rsidR="00B458CB">
        <w:t xml:space="preserve"> </w:t>
      </w:r>
      <w:r>
        <w:t>mjukvaran som körs samt om man vill ha färre säkerhetsrisker</w:t>
      </w:r>
      <w:r w:rsidR="00B458CB">
        <w:t>.</w:t>
      </w:r>
      <w:r>
        <w:t xml:space="preserve"> </w:t>
      </w:r>
      <w:r w:rsidR="00B458CB">
        <w:t>C</w:t>
      </w:r>
      <w:r>
        <w:t xml:space="preserve">ontainrar är att föredra då användaren önskar något som är portabelt samt är resurseffektivt. Då containrar är en nyare teknologi än VMs så finns det vissa tillkomna </w:t>
      </w:r>
      <w:r>
        <w:lastRenderedPageBreak/>
        <w:t xml:space="preserve">säkerhetsrisker. </w:t>
      </w:r>
      <w:r w:rsidR="00B458CB">
        <w:t>Två e</w:t>
      </w:r>
      <w:r>
        <w:t xml:space="preserve">xempel på tillkomna säkerhetsrisker är </w:t>
      </w:r>
      <w:r w:rsidR="00C770A5">
        <w:t xml:space="preserve">att </w:t>
      </w:r>
      <w:r w:rsidR="00B458CB">
        <w:t>vid användning av containrar</w:t>
      </w:r>
      <w:r w:rsidR="00C770A5">
        <w:t xml:space="preserve"> </w:t>
      </w:r>
      <w:r w:rsidR="00B458CB">
        <w:t>ger en ökad attack</w:t>
      </w:r>
      <w:r w:rsidR="00C770A5">
        <w:t>yta samt att det finns större risker med äldre versioner av paket och ramverk.</w:t>
      </w:r>
      <w:commentRangeEnd w:id="59"/>
      <w:r w:rsidR="00BF1C7A">
        <w:rPr>
          <w:rStyle w:val="Kommentarsreferens"/>
        </w:rPr>
        <w:commentReference w:id="59"/>
      </w:r>
      <w:r w:rsidR="007D2808" w:rsidRPr="00B95B7B">
        <w:br w:type="page"/>
      </w:r>
    </w:p>
    <w:p w14:paraId="0AF3F11E" w14:textId="77777777" w:rsidR="001B20FA" w:rsidRPr="001E478D" w:rsidRDefault="0012144F" w:rsidP="0070149B">
      <w:pPr>
        <w:pStyle w:val="Rubrik1"/>
        <w:numPr>
          <w:ilvl w:val="0"/>
          <w:numId w:val="0"/>
        </w:numPr>
        <w:rPr>
          <w:lang w:val="en-US"/>
        </w:rPr>
      </w:pPr>
      <w:bookmarkStart w:id="60" w:name="_Toc154679086"/>
      <w:r w:rsidRPr="001E478D">
        <w:rPr>
          <w:lang w:val="en-US"/>
        </w:rPr>
        <w:lastRenderedPageBreak/>
        <w:t>Referenser</w:t>
      </w:r>
      <w:bookmarkEnd w:id="60"/>
    </w:p>
    <w:p w14:paraId="1C5AA976" w14:textId="73776DA9" w:rsidR="00684AC6" w:rsidRPr="001E478D" w:rsidRDefault="00684AC6" w:rsidP="00684AC6">
      <w:pPr>
        <w:pStyle w:val="Brdtext"/>
        <w:rPr>
          <w:lang w:val="en-US"/>
        </w:rPr>
      </w:pPr>
      <w:r w:rsidRPr="001E478D">
        <w:rPr>
          <w:lang w:val="en-US"/>
        </w:rPr>
        <w:t>[1] A. Abuabdo and Z. A. Al-Sharif, "Virtualization vs. Containerization: Towards a Multithreaded Performance Evaluation Approach," 2019 IEEE/ACS 16th International Conference on Computer Systems and Applications (AICCSA), Abu Dhabi, United Arab Emirates, 2019, pp. 1-6, doi:</w:t>
      </w:r>
      <w:r w:rsidR="00E94A30" w:rsidRPr="001E478D">
        <w:rPr>
          <w:lang w:val="en-US"/>
        </w:rPr>
        <w:t xml:space="preserve"> </w:t>
      </w:r>
      <w:hyperlink r:id="rId22" w:history="1">
        <w:r w:rsidR="00E94A30" w:rsidRPr="001E478D">
          <w:rPr>
            <w:rStyle w:val="Hyperlnk"/>
            <w:lang w:val="en-US"/>
          </w:rPr>
          <w:t>10.1109/AICCSA47632.2019.9035233</w:t>
        </w:r>
      </w:hyperlink>
      <w:r w:rsidRPr="001E478D">
        <w:rPr>
          <w:lang w:val="en-US"/>
        </w:rPr>
        <w:t>.</w:t>
      </w:r>
    </w:p>
    <w:p w14:paraId="0762E0FF" w14:textId="77777777" w:rsidR="00C06A13" w:rsidRPr="001E478D" w:rsidRDefault="00C06A13" w:rsidP="00684AC6">
      <w:pPr>
        <w:pStyle w:val="Brdtext"/>
        <w:rPr>
          <w:lang w:val="en-US"/>
        </w:rPr>
      </w:pPr>
    </w:p>
    <w:p w14:paraId="2CFCE9D8" w14:textId="5CE12026" w:rsidR="00C06A13" w:rsidRPr="001E478D" w:rsidRDefault="00C06A13" w:rsidP="00684AC6">
      <w:pPr>
        <w:pStyle w:val="Brdtext"/>
        <w:rPr>
          <w:lang w:val="en-US"/>
        </w:rPr>
      </w:pPr>
      <w:r w:rsidRPr="001E478D">
        <w:rPr>
          <w:lang w:val="en-US"/>
        </w:rPr>
        <w:t xml:space="preserve">[2] D. Ukene, H. Wimmer and J. Kim, "Evaluating the Performance of Containerized Webservers against web servers on Virtual Machines using Bombardment and Siege," 2023 IEEE/ACIS 21st International Conference on Software Engineering Research, Management and Applications (SERA), Orlando, FL, USA, 2023, pp. 144-152, doi: </w:t>
      </w:r>
      <w:hyperlink r:id="rId23" w:history="1">
        <w:r w:rsidR="007902B0" w:rsidRPr="001E478D">
          <w:rPr>
            <w:rStyle w:val="Hyperlnk"/>
            <w:lang w:val="en-US"/>
          </w:rPr>
          <w:t>10.1109/SERA57763.2023.10197818</w:t>
        </w:r>
      </w:hyperlink>
      <w:r w:rsidRPr="001E478D">
        <w:rPr>
          <w:lang w:val="en-US"/>
        </w:rPr>
        <w:t>.</w:t>
      </w:r>
    </w:p>
    <w:p w14:paraId="357FF3BD" w14:textId="77777777" w:rsidR="00C06A13" w:rsidRPr="001E478D" w:rsidRDefault="00C06A13" w:rsidP="00684AC6">
      <w:pPr>
        <w:pStyle w:val="Brdtext"/>
        <w:rPr>
          <w:lang w:val="en-US"/>
        </w:rPr>
      </w:pPr>
    </w:p>
    <w:p w14:paraId="59E44DE5" w14:textId="5A5D7846" w:rsidR="00C06A13" w:rsidRPr="001E478D" w:rsidRDefault="00C06A13" w:rsidP="00684AC6">
      <w:pPr>
        <w:pStyle w:val="Brdtext"/>
        <w:rPr>
          <w:lang w:val="en-US"/>
        </w:rPr>
      </w:pPr>
      <w:r w:rsidRPr="001E478D">
        <w:rPr>
          <w:lang w:val="en-US"/>
        </w:rPr>
        <w:t>[3] S. Ramanathan, K. Kondepu, M. Tacca, L. Valcarenghi, M. Razo and A. Fumagalli, "Container Migration of Core Network Component in Cloud-Native Radio Access Network," 2020 22nd International Conference on Transparent Optical Networks (ICTON), Bari, Italy, 2020, pp. 1-5, doi:</w:t>
      </w:r>
      <w:r w:rsidR="007902B0" w:rsidRPr="001E478D">
        <w:rPr>
          <w:lang w:val="en-US"/>
        </w:rPr>
        <w:t xml:space="preserve"> </w:t>
      </w:r>
      <w:hyperlink r:id="rId24" w:history="1">
        <w:r w:rsidR="007902B0" w:rsidRPr="001E478D">
          <w:rPr>
            <w:rStyle w:val="Hyperlnk"/>
            <w:lang w:val="en-US"/>
          </w:rPr>
          <w:t>10.1109/ICTON51198.2020.9328898</w:t>
        </w:r>
      </w:hyperlink>
      <w:r w:rsidRPr="001E478D">
        <w:rPr>
          <w:lang w:val="en-US"/>
        </w:rPr>
        <w:t>.</w:t>
      </w:r>
    </w:p>
    <w:p w14:paraId="28CA0A54" w14:textId="77777777" w:rsidR="00C06A13" w:rsidRPr="001E478D" w:rsidRDefault="00C06A13" w:rsidP="00684AC6">
      <w:pPr>
        <w:pStyle w:val="Brdtext"/>
        <w:rPr>
          <w:lang w:val="en-US"/>
        </w:rPr>
      </w:pPr>
    </w:p>
    <w:p w14:paraId="5B8C91D0" w14:textId="6FAA16E2" w:rsidR="00C06A13" w:rsidRPr="001E478D" w:rsidRDefault="00C06A13" w:rsidP="00684AC6">
      <w:pPr>
        <w:pStyle w:val="Brdtext"/>
        <w:rPr>
          <w:lang w:val="en-US"/>
        </w:rPr>
      </w:pPr>
      <w:r w:rsidRPr="001E478D">
        <w:rPr>
          <w:lang w:val="en-US"/>
        </w:rPr>
        <w:t>[4] A. Maruszczak, M. Walkowski and S. Sujecki, "Base Systems for Docker Containers - Security Analysis," 2022 International Conference on Software, Telecommunications and Computer Networks (SoftCOM), Split, Croatia, 2022, pp. 1-5, doi:</w:t>
      </w:r>
      <w:r w:rsidR="007902B0" w:rsidRPr="001E478D">
        <w:rPr>
          <w:lang w:val="en-US"/>
        </w:rPr>
        <w:t xml:space="preserve"> </w:t>
      </w:r>
      <w:hyperlink r:id="rId25" w:history="1">
        <w:r w:rsidR="007902B0" w:rsidRPr="001E478D">
          <w:rPr>
            <w:rStyle w:val="Hyperlnk"/>
            <w:lang w:val="en-US"/>
          </w:rPr>
          <w:t>10.23919/SoftCOM55329.2022.9911523</w:t>
        </w:r>
      </w:hyperlink>
      <w:r w:rsidRPr="001E478D">
        <w:rPr>
          <w:lang w:val="en-US"/>
        </w:rPr>
        <w:t>.</w:t>
      </w:r>
    </w:p>
    <w:p w14:paraId="08EFA156" w14:textId="77777777" w:rsidR="00B34BB4" w:rsidRPr="001E478D" w:rsidRDefault="00B34BB4" w:rsidP="00684AC6">
      <w:pPr>
        <w:pStyle w:val="Brdtext"/>
        <w:rPr>
          <w:lang w:val="en-US"/>
        </w:rPr>
      </w:pPr>
    </w:p>
    <w:p w14:paraId="4D3E8591" w14:textId="34AE78DC" w:rsidR="00B34BB4" w:rsidRPr="001E478D" w:rsidRDefault="00B34BB4" w:rsidP="00684AC6">
      <w:pPr>
        <w:pStyle w:val="Brdtext"/>
        <w:rPr>
          <w:lang w:val="en-US"/>
        </w:rPr>
      </w:pPr>
      <w:r w:rsidRPr="001E478D">
        <w:rPr>
          <w:lang w:val="en-US"/>
        </w:rPr>
        <w:t>[5] Y. Zhang, G. Yin, T. Wang, Y. Yu and H. Wang, "An Insight Into the Impact of Dockerfile Evolutionary Trajectories on Quality and Latency," 2018 IEEE 42nd Annual Computer Software and Applications Conference (COMPSAC), Tokyo, Japan, 2018, pp. 138-143, doi:</w:t>
      </w:r>
      <w:r w:rsidR="007902B0" w:rsidRPr="001E478D">
        <w:rPr>
          <w:lang w:val="en-US"/>
        </w:rPr>
        <w:t xml:space="preserve"> </w:t>
      </w:r>
      <w:hyperlink r:id="rId26" w:history="1">
        <w:r w:rsidR="007902B0" w:rsidRPr="001E478D">
          <w:rPr>
            <w:rStyle w:val="Hyperlnk"/>
            <w:lang w:val="en-US"/>
          </w:rPr>
          <w:t>10.1109/COMPSAC.2018.00026</w:t>
        </w:r>
      </w:hyperlink>
      <w:r w:rsidRPr="001E478D">
        <w:rPr>
          <w:lang w:val="en-US"/>
        </w:rPr>
        <w:t>.</w:t>
      </w:r>
    </w:p>
    <w:p w14:paraId="05052C54" w14:textId="77777777" w:rsidR="00BE2855" w:rsidRPr="001E478D" w:rsidRDefault="00BE2855" w:rsidP="00684AC6">
      <w:pPr>
        <w:pStyle w:val="Brdtext"/>
        <w:rPr>
          <w:lang w:val="en-US"/>
        </w:rPr>
      </w:pPr>
    </w:p>
    <w:p w14:paraId="4B2B6E4A" w14:textId="68393E44" w:rsidR="00BE2855" w:rsidRPr="001E478D" w:rsidRDefault="00BE2855" w:rsidP="00684AC6">
      <w:pPr>
        <w:pStyle w:val="Brdtext"/>
        <w:rPr>
          <w:lang w:val="en-US"/>
        </w:rPr>
      </w:pPr>
      <w:r w:rsidRPr="001E478D">
        <w:rPr>
          <w:lang w:val="en-US"/>
        </w:rPr>
        <w:t xml:space="preserve">[6] </w:t>
      </w:r>
      <w:r w:rsidR="009A7BC0" w:rsidRPr="001E478D">
        <w:rPr>
          <w:lang w:val="en-US"/>
        </w:rPr>
        <w:t xml:space="preserve"> E. A. Santos, C. McLean, C. Solinas, and A. Hindle, "How does Docker affect energy consumption? Evaluating workloads in and out of Docker containers," The Journal of Systems and Software, vol. 146, pp. 14–25, 2018. </w:t>
      </w:r>
      <w:r w:rsidR="006B308B" w:rsidRPr="001E478D">
        <w:rPr>
          <w:lang w:val="en-US"/>
        </w:rPr>
        <w:t>doi</w:t>
      </w:r>
      <w:r w:rsidR="009A7BC0" w:rsidRPr="001E478D">
        <w:rPr>
          <w:lang w:val="en-US"/>
        </w:rPr>
        <w:t>:</w:t>
      </w:r>
      <w:r w:rsidR="004050DA" w:rsidRPr="001E478D">
        <w:rPr>
          <w:lang w:val="en-US"/>
        </w:rPr>
        <w:t xml:space="preserve"> </w:t>
      </w:r>
      <w:hyperlink r:id="rId27" w:history="1">
        <w:r w:rsidR="004050DA" w:rsidRPr="001E478D">
          <w:rPr>
            <w:rStyle w:val="Hyperlnk"/>
            <w:lang w:val="en-US"/>
          </w:rPr>
          <w:t>10.1016/j.jss.2018.07.077</w:t>
        </w:r>
      </w:hyperlink>
      <w:r w:rsidR="009A7BC0" w:rsidRPr="001E478D">
        <w:rPr>
          <w:lang w:val="en-US"/>
        </w:rPr>
        <w:t>.</w:t>
      </w:r>
    </w:p>
    <w:p w14:paraId="16D6CA2E" w14:textId="77777777" w:rsidR="00707859" w:rsidRPr="001E478D" w:rsidRDefault="00707859" w:rsidP="00684AC6">
      <w:pPr>
        <w:pStyle w:val="Brdtext"/>
        <w:rPr>
          <w:lang w:val="en-US"/>
        </w:rPr>
      </w:pPr>
    </w:p>
    <w:p w14:paraId="137A1EBD" w14:textId="517CC57A" w:rsidR="00707859" w:rsidRPr="001E478D" w:rsidRDefault="00707859" w:rsidP="00684AC6">
      <w:pPr>
        <w:pStyle w:val="Brdtext"/>
        <w:rPr>
          <w:lang w:val="en-US"/>
        </w:rPr>
      </w:pPr>
      <w:r w:rsidRPr="001E478D">
        <w:rPr>
          <w:lang w:val="en-US"/>
        </w:rPr>
        <w:t xml:space="preserve">[7] </w:t>
      </w:r>
      <w:r w:rsidR="006B308B" w:rsidRPr="001E478D">
        <w:rPr>
          <w:lang w:val="en-US"/>
        </w:rPr>
        <w:t xml:space="preserve"> R. Kałaska and P. Czarnul, "Investigation of Performance and Configuration of a Selected IoT System—Middleware Deployment Benchmarking and Recommendations," </w:t>
      </w:r>
      <w:r w:rsidR="006B308B" w:rsidRPr="001E478D">
        <w:rPr>
          <w:rStyle w:val="Betoning"/>
          <w:lang w:val="en-US"/>
        </w:rPr>
        <w:t>Applied Sciences</w:t>
      </w:r>
      <w:r w:rsidR="006B308B" w:rsidRPr="001E478D">
        <w:rPr>
          <w:lang w:val="en-US"/>
        </w:rPr>
        <w:t>, vol. 12, no. 10, p. 5212, 2022, doi:</w:t>
      </w:r>
      <w:r w:rsidR="004050DA" w:rsidRPr="001E478D">
        <w:rPr>
          <w:lang w:val="en-US"/>
        </w:rPr>
        <w:t xml:space="preserve"> </w:t>
      </w:r>
      <w:hyperlink r:id="rId28" w:history="1">
        <w:r w:rsidR="004050DA" w:rsidRPr="001E478D">
          <w:rPr>
            <w:rStyle w:val="Hyperlnk"/>
            <w:lang w:val="en-US"/>
          </w:rPr>
          <w:t>10.3390/app12105212</w:t>
        </w:r>
      </w:hyperlink>
      <w:r w:rsidR="006B308B" w:rsidRPr="001E478D">
        <w:rPr>
          <w:lang w:val="en-US"/>
        </w:rPr>
        <w:t>.</w:t>
      </w:r>
    </w:p>
    <w:p w14:paraId="340EFFFB" w14:textId="77777777" w:rsidR="00C06A13" w:rsidRPr="001E478D" w:rsidRDefault="00C06A13" w:rsidP="00684AC6">
      <w:pPr>
        <w:pStyle w:val="Brdtext"/>
        <w:rPr>
          <w:lang w:val="en-US"/>
        </w:rPr>
      </w:pPr>
    </w:p>
    <w:p w14:paraId="32EAF0F7" w14:textId="1CD18895" w:rsidR="00714EFD" w:rsidRPr="001E478D" w:rsidRDefault="00965924" w:rsidP="00214067">
      <w:pPr>
        <w:pStyle w:val="Brdtext"/>
        <w:rPr>
          <w:lang w:val="en-US"/>
        </w:rPr>
      </w:pPr>
      <w:r w:rsidRPr="001E478D">
        <w:rPr>
          <w:lang w:val="en-US"/>
        </w:rPr>
        <w:t>[8] A. Zerouali, T. Mens, G. Robles and J. M. Gonzalez-Barahona, "On the Relation between Outdated Docker Containers, Severity Vulnerabilities, and Bugs," 2019 IEEE 26th International Conference on Software Analysis, Evolution and Reengineering (SANER), Hangzhou, China, 2019, pp. 491-501, doi:</w:t>
      </w:r>
      <w:r w:rsidR="004050DA" w:rsidRPr="001E478D">
        <w:rPr>
          <w:lang w:val="en-US"/>
        </w:rPr>
        <w:t xml:space="preserve"> </w:t>
      </w:r>
      <w:hyperlink r:id="rId29" w:history="1">
        <w:r w:rsidR="004050DA" w:rsidRPr="001E478D">
          <w:rPr>
            <w:rStyle w:val="Hyperlnk"/>
            <w:lang w:val="en-US"/>
          </w:rPr>
          <w:t>10.1109/SANER.2019.8668013</w:t>
        </w:r>
      </w:hyperlink>
      <w:r w:rsidR="004050DA" w:rsidRPr="001E478D">
        <w:rPr>
          <w:lang w:val="en-US"/>
        </w:rPr>
        <w:t>.</w:t>
      </w:r>
    </w:p>
    <w:sectPr w:rsidR="00714EFD" w:rsidRPr="001E478D" w:rsidSect="0070149B">
      <w:footerReference w:type="first" r:id="rId30"/>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olveig Hammarbäck" w:date="2023-12-14T12:42:00Z" w:initials="SH">
    <w:p w14:paraId="5224BD7C" w14:textId="77777777" w:rsidR="002A11D1" w:rsidRDefault="00454044">
      <w:pPr>
        <w:pStyle w:val="Kommentarer"/>
      </w:pPr>
      <w:r>
        <w:rPr>
          <w:rStyle w:val="Kommentarsreferens"/>
        </w:rPr>
        <w:annotationRef/>
      </w:r>
      <w:r w:rsidR="002A11D1">
        <w:t>Hej Samuel,</w:t>
      </w:r>
    </w:p>
    <w:p w14:paraId="66862812" w14:textId="77777777" w:rsidR="002A11D1" w:rsidRDefault="002A11D1">
      <w:pPr>
        <w:pStyle w:val="Kommentarer"/>
      </w:pPr>
      <w:r>
        <w:t>Du har en bra disposition på din text, men som du ser har jag gjort en mängd kommentarer till den. Det är framför allt två områden du behöver bli bättre på.:</w:t>
      </w:r>
    </w:p>
    <w:p w14:paraId="43BC1534" w14:textId="77777777" w:rsidR="002A11D1" w:rsidRDefault="002A11D1">
      <w:pPr>
        <w:pStyle w:val="Kommentarer"/>
      </w:pPr>
      <w:r>
        <w:t>1. noggrannhet oh konsekvens med termer och förkortningar.</w:t>
      </w:r>
    </w:p>
    <w:p w14:paraId="21863D7D" w14:textId="77777777" w:rsidR="002A11D1" w:rsidRDefault="002A11D1">
      <w:pPr>
        <w:pStyle w:val="Kommentarer"/>
      </w:pPr>
      <w:r>
        <w:t>Du använder engelska och svenska termer blandat och det är inte bra för läsaren. Bestäm dig för den svenska varianten och första gången du använder den anger du den engelska direkt efteråt inom parentes och gärna kursiverad. Sen håller du dig till den svenska termen genomgående. Om det är en förkortning gör du lika dant: presentera upplösningen av förkortningen direkt efter första gången. Sen kan du använda förkortningen hela tiden. Om du böjer förkortningen (VM:s, VM:er osv.) så använder du kolon mellan förkortning och böjningsändelse. "Images" måste du behandla på ett korrekt sätt. Jag vet inte om det är ett varumärke eller en term för en vara,. Hur brukar författare skriva?</w:t>
      </w:r>
    </w:p>
    <w:p w14:paraId="35F1B6D5" w14:textId="77777777" w:rsidR="002A11D1" w:rsidRDefault="002A11D1">
      <w:pPr>
        <w:pStyle w:val="Kommentarer"/>
      </w:pPr>
      <w:r>
        <w:t>2. Mycket av mina kommentarer handlar om att du håller en talspråklig stil som inte passar i genren. Försök att lära dig av mina förslag till ändringar! Skriv kort och stringent!</w:t>
      </w:r>
    </w:p>
    <w:p w14:paraId="14FFDBBA" w14:textId="77777777" w:rsidR="002A11D1" w:rsidRDefault="002A11D1">
      <w:pPr>
        <w:pStyle w:val="Kommentarer"/>
      </w:pPr>
    </w:p>
    <w:p w14:paraId="369D39F3" w14:textId="77777777" w:rsidR="002A11D1" w:rsidRDefault="002A11D1">
      <w:pPr>
        <w:pStyle w:val="Kommentarer"/>
      </w:pPr>
      <w:r>
        <w:t xml:space="preserve">Om du arbetar igenom din text efter mina kommentarer så bör din text kunna diskuteras vid seminariet. </w:t>
      </w:r>
    </w:p>
    <w:p w14:paraId="795B329F" w14:textId="77777777" w:rsidR="002A11D1" w:rsidRDefault="002A11D1" w:rsidP="007C6FE3">
      <w:pPr>
        <w:pStyle w:val="Kommentarer"/>
      </w:pPr>
      <w:r>
        <w:t>Hälsningar Solveig</w:t>
      </w:r>
    </w:p>
  </w:comment>
  <w:comment w:id="5" w:author="Solveig Hammarbäck" w:date="2023-12-13T14:18:00Z" w:initials="SH">
    <w:p w14:paraId="5CED27FB" w14:textId="4609176B" w:rsidR="001E478D" w:rsidRDefault="001E478D" w:rsidP="00522025">
      <w:pPr>
        <w:pStyle w:val="Kommentarer"/>
      </w:pPr>
      <w:r>
        <w:rPr>
          <w:rStyle w:val="Kommentarsreferens"/>
        </w:rPr>
        <w:annotationRef/>
      </w:r>
      <w:r>
        <w:t>Spar de exakta frågorna till ditt syfte. Om du vill ha dem med här bör de formuleras mer övergripande.</w:t>
      </w:r>
    </w:p>
  </w:comment>
  <w:comment w:id="6" w:author="Solveig Hammarbäck" w:date="2023-12-13T14:19:00Z" w:initials="SH">
    <w:p w14:paraId="6D0CDF88" w14:textId="77777777" w:rsidR="009415EE" w:rsidRDefault="001E478D" w:rsidP="00A27B20">
      <w:pPr>
        <w:pStyle w:val="Kommentarer"/>
      </w:pPr>
      <w:r>
        <w:rPr>
          <w:rStyle w:val="Kommentarsreferens"/>
        </w:rPr>
        <w:annotationRef/>
      </w:r>
      <w:r w:rsidR="009415EE">
        <w:t>Denna förkortning bör här upplösas så att läsaren förstår vad din text handlar om. Försök också att vara stringent och kortfattad, så att läsaren snabbt kan få en uppfattning om vad hela texten kommer att handla om.</w:t>
      </w:r>
    </w:p>
  </w:comment>
  <w:comment w:id="7" w:author="Solveig Hammarbäck" w:date="2023-12-13T14:29:00Z" w:initials="SH">
    <w:p w14:paraId="1209ACDC" w14:textId="21545B8F" w:rsidR="00A61891" w:rsidRDefault="00A61891" w:rsidP="000A3D80">
      <w:pPr>
        <w:pStyle w:val="Kommentarer"/>
      </w:pPr>
      <w:r>
        <w:rPr>
          <w:rStyle w:val="Kommentarsreferens"/>
        </w:rPr>
        <w:annotationRef/>
      </w:r>
      <w:r>
        <w:t>Talspråklig inledningsfras som inte passar i den vetenskapliga genren.</w:t>
      </w:r>
    </w:p>
  </w:comment>
  <w:comment w:id="9" w:author="Solveig Hammarbäck" w:date="2023-12-13T14:34:00Z" w:initials="SH">
    <w:p w14:paraId="2B9FB3C0" w14:textId="77777777" w:rsidR="00D219FD" w:rsidRDefault="00D219FD" w:rsidP="00357502">
      <w:pPr>
        <w:pStyle w:val="Kommentarer"/>
      </w:pPr>
      <w:r>
        <w:rPr>
          <w:rStyle w:val="Kommentarsreferens"/>
        </w:rPr>
        <w:annotationRef/>
      </w:r>
      <w:r>
        <w:t>Ej nytt stycke här.</w:t>
      </w:r>
    </w:p>
  </w:comment>
  <w:comment w:id="10" w:author="Solveig Hammarbäck" w:date="2023-12-13T16:26:00Z" w:initials="SH">
    <w:p w14:paraId="0483BE1F" w14:textId="77777777" w:rsidR="00D45DF3" w:rsidRDefault="00D45DF3" w:rsidP="005F43A7">
      <w:pPr>
        <w:pStyle w:val="Kommentarer"/>
      </w:pPr>
      <w:r>
        <w:rPr>
          <w:rStyle w:val="Kommentarsreferens"/>
        </w:rPr>
        <w:annotationRef/>
      </w:r>
      <w:r>
        <w:t>Bestäm dig redan här om du ska använda den engelska eller svenska formen av ordet och håll fast vid ditt val genom hela texten. Jag skulle välja den svenska benämningen och endast ange den engelska inom parentes första gången jag använder ordet.</w:t>
      </w:r>
    </w:p>
  </w:comment>
  <w:comment w:id="11" w:author="Solveig Hammarbäck" w:date="2023-12-13T14:36:00Z" w:initials="SH">
    <w:p w14:paraId="102B54D2" w14:textId="32921EFA" w:rsidR="00D219FD" w:rsidRDefault="00D219FD" w:rsidP="00247D26">
      <w:pPr>
        <w:pStyle w:val="Kommentarer"/>
      </w:pPr>
      <w:r>
        <w:rPr>
          <w:rStyle w:val="Kommentarsreferens"/>
        </w:rPr>
        <w:annotationRef/>
      </w:r>
      <w:r>
        <w:t xml:space="preserve">I jämförelse </w:t>
      </w:r>
    </w:p>
  </w:comment>
  <w:comment w:id="12" w:author="Solveig Hammarbäck" w:date="2023-12-13T14:37:00Z" w:initials="SH">
    <w:p w14:paraId="586B28A9" w14:textId="77777777" w:rsidR="00D219FD" w:rsidRDefault="00D219FD" w:rsidP="00B930C3">
      <w:pPr>
        <w:pStyle w:val="Kommentarer"/>
      </w:pPr>
      <w:r>
        <w:rPr>
          <w:rStyle w:val="Kommentarsreferens"/>
        </w:rPr>
        <w:annotationRef/>
      </w:r>
      <w:r>
        <w:t>-ers (påverkan)</w:t>
      </w:r>
    </w:p>
  </w:comment>
  <w:comment w:id="13" w:author="Solveig Hammarbäck" w:date="2023-12-13T14:42:00Z" w:initials="SH">
    <w:p w14:paraId="14CCBFCF" w14:textId="77777777" w:rsidR="00D219FD" w:rsidRDefault="00D219FD" w:rsidP="005B3405">
      <w:pPr>
        <w:pStyle w:val="Kommentarer"/>
      </w:pPr>
      <w:r>
        <w:rPr>
          <w:rStyle w:val="Kommentarsreferens"/>
        </w:rPr>
        <w:annotationRef/>
      </w:r>
      <w:r>
        <w:t>Hör kolon till namnet, eller är det ditt sätt att uttrycka plural? Jfr. "containers" ovan!</w:t>
      </w:r>
    </w:p>
  </w:comment>
  <w:comment w:id="14" w:author="Solveig Hammarbäck" w:date="2023-12-13T14:43:00Z" w:initials="SH">
    <w:p w14:paraId="10B748BE" w14:textId="77777777" w:rsidR="00F61970" w:rsidRDefault="00F61970" w:rsidP="003069FD">
      <w:pPr>
        <w:pStyle w:val="Kommentarer"/>
      </w:pPr>
      <w:r>
        <w:rPr>
          <w:rStyle w:val="Kommentarsreferens"/>
        </w:rPr>
        <w:annotationRef/>
      </w:r>
      <w:r>
        <w:t>kommatecken</w:t>
      </w:r>
    </w:p>
  </w:comment>
  <w:comment w:id="15" w:author="Solveig Hammarbäck" w:date="2023-12-13T14:48:00Z" w:initials="SH">
    <w:p w14:paraId="2948CC48" w14:textId="77777777" w:rsidR="00F61970" w:rsidRDefault="00F61970" w:rsidP="00E87FEE">
      <w:pPr>
        <w:pStyle w:val="Kommentarer"/>
      </w:pPr>
      <w:r>
        <w:rPr>
          <w:rStyle w:val="Kommentarsreferens"/>
        </w:rPr>
        <w:annotationRef/>
      </w:r>
      <w:r>
        <w:t>"containerisering" finns som substantiv i SAOL</w:t>
      </w:r>
    </w:p>
  </w:comment>
  <w:comment w:id="18" w:author="Solveig Hammarbäck" w:date="2023-12-13T15:04:00Z" w:initials="SH">
    <w:p w14:paraId="2BE144F2" w14:textId="77777777" w:rsidR="00EA3F36" w:rsidRDefault="00EA3F36" w:rsidP="00142122">
      <w:pPr>
        <w:pStyle w:val="Kommentarer"/>
      </w:pPr>
      <w:r>
        <w:rPr>
          <w:rStyle w:val="Kommentarsreferens"/>
        </w:rPr>
        <w:annotationRef/>
      </w:r>
      <w:r>
        <w:t>Det räcker inte att hänvisa till litteraturförteckningen. Här bör du skriva vad som väglett dig i sökandet efter litteratur samt hur du har gått till väga för att säkerställa att inte ditt urval blivit snett på något sätt.</w:t>
      </w:r>
    </w:p>
  </w:comment>
  <w:comment w:id="20" w:author="Solveig Hammarbäck" w:date="2023-12-14T11:01:00Z" w:initials="SH">
    <w:p w14:paraId="679FBCA8" w14:textId="77777777" w:rsidR="00007FFD" w:rsidRDefault="00007FFD" w:rsidP="00204498">
      <w:pPr>
        <w:pStyle w:val="Kommentarer"/>
      </w:pPr>
      <w:r>
        <w:rPr>
          <w:rStyle w:val="Kommentarsreferens"/>
        </w:rPr>
        <w:annotationRef/>
      </w:r>
      <w:r>
        <w:t>-ningen</w:t>
      </w:r>
    </w:p>
  </w:comment>
  <w:comment w:id="22" w:author="Solveig Hammarbäck" w:date="2023-12-14T11:05:00Z" w:initials="SH">
    <w:p w14:paraId="0DC52B3F" w14:textId="77777777" w:rsidR="00007FFD" w:rsidRDefault="00007FFD" w:rsidP="00185F08">
      <w:pPr>
        <w:pStyle w:val="Kommentarer"/>
      </w:pPr>
      <w:r>
        <w:rPr>
          <w:rStyle w:val="Kommentarsreferens"/>
        </w:rPr>
        <w:annotationRef/>
      </w:r>
      <w:r>
        <w:t>Vad menar du här: "på samma sätt som" eller "i likhet med"?</w:t>
      </w:r>
    </w:p>
  </w:comment>
  <w:comment w:id="23" w:author="Solveig Hammarbäck" w:date="2023-12-13T15:10:00Z" w:initials="SH">
    <w:p w14:paraId="6E9840B6" w14:textId="0845AB37" w:rsidR="00EA3F36" w:rsidRDefault="00EA3F36" w:rsidP="00340627">
      <w:pPr>
        <w:pStyle w:val="Kommentarer"/>
      </w:pPr>
      <w:r>
        <w:rPr>
          <w:rStyle w:val="Kommentarsreferens"/>
        </w:rPr>
        <w:annotationRef/>
      </w:r>
      <w:r>
        <w:t>konstaterades</w:t>
      </w:r>
    </w:p>
  </w:comment>
  <w:comment w:id="24" w:author="Solveig Hammarbäck" w:date="2023-12-14T11:07:00Z" w:initials="SH">
    <w:p w14:paraId="2E0AA56E" w14:textId="77777777" w:rsidR="00007FFD" w:rsidRDefault="00007FFD" w:rsidP="009066EA">
      <w:pPr>
        <w:pStyle w:val="Kommentarer"/>
      </w:pPr>
      <w:r>
        <w:rPr>
          <w:rStyle w:val="Kommentarsreferens"/>
        </w:rPr>
        <w:annotationRef/>
      </w:r>
      <w:r>
        <w:t xml:space="preserve">Vad hör detta ord ihop med? </w:t>
      </w:r>
    </w:p>
  </w:comment>
  <w:comment w:id="25" w:author="Solveig Hammarbäck" w:date="2023-12-13T15:15:00Z" w:initials="SH">
    <w:p w14:paraId="1824E685" w14:textId="69CF0E11" w:rsidR="00A5730F" w:rsidRDefault="00A5730F" w:rsidP="00880869">
      <w:pPr>
        <w:pStyle w:val="Kommentarer"/>
      </w:pPr>
      <w:r>
        <w:rPr>
          <w:rStyle w:val="Kommentarsreferens"/>
        </w:rPr>
        <w:annotationRef/>
      </w:r>
      <w:r>
        <w:t>Detta kan du uttrycka begripligare.</w:t>
      </w:r>
    </w:p>
  </w:comment>
  <w:comment w:id="26" w:author="Solveig Hammarbäck" w:date="2023-12-13T16:21:00Z" w:initials="SH">
    <w:p w14:paraId="1C14823C" w14:textId="77777777" w:rsidR="00EE1ABB" w:rsidRDefault="00EE1ABB" w:rsidP="00EA4092">
      <w:pPr>
        <w:pStyle w:val="Kommentarer"/>
      </w:pPr>
      <w:r>
        <w:rPr>
          <w:rStyle w:val="Kommentarsreferens"/>
        </w:rPr>
        <w:annotationRef/>
      </w:r>
      <w:r>
        <w:t>Borde  du inte försöka placera ut referenserna där de hör hemma? Svårt för läsare att använda klump-referenser. Detta gäller hela detta kapitel.</w:t>
      </w:r>
    </w:p>
  </w:comment>
  <w:comment w:id="27" w:author="Solveig Hammarbäck" w:date="2023-12-14T11:09:00Z" w:initials="SH">
    <w:p w14:paraId="7ECA47FE" w14:textId="77777777" w:rsidR="001F4F1E" w:rsidRDefault="001F4F1E" w:rsidP="001B5CF6">
      <w:pPr>
        <w:pStyle w:val="Kommentarer"/>
      </w:pPr>
      <w:r>
        <w:rPr>
          <w:rStyle w:val="Kommentarsreferens"/>
        </w:rPr>
        <w:annotationRef/>
      </w:r>
      <w:r>
        <w:t>Och/eller brukar man skriva</w:t>
      </w:r>
    </w:p>
  </w:comment>
  <w:comment w:id="28" w:author="Solveig Hammarbäck" w:date="2023-12-13T16:29:00Z" w:initials="SH">
    <w:p w14:paraId="1BD2D678" w14:textId="41BCB332" w:rsidR="00D45DF3" w:rsidRDefault="00D45DF3" w:rsidP="00120097">
      <w:pPr>
        <w:pStyle w:val="Kommentarer"/>
      </w:pPr>
      <w:r>
        <w:rPr>
          <w:rStyle w:val="Kommentarsreferens"/>
        </w:rPr>
        <w:annotationRef/>
      </w:r>
      <w:r>
        <w:t xml:space="preserve">Den för Docker specifika </w:t>
      </w:r>
    </w:p>
  </w:comment>
  <w:comment w:id="29" w:author="Solveig Hammarbäck" w:date="2023-12-13T16:33:00Z" w:initials="SH">
    <w:p w14:paraId="71EE8F36" w14:textId="0587CCB4" w:rsidR="00D45DF3" w:rsidRDefault="00D45DF3" w:rsidP="00FB484C">
      <w:pPr>
        <w:pStyle w:val="Kommentarer"/>
      </w:pPr>
      <w:r>
        <w:rPr>
          <w:rStyle w:val="Kommentarsreferens"/>
        </w:rPr>
        <w:annotationRef/>
      </w:r>
      <w:r>
        <w:t>"du" och "din" används inte i vetenskaplig text. Använd "man" i stället. Eller skriv om med t.ex. passiv form: "applikationen som annars hade körts via containrar"</w:t>
      </w:r>
    </w:p>
  </w:comment>
  <w:comment w:id="31" w:author="Solveig Hammarbäck" w:date="2023-12-13T16:38:00Z" w:initials="SH">
    <w:p w14:paraId="6C00451F" w14:textId="77777777" w:rsidR="003D3172" w:rsidRDefault="003D3172" w:rsidP="000F7F61">
      <w:pPr>
        <w:pStyle w:val="Kommentarer"/>
      </w:pPr>
      <w:r>
        <w:rPr>
          <w:rStyle w:val="Kommentarsreferens"/>
        </w:rPr>
        <w:annotationRef/>
      </w:r>
      <w:r>
        <w:t>kan</w:t>
      </w:r>
    </w:p>
  </w:comment>
  <w:comment w:id="32" w:author="Solveig Hammarbäck" w:date="2023-12-14T11:20:00Z" w:initials="SH">
    <w:p w14:paraId="4AA8DE5F" w14:textId="77777777" w:rsidR="00372DE1" w:rsidRDefault="00372DE1" w:rsidP="005517DA">
      <w:pPr>
        <w:pStyle w:val="Kommentarer"/>
      </w:pPr>
      <w:r>
        <w:rPr>
          <w:rStyle w:val="Kommentarsreferens"/>
        </w:rPr>
        <w:annotationRef/>
      </w:r>
      <w:r>
        <w:t xml:space="preserve">Dessa </w:t>
      </w:r>
    </w:p>
  </w:comment>
  <w:comment w:id="33" w:author="Solveig Hammarbäck" w:date="2023-12-14T11:21:00Z" w:initials="SH">
    <w:p w14:paraId="36A8EBAD" w14:textId="77777777" w:rsidR="00372DE1" w:rsidRDefault="00372DE1" w:rsidP="00133549">
      <w:pPr>
        <w:pStyle w:val="Kommentarer"/>
      </w:pPr>
      <w:r>
        <w:rPr>
          <w:rStyle w:val="Kommentarsreferens"/>
        </w:rPr>
        <w:annotationRef/>
      </w:r>
      <w:r>
        <w:t>Vad är det?</w:t>
      </w:r>
    </w:p>
  </w:comment>
  <w:comment w:id="34" w:author="Solveig Hammarbäck" w:date="2023-12-13T16:41:00Z" w:initials="SH">
    <w:p w14:paraId="0E65BF48" w14:textId="391EF8FF" w:rsidR="003D3172" w:rsidRDefault="003D3172" w:rsidP="00481DBF">
      <w:pPr>
        <w:pStyle w:val="Kommentarer"/>
      </w:pPr>
      <w:r>
        <w:rPr>
          <w:rStyle w:val="Kommentarsreferens"/>
        </w:rPr>
        <w:annotationRef/>
      </w:r>
      <w:r>
        <w:t xml:space="preserve">Risken för </w:t>
      </w:r>
    </w:p>
  </w:comment>
  <w:comment w:id="36" w:author="Solveig Hammarbäck" w:date="2023-12-13T16:47:00Z" w:initials="SH">
    <w:p w14:paraId="11DA85BA" w14:textId="77777777" w:rsidR="009F005A" w:rsidRDefault="009F005A" w:rsidP="00DF6C81">
      <w:pPr>
        <w:pStyle w:val="Kommentarer"/>
      </w:pPr>
      <w:r>
        <w:rPr>
          <w:rStyle w:val="Kommentarsreferens"/>
        </w:rPr>
        <w:annotationRef/>
      </w:r>
      <w:r>
        <w:t xml:space="preserve">Först </w:t>
      </w:r>
    </w:p>
  </w:comment>
  <w:comment w:id="37" w:author="Solveig Hammarbäck" w:date="2023-12-13T16:48:00Z" w:initials="SH">
    <w:p w14:paraId="1BAC4EC0" w14:textId="77777777" w:rsidR="009F005A" w:rsidRDefault="009F005A" w:rsidP="00DE52B2">
      <w:pPr>
        <w:pStyle w:val="Kommentarer"/>
      </w:pPr>
      <w:r>
        <w:rPr>
          <w:rStyle w:val="Kommentarsreferens"/>
        </w:rPr>
        <w:annotationRef/>
      </w:r>
      <w:r>
        <w:t xml:space="preserve">Görs </w:t>
      </w:r>
    </w:p>
  </w:comment>
  <w:comment w:id="39" w:author="Solveig Hammarbäck" w:date="2023-12-14T11:28:00Z" w:initials="SH">
    <w:p w14:paraId="0606D9CF" w14:textId="77777777" w:rsidR="00372DE1" w:rsidRDefault="00372DE1" w:rsidP="00C37D8E">
      <w:pPr>
        <w:pStyle w:val="Kommentarer"/>
      </w:pPr>
      <w:r>
        <w:rPr>
          <w:rStyle w:val="Kommentarsreferens"/>
        </w:rPr>
        <w:annotationRef/>
      </w:r>
      <w:r>
        <w:t xml:space="preserve">Sökt efter </w:t>
      </w:r>
    </w:p>
  </w:comment>
  <w:comment w:id="40" w:author="Solveig Hammarbäck" w:date="2023-12-14T11:28:00Z" w:initials="SH">
    <w:p w14:paraId="313310A2" w14:textId="77777777" w:rsidR="00372DE1" w:rsidRDefault="00372DE1" w:rsidP="003458C6">
      <w:pPr>
        <w:pStyle w:val="Kommentarer"/>
      </w:pPr>
      <w:r>
        <w:rPr>
          <w:rStyle w:val="Kommentarsreferens"/>
        </w:rPr>
        <w:annotationRef/>
      </w:r>
      <w:r>
        <w:t xml:space="preserve">Som </w:t>
      </w:r>
    </w:p>
  </w:comment>
  <w:comment w:id="41" w:author="Solveig Hammarbäck" w:date="2023-12-14T11:28:00Z" w:initials="SH">
    <w:p w14:paraId="149C2E25" w14:textId="77777777" w:rsidR="00372DE1" w:rsidRDefault="00372DE1" w:rsidP="0094114E">
      <w:pPr>
        <w:pStyle w:val="Kommentarer"/>
      </w:pPr>
      <w:r>
        <w:rPr>
          <w:rStyle w:val="Kommentarsreferens"/>
        </w:rPr>
        <w:annotationRef/>
      </w:r>
      <w:r>
        <w:t xml:space="preserve">Än </w:t>
      </w:r>
    </w:p>
  </w:comment>
  <w:comment w:id="42" w:author="Solveig Hammarbäck" w:date="2023-12-14T11:29:00Z" w:initials="SH">
    <w:p w14:paraId="4E41E5FB" w14:textId="77777777" w:rsidR="00372DE1" w:rsidRDefault="00372DE1" w:rsidP="004A7364">
      <w:pPr>
        <w:pStyle w:val="Kommentarer"/>
      </w:pPr>
      <w:r>
        <w:rPr>
          <w:rStyle w:val="Kommentarsreferens"/>
        </w:rPr>
        <w:annotationRef/>
      </w:r>
      <w:r>
        <w:t xml:space="preserve">Än </w:t>
      </w:r>
    </w:p>
  </w:comment>
  <w:comment w:id="43" w:author="Solveig Hammarbäck" w:date="2023-12-14T11:31:00Z" w:initials="SH">
    <w:p w14:paraId="47852337" w14:textId="77777777" w:rsidR="00C73646" w:rsidRDefault="00C73646" w:rsidP="00966041">
      <w:pPr>
        <w:pStyle w:val="Kommentarer"/>
      </w:pPr>
      <w:r>
        <w:rPr>
          <w:rStyle w:val="Kommentarsreferens"/>
        </w:rPr>
        <w:annotationRef/>
      </w:r>
      <w:r>
        <w:t xml:space="preserve">Viktigt </w:t>
      </w:r>
    </w:p>
  </w:comment>
  <w:comment w:id="44" w:author="Solveig Hammarbäck" w:date="2023-12-14T11:34:00Z" w:initials="SH">
    <w:p w14:paraId="557A5441" w14:textId="77777777" w:rsidR="00C73646" w:rsidRDefault="00C73646" w:rsidP="00545F72">
      <w:pPr>
        <w:pStyle w:val="Kommentarer"/>
      </w:pPr>
      <w:r>
        <w:rPr>
          <w:rStyle w:val="Kommentarsreferens"/>
        </w:rPr>
        <w:annotationRef/>
      </w:r>
      <w:r>
        <w:t xml:space="preserve">Den </w:t>
      </w:r>
    </w:p>
  </w:comment>
  <w:comment w:id="45" w:author="Solveig Hammarbäck" w:date="2023-12-14T11:35:00Z" w:initials="SH">
    <w:p w14:paraId="40C80224" w14:textId="77777777" w:rsidR="00C73646" w:rsidRDefault="00C73646" w:rsidP="00541057">
      <w:pPr>
        <w:pStyle w:val="Kommentarer"/>
      </w:pPr>
      <w:r>
        <w:rPr>
          <w:rStyle w:val="Kommentarsreferens"/>
        </w:rPr>
        <w:annotationRef/>
      </w:r>
      <w:r>
        <w:t>kommatecken</w:t>
      </w:r>
    </w:p>
  </w:comment>
  <w:comment w:id="46" w:author="Solveig Hammarbäck" w:date="2023-12-14T11:36:00Z" w:initials="SH">
    <w:p w14:paraId="26AF7CD9" w14:textId="77777777" w:rsidR="00C73646" w:rsidRDefault="00C73646" w:rsidP="007E6F97">
      <w:pPr>
        <w:pStyle w:val="Kommentarer"/>
      </w:pPr>
      <w:r>
        <w:rPr>
          <w:rStyle w:val="Kommentarsreferens"/>
        </w:rPr>
        <w:annotationRef/>
      </w:r>
      <w:r>
        <w:t xml:space="preserve">Man önskar </w:t>
      </w:r>
    </w:p>
  </w:comment>
  <w:comment w:id="47" w:author="Solveig Hammarbäck" w:date="2023-12-14T11:38:00Z" w:initials="SH">
    <w:p w14:paraId="7D3490E3" w14:textId="77777777" w:rsidR="00C73646" w:rsidRDefault="00C73646" w:rsidP="00B123DF">
      <w:pPr>
        <w:pStyle w:val="Kommentarer"/>
      </w:pPr>
      <w:r>
        <w:rPr>
          <w:rStyle w:val="Kommentarsreferens"/>
        </w:rPr>
        <w:annotationRef/>
      </w:r>
      <w:r>
        <w:t>lämpligare</w:t>
      </w:r>
    </w:p>
  </w:comment>
  <w:comment w:id="48" w:author="Solveig Hammarbäck" w:date="2023-12-14T11:38:00Z" w:initials="SH">
    <w:p w14:paraId="0682EAA8" w14:textId="77777777" w:rsidR="00C73646" w:rsidRDefault="00C73646" w:rsidP="001E173B">
      <w:pPr>
        <w:pStyle w:val="Kommentarer"/>
      </w:pPr>
      <w:r>
        <w:rPr>
          <w:rStyle w:val="Kommentarsreferens"/>
        </w:rPr>
        <w:annotationRef/>
      </w:r>
      <w:r>
        <w:t>Kan du inte uttrycka detta tydligare?</w:t>
      </w:r>
    </w:p>
  </w:comment>
  <w:comment w:id="49" w:author="Solveig Hammarbäck" w:date="2023-12-14T11:40:00Z" w:initials="SH">
    <w:p w14:paraId="2CFE4887" w14:textId="77777777" w:rsidR="00D8241A" w:rsidRDefault="00D8241A" w:rsidP="00356B3D">
      <w:pPr>
        <w:pStyle w:val="Kommentarer"/>
      </w:pPr>
      <w:r>
        <w:rPr>
          <w:rStyle w:val="Kommentarsreferens"/>
        </w:rPr>
        <w:annotationRef/>
      </w:r>
      <w:r>
        <w:t xml:space="preserve">Vid? </w:t>
      </w:r>
    </w:p>
  </w:comment>
  <w:comment w:id="50" w:author="Solveig Hammarbäck" w:date="2023-12-14T11:42:00Z" w:initials="SH">
    <w:p w14:paraId="08571799" w14:textId="77777777" w:rsidR="00D8241A" w:rsidRDefault="00D8241A" w:rsidP="001C23A2">
      <w:pPr>
        <w:pStyle w:val="Kommentarer"/>
      </w:pPr>
      <w:r>
        <w:rPr>
          <w:rStyle w:val="Kommentarsreferens"/>
        </w:rPr>
        <w:annotationRef/>
      </w:r>
      <w:r>
        <w:t xml:space="preserve">-a </w:t>
      </w:r>
    </w:p>
  </w:comment>
  <w:comment w:id="51" w:author="Solveig Hammarbäck" w:date="2023-12-14T11:44:00Z" w:initials="SH">
    <w:p w14:paraId="04407F47" w14:textId="77777777" w:rsidR="00D8241A" w:rsidRDefault="00D8241A" w:rsidP="006D1C91">
      <w:pPr>
        <w:pStyle w:val="Kommentarer"/>
      </w:pPr>
      <w:r>
        <w:rPr>
          <w:rStyle w:val="Kommentarsreferens"/>
        </w:rPr>
        <w:annotationRef/>
      </w:r>
      <w:r>
        <w:t xml:space="preserve">För samma förändring </w:t>
      </w:r>
    </w:p>
  </w:comment>
  <w:comment w:id="52" w:author="Solveig Hammarbäck" w:date="2023-12-14T11:45:00Z" w:initials="SH">
    <w:p w14:paraId="6ABF2E03" w14:textId="77777777" w:rsidR="00D8241A" w:rsidRDefault="00D8241A" w:rsidP="00613415">
      <w:pPr>
        <w:pStyle w:val="Kommentarer"/>
      </w:pPr>
      <w:r>
        <w:rPr>
          <w:rStyle w:val="Kommentarsreferens"/>
        </w:rPr>
        <w:annotationRef/>
      </w:r>
      <w:r>
        <w:t xml:space="preserve">Kräver ett VM </w:t>
      </w:r>
    </w:p>
  </w:comment>
  <w:comment w:id="53" w:author="Solveig Hammarbäck" w:date="2023-12-14T11:47:00Z" w:initials="SH">
    <w:p w14:paraId="1C460A2E" w14:textId="77777777" w:rsidR="00D8241A" w:rsidRDefault="00D8241A" w:rsidP="001A3F46">
      <w:pPr>
        <w:pStyle w:val="Kommentarer"/>
      </w:pPr>
      <w:r>
        <w:rPr>
          <w:rStyle w:val="Kommentarsreferens"/>
        </w:rPr>
        <w:annotationRef/>
      </w:r>
      <w:r>
        <w:t xml:space="preserve">Inklusive </w:t>
      </w:r>
    </w:p>
  </w:comment>
  <w:comment w:id="54" w:author="Solveig Hammarbäck" w:date="2023-12-14T11:48:00Z" w:initials="SH">
    <w:p w14:paraId="4A5E9FCA" w14:textId="77777777" w:rsidR="00D8241A" w:rsidRDefault="00D8241A" w:rsidP="00B70FE1">
      <w:pPr>
        <w:pStyle w:val="Kommentarer"/>
      </w:pPr>
      <w:r>
        <w:rPr>
          <w:rStyle w:val="Kommentarsreferens"/>
        </w:rPr>
        <w:annotationRef/>
      </w:r>
      <w:r>
        <w:t>Här är du väldigt talspråklig. Försök att skriva detta mer kortfattat och stringent</w:t>
      </w:r>
    </w:p>
  </w:comment>
  <w:comment w:id="55" w:author="Solveig Hammarbäck" w:date="2023-12-14T11:49:00Z" w:initials="SH">
    <w:p w14:paraId="7A04C22F" w14:textId="77777777" w:rsidR="00D8241A" w:rsidRDefault="00D8241A" w:rsidP="002C1A74">
      <w:pPr>
        <w:pStyle w:val="Kommentarer"/>
      </w:pPr>
      <w:r>
        <w:rPr>
          <w:rStyle w:val="Kommentarsreferens"/>
        </w:rPr>
        <w:annotationRef/>
      </w:r>
      <w:r>
        <w:t xml:space="preserve">-s </w:t>
      </w:r>
    </w:p>
  </w:comment>
  <w:comment w:id="56" w:author="Solveig Hammarbäck" w:date="2023-12-14T11:50:00Z" w:initials="SH">
    <w:p w14:paraId="20663E07" w14:textId="77777777" w:rsidR="00BF1C7A" w:rsidRDefault="00BF1C7A" w:rsidP="00B80BE5">
      <w:pPr>
        <w:pStyle w:val="Kommentarer"/>
      </w:pPr>
      <w:r>
        <w:rPr>
          <w:rStyle w:val="Kommentarsreferens"/>
        </w:rPr>
        <w:annotationRef/>
      </w:r>
      <w:r>
        <w:t xml:space="preserve">-en </w:t>
      </w:r>
    </w:p>
  </w:comment>
  <w:comment w:id="58" w:author="Solveig Hammarbäck" w:date="2023-12-14T11:54:00Z" w:initials="SH">
    <w:p w14:paraId="2799B23B" w14:textId="77777777" w:rsidR="00BF1C7A" w:rsidRDefault="00BF1C7A" w:rsidP="00865828">
      <w:pPr>
        <w:pStyle w:val="Kommentarer"/>
      </w:pPr>
      <w:r>
        <w:rPr>
          <w:rStyle w:val="Kommentarsreferens"/>
        </w:rPr>
        <w:annotationRef/>
      </w:r>
      <w:r>
        <w:t>Detta kan du skriva i en kortare mening.</w:t>
      </w:r>
    </w:p>
  </w:comment>
  <w:comment w:id="59" w:author="Solveig Hammarbäck" w:date="2023-12-14T11:55:00Z" w:initials="SH">
    <w:p w14:paraId="089B9295" w14:textId="77777777" w:rsidR="00BF1C7A" w:rsidRDefault="00BF1C7A" w:rsidP="00314D4D">
      <w:pPr>
        <w:pStyle w:val="Kommentarer"/>
      </w:pPr>
      <w:r>
        <w:rPr>
          <w:rStyle w:val="Kommentarsreferens"/>
        </w:rPr>
        <w:annotationRef/>
      </w:r>
      <w:r>
        <w:t>Gör denna avslutning mer stringent och mindre talspråklig.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B329F" w15:done="0"/>
  <w15:commentEx w15:paraId="5CED27FB" w15:done="0"/>
  <w15:commentEx w15:paraId="6D0CDF88" w15:done="0"/>
  <w15:commentEx w15:paraId="1209ACDC" w15:done="1"/>
  <w15:commentEx w15:paraId="2B9FB3C0" w15:done="1"/>
  <w15:commentEx w15:paraId="0483BE1F" w15:done="0"/>
  <w15:commentEx w15:paraId="102B54D2" w15:done="1"/>
  <w15:commentEx w15:paraId="586B28A9" w15:done="1"/>
  <w15:commentEx w15:paraId="14CCBFCF" w15:done="0"/>
  <w15:commentEx w15:paraId="10B748BE" w15:done="1"/>
  <w15:commentEx w15:paraId="2948CC48" w15:done="0"/>
  <w15:commentEx w15:paraId="2BE144F2" w15:done="0"/>
  <w15:commentEx w15:paraId="679FBCA8" w15:done="1"/>
  <w15:commentEx w15:paraId="0DC52B3F" w15:done="1"/>
  <w15:commentEx w15:paraId="6E9840B6" w15:done="0"/>
  <w15:commentEx w15:paraId="2E0AA56E" w15:done="0"/>
  <w15:commentEx w15:paraId="1824E685" w15:done="0"/>
  <w15:commentEx w15:paraId="1C14823C" w15:done="0"/>
  <w15:commentEx w15:paraId="7ECA47FE" w15:done="1"/>
  <w15:commentEx w15:paraId="1BD2D678" w15:done="1"/>
  <w15:commentEx w15:paraId="71EE8F36" w15:done="1"/>
  <w15:commentEx w15:paraId="6C00451F" w15:done="1"/>
  <w15:commentEx w15:paraId="4AA8DE5F" w15:done="1"/>
  <w15:commentEx w15:paraId="36A8EBAD" w15:done="0"/>
  <w15:commentEx w15:paraId="0E65BF48" w15:done="1"/>
  <w15:commentEx w15:paraId="11DA85BA" w15:done="0"/>
  <w15:commentEx w15:paraId="1BAC4EC0" w15:done="0"/>
  <w15:commentEx w15:paraId="0606D9CF" w15:done="0"/>
  <w15:commentEx w15:paraId="313310A2" w15:done="0"/>
  <w15:commentEx w15:paraId="149C2E25" w15:done="0"/>
  <w15:commentEx w15:paraId="4E41E5FB" w15:done="0"/>
  <w15:commentEx w15:paraId="47852337" w15:done="0"/>
  <w15:commentEx w15:paraId="557A5441" w15:done="0"/>
  <w15:commentEx w15:paraId="40C80224" w15:done="0"/>
  <w15:commentEx w15:paraId="26AF7CD9" w15:done="0"/>
  <w15:commentEx w15:paraId="7D3490E3" w15:done="0"/>
  <w15:commentEx w15:paraId="0682EAA8" w15:done="0"/>
  <w15:commentEx w15:paraId="2CFE4887" w15:done="0"/>
  <w15:commentEx w15:paraId="08571799" w15:done="0"/>
  <w15:commentEx w15:paraId="04407F47" w15:done="0"/>
  <w15:commentEx w15:paraId="6ABF2E03" w15:done="0"/>
  <w15:commentEx w15:paraId="1C460A2E" w15:done="0"/>
  <w15:commentEx w15:paraId="4A5E9FCA" w15:done="0"/>
  <w15:commentEx w15:paraId="7A04C22F" w15:done="0"/>
  <w15:commentEx w15:paraId="20663E07" w15:done="0"/>
  <w15:commentEx w15:paraId="2799B23B" w15:done="0"/>
  <w15:commentEx w15:paraId="089B92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2C2577" w16cex:dateUtc="2023-12-14T11:42:00Z"/>
  <w16cex:commentExtensible w16cex:durableId="43817D56" w16cex:dateUtc="2023-12-13T13:18:00Z"/>
  <w16cex:commentExtensible w16cex:durableId="1E22B67F" w16cex:dateUtc="2023-12-13T13:19:00Z"/>
  <w16cex:commentExtensible w16cex:durableId="08D622D7" w16cex:dateUtc="2023-12-13T13:29:00Z"/>
  <w16cex:commentExtensible w16cex:durableId="1D2A8C99" w16cex:dateUtc="2023-12-13T13:34:00Z"/>
  <w16cex:commentExtensible w16cex:durableId="1C2A8554" w16cex:dateUtc="2023-12-13T15:26:00Z"/>
  <w16cex:commentExtensible w16cex:durableId="195F9A40" w16cex:dateUtc="2023-12-13T13:36:00Z"/>
  <w16cex:commentExtensible w16cex:durableId="28E74DB7" w16cex:dateUtc="2023-12-13T13:37:00Z"/>
  <w16cex:commentExtensible w16cex:durableId="28734886" w16cex:dateUtc="2023-12-13T13:42:00Z"/>
  <w16cex:commentExtensible w16cex:durableId="29B46B02" w16cex:dateUtc="2023-12-13T13:43:00Z"/>
  <w16cex:commentExtensible w16cex:durableId="73E0640C" w16cex:dateUtc="2023-12-13T13:48:00Z"/>
  <w16cex:commentExtensible w16cex:durableId="6A5DF556" w16cex:dateUtc="2023-12-13T14:04:00Z"/>
  <w16cex:commentExtensible w16cex:durableId="68E0A8C5" w16cex:dateUtc="2023-12-14T10:01:00Z"/>
  <w16cex:commentExtensible w16cex:durableId="528DC3B1" w16cex:dateUtc="2023-12-14T10:05:00Z"/>
  <w16cex:commentExtensible w16cex:durableId="47F09A9A" w16cex:dateUtc="2023-12-13T14:10:00Z"/>
  <w16cex:commentExtensible w16cex:durableId="153854D2" w16cex:dateUtc="2023-12-14T10:07:00Z"/>
  <w16cex:commentExtensible w16cex:durableId="13DCA47F" w16cex:dateUtc="2023-12-13T14:15:00Z"/>
  <w16cex:commentExtensible w16cex:durableId="6459A066" w16cex:dateUtc="2023-12-13T15:21:00Z"/>
  <w16cex:commentExtensible w16cex:durableId="32A97C6F" w16cex:dateUtc="2023-12-14T10:09:00Z"/>
  <w16cex:commentExtensible w16cex:durableId="52078696" w16cex:dateUtc="2023-12-13T15:29:00Z"/>
  <w16cex:commentExtensible w16cex:durableId="08C18441" w16cex:dateUtc="2023-12-13T15:33:00Z"/>
  <w16cex:commentExtensible w16cex:durableId="5A37A372" w16cex:dateUtc="2023-12-13T15:38:00Z"/>
  <w16cex:commentExtensible w16cex:durableId="7851CDD2" w16cex:dateUtc="2023-12-14T10:20:00Z"/>
  <w16cex:commentExtensible w16cex:durableId="07594E44" w16cex:dateUtc="2023-12-14T10:21:00Z"/>
  <w16cex:commentExtensible w16cex:durableId="718296A9" w16cex:dateUtc="2023-12-13T15:41:00Z"/>
  <w16cex:commentExtensible w16cex:durableId="14EBF707" w16cex:dateUtc="2023-12-13T15:47:00Z"/>
  <w16cex:commentExtensible w16cex:durableId="66F4BAFB" w16cex:dateUtc="2023-12-13T15:48:00Z"/>
  <w16cex:commentExtensible w16cex:durableId="6DD68AAE" w16cex:dateUtc="2023-12-14T10:28:00Z"/>
  <w16cex:commentExtensible w16cex:durableId="334E4985" w16cex:dateUtc="2023-12-14T10:28:00Z"/>
  <w16cex:commentExtensible w16cex:durableId="3FC72E36" w16cex:dateUtc="2023-12-14T10:28:00Z"/>
  <w16cex:commentExtensible w16cex:durableId="546FECAF" w16cex:dateUtc="2023-12-14T10:29:00Z"/>
  <w16cex:commentExtensible w16cex:durableId="13B0AA10" w16cex:dateUtc="2023-12-14T10:31:00Z"/>
  <w16cex:commentExtensible w16cex:durableId="4DB5D2AF" w16cex:dateUtc="2023-12-14T10:34:00Z"/>
  <w16cex:commentExtensible w16cex:durableId="1F2ABE88" w16cex:dateUtc="2023-12-14T10:35:00Z"/>
  <w16cex:commentExtensible w16cex:durableId="29789131" w16cex:dateUtc="2023-12-14T10:36:00Z"/>
  <w16cex:commentExtensible w16cex:durableId="21E340A1" w16cex:dateUtc="2023-12-14T10:38:00Z"/>
  <w16cex:commentExtensible w16cex:durableId="61683C04" w16cex:dateUtc="2023-12-14T10:38:00Z"/>
  <w16cex:commentExtensible w16cex:durableId="5273DFD7" w16cex:dateUtc="2023-12-14T10:40:00Z"/>
  <w16cex:commentExtensible w16cex:durableId="128E318B" w16cex:dateUtc="2023-12-14T10:42:00Z"/>
  <w16cex:commentExtensible w16cex:durableId="34CC4218" w16cex:dateUtc="2023-12-14T10:44:00Z"/>
  <w16cex:commentExtensible w16cex:durableId="7C8AF280" w16cex:dateUtc="2023-12-14T10:45:00Z"/>
  <w16cex:commentExtensible w16cex:durableId="3258F535" w16cex:dateUtc="2023-12-14T10:47:00Z"/>
  <w16cex:commentExtensible w16cex:durableId="620FCED0" w16cex:dateUtc="2023-12-14T10:48:00Z"/>
  <w16cex:commentExtensible w16cex:durableId="49A7E17C" w16cex:dateUtc="2023-12-14T10:49:00Z"/>
  <w16cex:commentExtensible w16cex:durableId="24306B23" w16cex:dateUtc="2023-12-14T10:50:00Z"/>
  <w16cex:commentExtensible w16cex:durableId="300DE411" w16cex:dateUtc="2023-12-14T10:54:00Z"/>
  <w16cex:commentExtensible w16cex:durableId="0E23619E" w16cex:dateUtc="2023-12-14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B329F" w16cid:durableId="6F2C2577"/>
  <w16cid:commentId w16cid:paraId="5CED27FB" w16cid:durableId="43817D56"/>
  <w16cid:commentId w16cid:paraId="6D0CDF88" w16cid:durableId="1E22B67F"/>
  <w16cid:commentId w16cid:paraId="1209ACDC" w16cid:durableId="08D622D7"/>
  <w16cid:commentId w16cid:paraId="2B9FB3C0" w16cid:durableId="1D2A8C99"/>
  <w16cid:commentId w16cid:paraId="0483BE1F" w16cid:durableId="1C2A8554"/>
  <w16cid:commentId w16cid:paraId="102B54D2" w16cid:durableId="195F9A40"/>
  <w16cid:commentId w16cid:paraId="586B28A9" w16cid:durableId="28E74DB7"/>
  <w16cid:commentId w16cid:paraId="14CCBFCF" w16cid:durableId="28734886"/>
  <w16cid:commentId w16cid:paraId="10B748BE" w16cid:durableId="29B46B02"/>
  <w16cid:commentId w16cid:paraId="2948CC48" w16cid:durableId="73E0640C"/>
  <w16cid:commentId w16cid:paraId="2BE144F2" w16cid:durableId="6A5DF556"/>
  <w16cid:commentId w16cid:paraId="679FBCA8" w16cid:durableId="68E0A8C5"/>
  <w16cid:commentId w16cid:paraId="0DC52B3F" w16cid:durableId="528DC3B1"/>
  <w16cid:commentId w16cid:paraId="6E9840B6" w16cid:durableId="47F09A9A"/>
  <w16cid:commentId w16cid:paraId="2E0AA56E" w16cid:durableId="153854D2"/>
  <w16cid:commentId w16cid:paraId="1824E685" w16cid:durableId="13DCA47F"/>
  <w16cid:commentId w16cid:paraId="1C14823C" w16cid:durableId="6459A066"/>
  <w16cid:commentId w16cid:paraId="7ECA47FE" w16cid:durableId="32A97C6F"/>
  <w16cid:commentId w16cid:paraId="1BD2D678" w16cid:durableId="52078696"/>
  <w16cid:commentId w16cid:paraId="71EE8F36" w16cid:durableId="08C18441"/>
  <w16cid:commentId w16cid:paraId="6C00451F" w16cid:durableId="5A37A372"/>
  <w16cid:commentId w16cid:paraId="4AA8DE5F" w16cid:durableId="7851CDD2"/>
  <w16cid:commentId w16cid:paraId="36A8EBAD" w16cid:durableId="07594E44"/>
  <w16cid:commentId w16cid:paraId="0E65BF48" w16cid:durableId="718296A9"/>
  <w16cid:commentId w16cid:paraId="11DA85BA" w16cid:durableId="14EBF707"/>
  <w16cid:commentId w16cid:paraId="1BAC4EC0" w16cid:durableId="66F4BAFB"/>
  <w16cid:commentId w16cid:paraId="0606D9CF" w16cid:durableId="6DD68AAE"/>
  <w16cid:commentId w16cid:paraId="313310A2" w16cid:durableId="334E4985"/>
  <w16cid:commentId w16cid:paraId="149C2E25" w16cid:durableId="3FC72E36"/>
  <w16cid:commentId w16cid:paraId="4E41E5FB" w16cid:durableId="546FECAF"/>
  <w16cid:commentId w16cid:paraId="47852337" w16cid:durableId="13B0AA10"/>
  <w16cid:commentId w16cid:paraId="557A5441" w16cid:durableId="4DB5D2AF"/>
  <w16cid:commentId w16cid:paraId="40C80224" w16cid:durableId="1F2ABE88"/>
  <w16cid:commentId w16cid:paraId="26AF7CD9" w16cid:durableId="29789131"/>
  <w16cid:commentId w16cid:paraId="7D3490E3" w16cid:durableId="21E340A1"/>
  <w16cid:commentId w16cid:paraId="0682EAA8" w16cid:durableId="61683C04"/>
  <w16cid:commentId w16cid:paraId="2CFE4887" w16cid:durableId="5273DFD7"/>
  <w16cid:commentId w16cid:paraId="08571799" w16cid:durableId="128E318B"/>
  <w16cid:commentId w16cid:paraId="04407F47" w16cid:durableId="34CC4218"/>
  <w16cid:commentId w16cid:paraId="6ABF2E03" w16cid:durableId="7C8AF280"/>
  <w16cid:commentId w16cid:paraId="1C460A2E" w16cid:durableId="3258F535"/>
  <w16cid:commentId w16cid:paraId="4A5E9FCA" w16cid:durableId="620FCED0"/>
  <w16cid:commentId w16cid:paraId="7A04C22F" w16cid:durableId="49A7E17C"/>
  <w16cid:commentId w16cid:paraId="20663E07" w16cid:durableId="24306B23"/>
  <w16cid:commentId w16cid:paraId="2799B23B" w16cid:durableId="300DE411"/>
  <w16cid:commentId w16cid:paraId="089B9295" w16cid:durableId="0E236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E200" w14:textId="77777777" w:rsidR="005879C1" w:rsidRDefault="005879C1">
      <w:r>
        <w:separator/>
      </w:r>
    </w:p>
  </w:endnote>
  <w:endnote w:type="continuationSeparator" w:id="0">
    <w:p w14:paraId="5119FDE5" w14:textId="77777777" w:rsidR="005879C1" w:rsidRDefault="0058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E59D628"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7C86C28A"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8E218F9"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647824A5"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7022C958"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33BA" w14:textId="77777777" w:rsidR="005879C1" w:rsidRDefault="005879C1">
      <w:r>
        <w:separator/>
      </w:r>
    </w:p>
  </w:footnote>
  <w:footnote w:type="continuationSeparator" w:id="0">
    <w:p w14:paraId="29081025" w14:textId="77777777" w:rsidR="005879C1" w:rsidRDefault="00587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rdtext"/>
            <w:spacing w:before="10"/>
          </w:pPr>
        </w:p>
      </w:tc>
    </w:tr>
  </w:tbl>
  <w:p w14:paraId="67EB801C"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rdtext"/>
            <w:spacing w:before="10"/>
          </w:pPr>
        </w:p>
      </w:tc>
    </w:tr>
  </w:tbl>
  <w:p w14:paraId="6E920167" w14:textId="77777777"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413A59F0" wp14:editId="7699345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ABE4D1"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rdtext"/>
            <w:spacing w:before="10"/>
          </w:pPr>
        </w:p>
      </w:tc>
      <w:tc>
        <w:tcPr>
          <w:tcW w:w="4454" w:type="dxa"/>
        </w:tcPr>
        <w:p w14:paraId="578A9939" w14:textId="77777777" w:rsidR="0070149B" w:rsidRDefault="0070149B" w:rsidP="00BE7C12">
          <w:pPr>
            <w:pStyle w:val="Brdtext"/>
            <w:spacing w:before="10"/>
          </w:pPr>
        </w:p>
      </w:tc>
    </w:tr>
  </w:tbl>
  <w:p w14:paraId="570744B1"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rdtext"/>
            <w:spacing w:before="10"/>
          </w:pPr>
        </w:p>
      </w:tc>
      <w:tc>
        <w:tcPr>
          <w:tcW w:w="4454" w:type="dxa"/>
        </w:tcPr>
        <w:p w14:paraId="55CD632C" w14:textId="77777777" w:rsidR="0070149B" w:rsidRDefault="0070149B" w:rsidP="009523A7">
          <w:pPr>
            <w:pStyle w:val="Brdtext"/>
            <w:spacing w:before="10"/>
          </w:pPr>
        </w:p>
      </w:tc>
    </w:tr>
  </w:tbl>
  <w:p w14:paraId="30A160BB"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47E0798"/>
    <w:multiLevelType w:val="multilevel"/>
    <w:tmpl w:val="083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292B029D"/>
    <w:multiLevelType w:val="multilevel"/>
    <w:tmpl w:val="F08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6801E03"/>
    <w:multiLevelType w:val="multilevel"/>
    <w:tmpl w:val="0F3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9C6"/>
    <w:multiLevelType w:val="multilevel"/>
    <w:tmpl w:val="F84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7277278"/>
    <w:multiLevelType w:val="multilevel"/>
    <w:tmpl w:val="759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8"/>
  </w:num>
  <w:num w:numId="12" w16cid:durableId="838545341">
    <w:abstractNumId w:val="10"/>
  </w:num>
  <w:num w:numId="13" w16cid:durableId="1565023352">
    <w:abstractNumId w:val="19"/>
  </w:num>
  <w:num w:numId="14" w16cid:durableId="385184579">
    <w:abstractNumId w:val="20"/>
  </w:num>
  <w:num w:numId="15" w16cid:durableId="1481458883">
    <w:abstractNumId w:val="21"/>
  </w:num>
  <w:num w:numId="16" w16cid:durableId="715856382">
    <w:abstractNumId w:val="22"/>
  </w:num>
  <w:num w:numId="17" w16cid:durableId="852453783">
    <w:abstractNumId w:val="25"/>
  </w:num>
  <w:num w:numId="18" w16cid:durableId="79452334">
    <w:abstractNumId w:val="12"/>
  </w:num>
  <w:num w:numId="19" w16cid:durableId="914511811">
    <w:abstractNumId w:val="28"/>
  </w:num>
  <w:num w:numId="20" w16cid:durableId="2093618467">
    <w:abstractNumId w:val="23"/>
  </w:num>
  <w:num w:numId="21" w16cid:durableId="1836603266">
    <w:abstractNumId w:val="26"/>
  </w:num>
  <w:num w:numId="22" w16cid:durableId="47413344">
    <w:abstractNumId w:val="24"/>
  </w:num>
  <w:num w:numId="23" w16cid:durableId="326904071">
    <w:abstractNumId w:val="15"/>
  </w:num>
  <w:num w:numId="24" w16cid:durableId="1992785410">
    <w:abstractNumId w:val="14"/>
  </w:num>
  <w:num w:numId="25" w16cid:durableId="1896620207">
    <w:abstractNumId w:val="13"/>
  </w:num>
  <w:num w:numId="26" w16cid:durableId="1036924412">
    <w:abstractNumId w:val="11"/>
  </w:num>
  <w:num w:numId="27" w16cid:durableId="1471751014">
    <w:abstractNumId w:val="17"/>
  </w:num>
  <w:num w:numId="28" w16cid:durableId="1345472466">
    <w:abstractNumId w:val="16"/>
  </w:num>
  <w:num w:numId="29" w16cid:durableId="63244947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veig Hammarbäck">
    <w15:presenceInfo w15:providerId="AD" w15:userId="S::shahum@lnu.se::15a03050-5cbd-4bb9-a329-dbdb79fff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3F"/>
    <w:rsid w:val="00001AD3"/>
    <w:rsid w:val="000051E0"/>
    <w:rsid w:val="0000597D"/>
    <w:rsid w:val="00007FFD"/>
    <w:rsid w:val="00012738"/>
    <w:rsid w:val="00013113"/>
    <w:rsid w:val="00015319"/>
    <w:rsid w:val="00021B30"/>
    <w:rsid w:val="00027160"/>
    <w:rsid w:val="00035312"/>
    <w:rsid w:val="00037107"/>
    <w:rsid w:val="00041816"/>
    <w:rsid w:val="00042ED4"/>
    <w:rsid w:val="00045D45"/>
    <w:rsid w:val="00050500"/>
    <w:rsid w:val="0005131B"/>
    <w:rsid w:val="0005606B"/>
    <w:rsid w:val="00060662"/>
    <w:rsid w:val="000608FB"/>
    <w:rsid w:val="000662CE"/>
    <w:rsid w:val="0007797F"/>
    <w:rsid w:val="00077D8F"/>
    <w:rsid w:val="00085F41"/>
    <w:rsid w:val="00096490"/>
    <w:rsid w:val="000A6E53"/>
    <w:rsid w:val="000B14E2"/>
    <w:rsid w:val="000B2136"/>
    <w:rsid w:val="000B3E0E"/>
    <w:rsid w:val="000B4F94"/>
    <w:rsid w:val="000B690F"/>
    <w:rsid w:val="000C3C63"/>
    <w:rsid w:val="000C63D4"/>
    <w:rsid w:val="000C76DB"/>
    <w:rsid w:val="000D4873"/>
    <w:rsid w:val="000D4F6B"/>
    <w:rsid w:val="000D5F94"/>
    <w:rsid w:val="000E17AD"/>
    <w:rsid w:val="000F41E7"/>
    <w:rsid w:val="000F6DAA"/>
    <w:rsid w:val="00112D72"/>
    <w:rsid w:val="001142A6"/>
    <w:rsid w:val="00116F20"/>
    <w:rsid w:val="00120A84"/>
    <w:rsid w:val="0012144F"/>
    <w:rsid w:val="001361DC"/>
    <w:rsid w:val="00140E20"/>
    <w:rsid w:val="0014469E"/>
    <w:rsid w:val="0015186B"/>
    <w:rsid w:val="001572B0"/>
    <w:rsid w:val="00162A69"/>
    <w:rsid w:val="00165B9F"/>
    <w:rsid w:val="001732FE"/>
    <w:rsid w:val="001857A4"/>
    <w:rsid w:val="001A0964"/>
    <w:rsid w:val="001B20FA"/>
    <w:rsid w:val="001B35F2"/>
    <w:rsid w:val="001B5201"/>
    <w:rsid w:val="001B6416"/>
    <w:rsid w:val="001B6F3C"/>
    <w:rsid w:val="001C54D1"/>
    <w:rsid w:val="001D27FA"/>
    <w:rsid w:val="001D5FFD"/>
    <w:rsid w:val="001D61B7"/>
    <w:rsid w:val="001E0400"/>
    <w:rsid w:val="001E1DB5"/>
    <w:rsid w:val="001E2C1A"/>
    <w:rsid w:val="001E478D"/>
    <w:rsid w:val="001E6A61"/>
    <w:rsid w:val="001F4F1E"/>
    <w:rsid w:val="001F51FF"/>
    <w:rsid w:val="00203DBA"/>
    <w:rsid w:val="00206412"/>
    <w:rsid w:val="00211587"/>
    <w:rsid w:val="00214067"/>
    <w:rsid w:val="002148B3"/>
    <w:rsid w:val="002356D5"/>
    <w:rsid w:val="0023652C"/>
    <w:rsid w:val="002369CE"/>
    <w:rsid w:val="00242282"/>
    <w:rsid w:val="00253C30"/>
    <w:rsid w:val="00253FB5"/>
    <w:rsid w:val="0025431F"/>
    <w:rsid w:val="00255483"/>
    <w:rsid w:val="00260770"/>
    <w:rsid w:val="00260BF9"/>
    <w:rsid w:val="002638B5"/>
    <w:rsid w:val="002713DA"/>
    <w:rsid w:val="00277F36"/>
    <w:rsid w:val="00282332"/>
    <w:rsid w:val="00283D8A"/>
    <w:rsid w:val="00284DE0"/>
    <w:rsid w:val="0028592E"/>
    <w:rsid w:val="00290249"/>
    <w:rsid w:val="00295EA1"/>
    <w:rsid w:val="002A11D1"/>
    <w:rsid w:val="002A7CEC"/>
    <w:rsid w:val="002B7D08"/>
    <w:rsid w:val="002D164C"/>
    <w:rsid w:val="002E3DB4"/>
    <w:rsid w:val="002F41A8"/>
    <w:rsid w:val="002F7748"/>
    <w:rsid w:val="002F7D02"/>
    <w:rsid w:val="003006B1"/>
    <w:rsid w:val="003025C8"/>
    <w:rsid w:val="00306D41"/>
    <w:rsid w:val="00311665"/>
    <w:rsid w:val="00311F91"/>
    <w:rsid w:val="00321C71"/>
    <w:rsid w:val="00323EFC"/>
    <w:rsid w:val="00325882"/>
    <w:rsid w:val="00331643"/>
    <w:rsid w:val="00332734"/>
    <w:rsid w:val="003351C8"/>
    <w:rsid w:val="003555E4"/>
    <w:rsid w:val="0037247A"/>
    <w:rsid w:val="00372DE1"/>
    <w:rsid w:val="003764D7"/>
    <w:rsid w:val="00376712"/>
    <w:rsid w:val="00383108"/>
    <w:rsid w:val="003912B9"/>
    <w:rsid w:val="00391F0A"/>
    <w:rsid w:val="003961EA"/>
    <w:rsid w:val="003A3F13"/>
    <w:rsid w:val="003A4762"/>
    <w:rsid w:val="003A53D2"/>
    <w:rsid w:val="003B7A51"/>
    <w:rsid w:val="003C09C2"/>
    <w:rsid w:val="003C15B1"/>
    <w:rsid w:val="003C1A73"/>
    <w:rsid w:val="003C2235"/>
    <w:rsid w:val="003C6B1D"/>
    <w:rsid w:val="003D3172"/>
    <w:rsid w:val="003E0266"/>
    <w:rsid w:val="003E1377"/>
    <w:rsid w:val="003E1C7A"/>
    <w:rsid w:val="003E350B"/>
    <w:rsid w:val="003E66C6"/>
    <w:rsid w:val="003E7CEE"/>
    <w:rsid w:val="003F36E9"/>
    <w:rsid w:val="003F5B00"/>
    <w:rsid w:val="003F7B2A"/>
    <w:rsid w:val="004050DA"/>
    <w:rsid w:val="00414E0C"/>
    <w:rsid w:val="004172AF"/>
    <w:rsid w:val="00420974"/>
    <w:rsid w:val="004322D7"/>
    <w:rsid w:val="00437B68"/>
    <w:rsid w:val="004424DC"/>
    <w:rsid w:val="00442F63"/>
    <w:rsid w:val="004527EF"/>
    <w:rsid w:val="00454044"/>
    <w:rsid w:val="00457107"/>
    <w:rsid w:val="00462DA0"/>
    <w:rsid w:val="00464557"/>
    <w:rsid w:val="00464EEE"/>
    <w:rsid w:val="00465D0B"/>
    <w:rsid w:val="004715CF"/>
    <w:rsid w:val="0047767A"/>
    <w:rsid w:val="00480A47"/>
    <w:rsid w:val="00490981"/>
    <w:rsid w:val="00492492"/>
    <w:rsid w:val="00493DEB"/>
    <w:rsid w:val="004951BF"/>
    <w:rsid w:val="0049622F"/>
    <w:rsid w:val="004A041C"/>
    <w:rsid w:val="004B510F"/>
    <w:rsid w:val="004C030E"/>
    <w:rsid w:val="004D3BB7"/>
    <w:rsid w:val="004D4097"/>
    <w:rsid w:val="004E18B8"/>
    <w:rsid w:val="004E462D"/>
    <w:rsid w:val="004E50FE"/>
    <w:rsid w:val="004F064B"/>
    <w:rsid w:val="004F2F63"/>
    <w:rsid w:val="004F4384"/>
    <w:rsid w:val="00504CFD"/>
    <w:rsid w:val="00506DCD"/>
    <w:rsid w:val="00507C1B"/>
    <w:rsid w:val="00512DE3"/>
    <w:rsid w:val="00523506"/>
    <w:rsid w:val="00524844"/>
    <w:rsid w:val="005272B0"/>
    <w:rsid w:val="00535E35"/>
    <w:rsid w:val="00544710"/>
    <w:rsid w:val="00550886"/>
    <w:rsid w:val="005516CC"/>
    <w:rsid w:val="005556FB"/>
    <w:rsid w:val="00555DEF"/>
    <w:rsid w:val="00556F98"/>
    <w:rsid w:val="005654D5"/>
    <w:rsid w:val="00566E6F"/>
    <w:rsid w:val="00575FF8"/>
    <w:rsid w:val="00577EDB"/>
    <w:rsid w:val="00582478"/>
    <w:rsid w:val="00583F18"/>
    <w:rsid w:val="00585576"/>
    <w:rsid w:val="005879C1"/>
    <w:rsid w:val="0059638D"/>
    <w:rsid w:val="005A0CF7"/>
    <w:rsid w:val="005A326F"/>
    <w:rsid w:val="005B5ED7"/>
    <w:rsid w:val="005B67D5"/>
    <w:rsid w:val="005B7B11"/>
    <w:rsid w:val="005C5FFD"/>
    <w:rsid w:val="005C7771"/>
    <w:rsid w:val="005D2DCA"/>
    <w:rsid w:val="005D4789"/>
    <w:rsid w:val="005D598C"/>
    <w:rsid w:val="005E4C1A"/>
    <w:rsid w:val="005F07A1"/>
    <w:rsid w:val="005F4CAD"/>
    <w:rsid w:val="00610420"/>
    <w:rsid w:val="00611ED2"/>
    <w:rsid w:val="00620AAD"/>
    <w:rsid w:val="00625D0F"/>
    <w:rsid w:val="00625FCC"/>
    <w:rsid w:val="00640559"/>
    <w:rsid w:val="006522C9"/>
    <w:rsid w:val="00652FC0"/>
    <w:rsid w:val="00654576"/>
    <w:rsid w:val="00655F64"/>
    <w:rsid w:val="00656127"/>
    <w:rsid w:val="00674136"/>
    <w:rsid w:val="00677368"/>
    <w:rsid w:val="006779BD"/>
    <w:rsid w:val="00682D08"/>
    <w:rsid w:val="00684AC6"/>
    <w:rsid w:val="00687899"/>
    <w:rsid w:val="00690B1D"/>
    <w:rsid w:val="00691BBD"/>
    <w:rsid w:val="00697B09"/>
    <w:rsid w:val="006A2E09"/>
    <w:rsid w:val="006A443F"/>
    <w:rsid w:val="006B01D1"/>
    <w:rsid w:val="006B288E"/>
    <w:rsid w:val="006B308B"/>
    <w:rsid w:val="006B40CA"/>
    <w:rsid w:val="006C1CD7"/>
    <w:rsid w:val="006D5CEC"/>
    <w:rsid w:val="006E536E"/>
    <w:rsid w:val="006E78D5"/>
    <w:rsid w:val="006F2665"/>
    <w:rsid w:val="006F2AAE"/>
    <w:rsid w:val="0070149B"/>
    <w:rsid w:val="007070A9"/>
    <w:rsid w:val="00707859"/>
    <w:rsid w:val="007109F3"/>
    <w:rsid w:val="00711D16"/>
    <w:rsid w:val="00714E93"/>
    <w:rsid w:val="00714EFD"/>
    <w:rsid w:val="007211CC"/>
    <w:rsid w:val="00730061"/>
    <w:rsid w:val="0074113A"/>
    <w:rsid w:val="00742E0E"/>
    <w:rsid w:val="00747221"/>
    <w:rsid w:val="007511C7"/>
    <w:rsid w:val="00752EFC"/>
    <w:rsid w:val="00753BCA"/>
    <w:rsid w:val="007544E4"/>
    <w:rsid w:val="00756A5E"/>
    <w:rsid w:val="007608B9"/>
    <w:rsid w:val="00763B72"/>
    <w:rsid w:val="00763F73"/>
    <w:rsid w:val="00766C2B"/>
    <w:rsid w:val="00766F6E"/>
    <w:rsid w:val="0077119F"/>
    <w:rsid w:val="00772EFD"/>
    <w:rsid w:val="00773169"/>
    <w:rsid w:val="00781149"/>
    <w:rsid w:val="007819EE"/>
    <w:rsid w:val="007847CF"/>
    <w:rsid w:val="007902B0"/>
    <w:rsid w:val="007913B8"/>
    <w:rsid w:val="007A42D0"/>
    <w:rsid w:val="007A5C40"/>
    <w:rsid w:val="007B0F28"/>
    <w:rsid w:val="007C0202"/>
    <w:rsid w:val="007C1932"/>
    <w:rsid w:val="007C46BA"/>
    <w:rsid w:val="007D2808"/>
    <w:rsid w:val="007D70D8"/>
    <w:rsid w:val="007E16C3"/>
    <w:rsid w:val="007F0164"/>
    <w:rsid w:val="007F0B27"/>
    <w:rsid w:val="007F22B3"/>
    <w:rsid w:val="007F5052"/>
    <w:rsid w:val="00810EA5"/>
    <w:rsid w:val="008124BA"/>
    <w:rsid w:val="00815AAA"/>
    <w:rsid w:val="00824B5F"/>
    <w:rsid w:val="00826471"/>
    <w:rsid w:val="008305F0"/>
    <w:rsid w:val="0083453F"/>
    <w:rsid w:val="00835C81"/>
    <w:rsid w:val="00836F7E"/>
    <w:rsid w:val="00837C20"/>
    <w:rsid w:val="00842D3A"/>
    <w:rsid w:val="00854C6F"/>
    <w:rsid w:val="00855022"/>
    <w:rsid w:val="008560DF"/>
    <w:rsid w:val="00857BA3"/>
    <w:rsid w:val="00862B2C"/>
    <w:rsid w:val="00884F94"/>
    <w:rsid w:val="0088689F"/>
    <w:rsid w:val="00890C50"/>
    <w:rsid w:val="00890ED0"/>
    <w:rsid w:val="008B1409"/>
    <w:rsid w:val="008B3B63"/>
    <w:rsid w:val="008D2AFB"/>
    <w:rsid w:val="008D569B"/>
    <w:rsid w:val="008D5CF8"/>
    <w:rsid w:val="008E3A19"/>
    <w:rsid w:val="008E65CC"/>
    <w:rsid w:val="008F3465"/>
    <w:rsid w:val="008F7DC5"/>
    <w:rsid w:val="00904CD3"/>
    <w:rsid w:val="00912D68"/>
    <w:rsid w:val="009141A7"/>
    <w:rsid w:val="00914AAF"/>
    <w:rsid w:val="00922D65"/>
    <w:rsid w:val="00923412"/>
    <w:rsid w:val="00925D77"/>
    <w:rsid w:val="00936B67"/>
    <w:rsid w:val="00936DFE"/>
    <w:rsid w:val="009415EE"/>
    <w:rsid w:val="00943B33"/>
    <w:rsid w:val="0094521E"/>
    <w:rsid w:val="009523A7"/>
    <w:rsid w:val="0095444F"/>
    <w:rsid w:val="00955087"/>
    <w:rsid w:val="00964491"/>
    <w:rsid w:val="00964F91"/>
    <w:rsid w:val="00965924"/>
    <w:rsid w:val="009665E9"/>
    <w:rsid w:val="00966FA3"/>
    <w:rsid w:val="009671BF"/>
    <w:rsid w:val="009676A0"/>
    <w:rsid w:val="00970363"/>
    <w:rsid w:val="00974CC2"/>
    <w:rsid w:val="00975C49"/>
    <w:rsid w:val="0098515F"/>
    <w:rsid w:val="0099063C"/>
    <w:rsid w:val="009A1702"/>
    <w:rsid w:val="009A4320"/>
    <w:rsid w:val="009A7BC0"/>
    <w:rsid w:val="009B3CBB"/>
    <w:rsid w:val="009C4EA7"/>
    <w:rsid w:val="009D098B"/>
    <w:rsid w:val="009D2809"/>
    <w:rsid w:val="009D39E5"/>
    <w:rsid w:val="009E257D"/>
    <w:rsid w:val="009F005A"/>
    <w:rsid w:val="009F2682"/>
    <w:rsid w:val="009F66DD"/>
    <w:rsid w:val="00A04542"/>
    <w:rsid w:val="00A17C85"/>
    <w:rsid w:val="00A45E08"/>
    <w:rsid w:val="00A47A93"/>
    <w:rsid w:val="00A5614A"/>
    <w:rsid w:val="00A5730F"/>
    <w:rsid w:val="00A61891"/>
    <w:rsid w:val="00A64562"/>
    <w:rsid w:val="00A713F8"/>
    <w:rsid w:val="00A73116"/>
    <w:rsid w:val="00A80733"/>
    <w:rsid w:val="00A82012"/>
    <w:rsid w:val="00A84FB2"/>
    <w:rsid w:val="00A91322"/>
    <w:rsid w:val="00A9179E"/>
    <w:rsid w:val="00A91C98"/>
    <w:rsid w:val="00A923F4"/>
    <w:rsid w:val="00A92EE4"/>
    <w:rsid w:val="00A94BB6"/>
    <w:rsid w:val="00A96C1B"/>
    <w:rsid w:val="00AA1597"/>
    <w:rsid w:val="00AA3889"/>
    <w:rsid w:val="00AB3A49"/>
    <w:rsid w:val="00AB7FEC"/>
    <w:rsid w:val="00AC055A"/>
    <w:rsid w:val="00AC5783"/>
    <w:rsid w:val="00AD1DB7"/>
    <w:rsid w:val="00AD49A0"/>
    <w:rsid w:val="00AD4FE6"/>
    <w:rsid w:val="00AE0A09"/>
    <w:rsid w:val="00AF6E25"/>
    <w:rsid w:val="00AF786F"/>
    <w:rsid w:val="00B12C78"/>
    <w:rsid w:val="00B13767"/>
    <w:rsid w:val="00B17615"/>
    <w:rsid w:val="00B233FF"/>
    <w:rsid w:val="00B23DE8"/>
    <w:rsid w:val="00B26608"/>
    <w:rsid w:val="00B26B00"/>
    <w:rsid w:val="00B31732"/>
    <w:rsid w:val="00B34BB4"/>
    <w:rsid w:val="00B40DB4"/>
    <w:rsid w:val="00B42A2E"/>
    <w:rsid w:val="00B458CB"/>
    <w:rsid w:val="00B53AE3"/>
    <w:rsid w:val="00B556D7"/>
    <w:rsid w:val="00B5784C"/>
    <w:rsid w:val="00B61454"/>
    <w:rsid w:val="00B615C7"/>
    <w:rsid w:val="00B63537"/>
    <w:rsid w:val="00B639CC"/>
    <w:rsid w:val="00B63DB5"/>
    <w:rsid w:val="00B653A5"/>
    <w:rsid w:val="00B719C5"/>
    <w:rsid w:val="00B749FD"/>
    <w:rsid w:val="00B81C7D"/>
    <w:rsid w:val="00B926F4"/>
    <w:rsid w:val="00B951A7"/>
    <w:rsid w:val="00B95B7B"/>
    <w:rsid w:val="00BA7679"/>
    <w:rsid w:val="00BB4763"/>
    <w:rsid w:val="00BC27E1"/>
    <w:rsid w:val="00BC4AD3"/>
    <w:rsid w:val="00BC4EB6"/>
    <w:rsid w:val="00BD1022"/>
    <w:rsid w:val="00BE1EB2"/>
    <w:rsid w:val="00BE2855"/>
    <w:rsid w:val="00BE48E1"/>
    <w:rsid w:val="00BE7C12"/>
    <w:rsid w:val="00BF1A2D"/>
    <w:rsid w:val="00BF1C7A"/>
    <w:rsid w:val="00C04833"/>
    <w:rsid w:val="00C06A13"/>
    <w:rsid w:val="00C1004D"/>
    <w:rsid w:val="00C13A3C"/>
    <w:rsid w:val="00C2375E"/>
    <w:rsid w:val="00C24F56"/>
    <w:rsid w:val="00C24FD8"/>
    <w:rsid w:val="00C25E41"/>
    <w:rsid w:val="00C33EDD"/>
    <w:rsid w:val="00C35DAF"/>
    <w:rsid w:val="00C36CDD"/>
    <w:rsid w:val="00C501B0"/>
    <w:rsid w:val="00C50902"/>
    <w:rsid w:val="00C66872"/>
    <w:rsid w:val="00C73646"/>
    <w:rsid w:val="00C737A8"/>
    <w:rsid w:val="00C73BD1"/>
    <w:rsid w:val="00C74E3B"/>
    <w:rsid w:val="00C770A5"/>
    <w:rsid w:val="00C83066"/>
    <w:rsid w:val="00C854DE"/>
    <w:rsid w:val="00C85E91"/>
    <w:rsid w:val="00C86835"/>
    <w:rsid w:val="00C877D6"/>
    <w:rsid w:val="00C903C8"/>
    <w:rsid w:val="00C952C9"/>
    <w:rsid w:val="00C96753"/>
    <w:rsid w:val="00C96C02"/>
    <w:rsid w:val="00CA600F"/>
    <w:rsid w:val="00CA7C1C"/>
    <w:rsid w:val="00CB07CD"/>
    <w:rsid w:val="00CB1630"/>
    <w:rsid w:val="00CB38A6"/>
    <w:rsid w:val="00CC2D2E"/>
    <w:rsid w:val="00CC349C"/>
    <w:rsid w:val="00CC3707"/>
    <w:rsid w:val="00CD0944"/>
    <w:rsid w:val="00CE2463"/>
    <w:rsid w:val="00CE5F27"/>
    <w:rsid w:val="00CF363E"/>
    <w:rsid w:val="00CF44E6"/>
    <w:rsid w:val="00D05B5E"/>
    <w:rsid w:val="00D06E78"/>
    <w:rsid w:val="00D10541"/>
    <w:rsid w:val="00D1654B"/>
    <w:rsid w:val="00D177EE"/>
    <w:rsid w:val="00D208D5"/>
    <w:rsid w:val="00D2189D"/>
    <w:rsid w:val="00D219FD"/>
    <w:rsid w:val="00D36A71"/>
    <w:rsid w:val="00D43075"/>
    <w:rsid w:val="00D43516"/>
    <w:rsid w:val="00D45DF3"/>
    <w:rsid w:val="00D52B04"/>
    <w:rsid w:val="00D61B98"/>
    <w:rsid w:val="00D75AF4"/>
    <w:rsid w:val="00D8241A"/>
    <w:rsid w:val="00D828A6"/>
    <w:rsid w:val="00D84998"/>
    <w:rsid w:val="00D85534"/>
    <w:rsid w:val="00D87D24"/>
    <w:rsid w:val="00D93ED8"/>
    <w:rsid w:val="00DA04D4"/>
    <w:rsid w:val="00DA2863"/>
    <w:rsid w:val="00DB13B7"/>
    <w:rsid w:val="00DB28E9"/>
    <w:rsid w:val="00DB457A"/>
    <w:rsid w:val="00DC4026"/>
    <w:rsid w:val="00DD76C7"/>
    <w:rsid w:val="00DD783B"/>
    <w:rsid w:val="00DE5363"/>
    <w:rsid w:val="00DE7BC9"/>
    <w:rsid w:val="00DF1EBF"/>
    <w:rsid w:val="00DF24D9"/>
    <w:rsid w:val="00DF7080"/>
    <w:rsid w:val="00E0175A"/>
    <w:rsid w:val="00E07E35"/>
    <w:rsid w:val="00E22028"/>
    <w:rsid w:val="00E35FD7"/>
    <w:rsid w:val="00E362F8"/>
    <w:rsid w:val="00E401B8"/>
    <w:rsid w:val="00E439CF"/>
    <w:rsid w:val="00E46DD7"/>
    <w:rsid w:val="00E61990"/>
    <w:rsid w:val="00E62AD5"/>
    <w:rsid w:val="00E65ECD"/>
    <w:rsid w:val="00E66329"/>
    <w:rsid w:val="00E8354D"/>
    <w:rsid w:val="00E842A2"/>
    <w:rsid w:val="00E867CD"/>
    <w:rsid w:val="00E86D02"/>
    <w:rsid w:val="00E9137E"/>
    <w:rsid w:val="00E94A30"/>
    <w:rsid w:val="00E9537F"/>
    <w:rsid w:val="00EA3F36"/>
    <w:rsid w:val="00EA4924"/>
    <w:rsid w:val="00EA5FED"/>
    <w:rsid w:val="00EA7634"/>
    <w:rsid w:val="00EB251F"/>
    <w:rsid w:val="00ED0259"/>
    <w:rsid w:val="00ED1B39"/>
    <w:rsid w:val="00ED285D"/>
    <w:rsid w:val="00ED3D4D"/>
    <w:rsid w:val="00ED4AFD"/>
    <w:rsid w:val="00EE1ABB"/>
    <w:rsid w:val="00EE44D0"/>
    <w:rsid w:val="00EE5DD1"/>
    <w:rsid w:val="00EE6C54"/>
    <w:rsid w:val="00EF1545"/>
    <w:rsid w:val="00EF2E7F"/>
    <w:rsid w:val="00EF42BE"/>
    <w:rsid w:val="00EF5022"/>
    <w:rsid w:val="00F01088"/>
    <w:rsid w:val="00F02E00"/>
    <w:rsid w:val="00F033BC"/>
    <w:rsid w:val="00F03D72"/>
    <w:rsid w:val="00F07FD7"/>
    <w:rsid w:val="00F1288B"/>
    <w:rsid w:val="00F13F78"/>
    <w:rsid w:val="00F15EB1"/>
    <w:rsid w:val="00F21B04"/>
    <w:rsid w:val="00F30A55"/>
    <w:rsid w:val="00F33D81"/>
    <w:rsid w:val="00F355A0"/>
    <w:rsid w:val="00F35AA2"/>
    <w:rsid w:val="00F35BF6"/>
    <w:rsid w:val="00F37BBB"/>
    <w:rsid w:val="00F41898"/>
    <w:rsid w:val="00F476C2"/>
    <w:rsid w:val="00F549C7"/>
    <w:rsid w:val="00F61970"/>
    <w:rsid w:val="00F76D1B"/>
    <w:rsid w:val="00F84BBF"/>
    <w:rsid w:val="00F976E8"/>
    <w:rsid w:val="00FA20A7"/>
    <w:rsid w:val="00FA279D"/>
    <w:rsid w:val="00FA3EED"/>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2CE01432-05D8-4C9C-91B0-623044AA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paragraph" w:styleId="Rubrik5">
    <w:name w:val="heading 5"/>
    <w:basedOn w:val="Normal"/>
    <w:next w:val="Normal"/>
    <w:link w:val="Rubrik5Char"/>
    <w:semiHidden/>
    <w:unhideWhenUsed/>
    <w:qFormat/>
    <w:rsid w:val="00714EFD"/>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customStyle="1" w:styleId="Rubrik5Char">
    <w:name w:val="Rubrik 5 Char"/>
    <w:basedOn w:val="Standardstycketeckensnitt"/>
    <w:link w:val="Rubrik5"/>
    <w:semiHidden/>
    <w:rsid w:val="00714EFD"/>
    <w:rPr>
      <w:rFonts w:asciiTheme="majorHAnsi" w:eastAsiaTheme="majorEastAsia" w:hAnsiTheme="majorHAnsi" w:cstheme="majorBidi"/>
      <w:color w:val="365F91" w:themeColor="accent1" w:themeShade="BF"/>
      <w:sz w:val="24"/>
      <w:szCs w:val="24"/>
    </w:rPr>
  </w:style>
  <w:style w:type="paragraph" w:styleId="Normalwebb">
    <w:name w:val="Normal (Web)"/>
    <w:basedOn w:val="Normal"/>
    <w:uiPriority w:val="99"/>
    <w:unhideWhenUsed/>
    <w:rsid w:val="00714EFD"/>
    <w:pPr>
      <w:spacing w:before="100" w:beforeAutospacing="1" w:after="100" w:afterAutospacing="1"/>
    </w:pPr>
  </w:style>
  <w:style w:type="character" w:styleId="Stark">
    <w:name w:val="Strong"/>
    <w:basedOn w:val="Standardstycketeckensnitt"/>
    <w:uiPriority w:val="22"/>
    <w:qFormat/>
    <w:rsid w:val="00714EFD"/>
    <w:rPr>
      <w:b/>
      <w:bCs/>
    </w:rPr>
  </w:style>
  <w:style w:type="character" w:styleId="Hyperlnk">
    <w:name w:val="Hyperlink"/>
    <w:basedOn w:val="Standardstycketeckensnitt"/>
    <w:unhideWhenUsed/>
    <w:rsid w:val="00BE2855"/>
    <w:rPr>
      <w:color w:val="0000FF" w:themeColor="hyperlink"/>
      <w:u w:val="single"/>
    </w:rPr>
  </w:style>
  <w:style w:type="character" w:styleId="Olstomnmnande">
    <w:name w:val="Unresolved Mention"/>
    <w:basedOn w:val="Standardstycketeckensnitt"/>
    <w:uiPriority w:val="99"/>
    <w:semiHidden/>
    <w:unhideWhenUsed/>
    <w:rsid w:val="00BE2855"/>
    <w:rPr>
      <w:color w:val="605E5C"/>
      <w:shd w:val="clear" w:color="auto" w:fill="E1DFDD"/>
    </w:rPr>
  </w:style>
  <w:style w:type="character" w:styleId="Betoning">
    <w:name w:val="Emphasis"/>
    <w:basedOn w:val="Standardstycketeckensnitt"/>
    <w:uiPriority w:val="20"/>
    <w:qFormat/>
    <w:rsid w:val="00707859"/>
    <w:rPr>
      <w:i/>
      <w:iCs/>
    </w:rPr>
  </w:style>
  <w:style w:type="character" w:customStyle="1" w:styleId="hwtze">
    <w:name w:val="hwtze"/>
    <w:basedOn w:val="Standardstycketeckensnitt"/>
    <w:rsid w:val="00F976E8"/>
  </w:style>
  <w:style w:type="character" w:customStyle="1" w:styleId="rynqvb">
    <w:name w:val="rynqvb"/>
    <w:basedOn w:val="Standardstycketeckensnitt"/>
    <w:rsid w:val="00F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989">
      <w:bodyDiv w:val="1"/>
      <w:marLeft w:val="0"/>
      <w:marRight w:val="0"/>
      <w:marTop w:val="0"/>
      <w:marBottom w:val="0"/>
      <w:divBdr>
        <w:top w:val="none" w:sz="0" w:space="0" w:color="auto"/>
        <w:left w:val="none" w:sz="0" w:space="0" w:color="auto"/>
        <w:bottom w:val="none" w:sz="0" w:space="0" w:color="auto"/>
        <w:right w:val="none" w:sz="0" w:space="0" w:color="auto"/>
      </w:divBdr>
    </w:div>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818811138">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 w:id="19543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hyperlink" Target="https://doi.org/10.1109/COMPSAC.2018.00026"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doi.org/10.23919/SoftCOM55329.2022.991152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4.xml"/><Relationship Id="rId29" Type="http://schemas.openxmlformats.org/officeDocument/2006/relationships/hyperlink" Target="https://doi.org/10.1109/SANER.2019.86680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1109/ICTON51198.2020.9328898"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doi.org/10.1109/SERA57763.2023.10197818" TargetMode="External"/><Relationship Id="rId28" Type="http://schemas.openxmlformats.org/officeDocument/2006/relationships/hyperlink" Target="https://doi.org/10.3390/app12105212"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1109/AICCSA47632.2019.9035233" TargetMode="External"/><Relationship Id="rId27" Type="http://schemas.openxmlformats.org/officeDocument/2006/relationships/hyperlink" Target="https://doi.org/10.1016/j.jss.2018.07.077"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customXml/itemProps2.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3.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D68BD4-A3AF-4123-B359-DBDE83EDDA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1169</TotalTime>
  <Pages>10</Pages>
  <Words>3027</Words>
  <Characters>16048</Characters>
  <Application>Microsoft Office Word</Application>
  <DocSecurity>0</DocSecurity>
  <Lines>133</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win-dev</dc:creator>
  <cp:keywords>Examensarbete mall Linnéuniversitetet</cp:keywords>
  <dc:description>Jan, Rev Feb 2010, MS Word 2003_x000d_
By: Carin Ländström, +46 8 556 014 30_x000d_
Emanuel Identity Manuals AB</dc:description>
  <cp:lastModifiedBy>Samuel Berg</cp:lastModifiedBy>
  <cp:revision>17</cp:revision>
  <cp:lastPrinted>2023-11-16T21:03:00Z</cp:lastPrinted>
  <dcterms:created xsi:type="dcterms:W3CDTF">2023-12-13T13:11:00Z</dcterms:created>
  <dcterms:modified xsi:type="dcterms:W3CDTF">2023-12-28T18:40:00Z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